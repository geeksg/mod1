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B353F" w14:textId="77777777" w:rsidR="009F5790" w:rsidRPr="009F5790" w:rsidRDefault="009F5790" w:rsidP="00AB33FB">
      <w:pPr>
        <w:pStyle w:val="PageTitle"/>
      </w:pPr>
    </w:p>
    <w:p w14:paraId="047659E7" w14:textId="77777777" w:rsidR="009F5790" w:rsidRPr="009F5790" w:rsidRDefault="009F5790" w:rsidP="00AB33FB">
      <w:pPr>
        <w:pStyle w:val="PageTitle"/>
      </w:pPr>
    </w:p>
    <w:p w14:paraId="4B63A63E" w14:textId="77777777" w:rsidR="009F5790" w:rsidRPr="009F5790" w:rsidRDefault="009F5790" w:rsidP="00AB33FB">
      <w:pPr>
        <w:pStyle w:val="PageTitle"/>
      </w:pPr>
    </w:p>
    <w:p w14:paraId="48ED829F" w14:textId="77777777" w:rsidR="009F5790" w:rsidRPr="001C4D77" w:rsidRDefault="009F5790" w:rsidP="00AB33FB">
      <w:pPr>
        <w:pStyle w:val="PageTitle"/>
      </w:pPr>
    </w:p>
    <w:p w14:paraId="5AB8EF64" w14:textId="77777777" w:rsidR="009F5790" w:rsidRPr="001C4D77" w:rsidRDefault="009F5790" w:rsidP="00AB33FB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AB33FB">
      <w:pPr>
        <w:pStyle w:val="PageTitle"/>
      </w:pPr>
    </w:p>
    <w:p w14:paraId="03A8A6B3" w14:textId="45C90EC8" w:rsidR="009F5790" w:rsidRPr="001C4D77" w:rsidRDefault="00155339" w:rsidP="00AB33F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AB33FB"/>
    <w:p w14:paraId="12D6A4D9" w14:textId="77777777" w:rsidR="009F5790" w:rsidRPr="009F5790" w:rsidRDefault="009F5790" w:rsidP="00AB33FB"/>
    <w:p w14:paraId="4F7ED659" w14:textId="77777777" w:rsidR="009F5790" w:rsidRPr="009F5790" w:rsidRDefault="009F5790" w:rsidP="00AB33FB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AB33FB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14F7D829" w:rsidR="00B53DC1" w:rsidRPr="009F5790" w:rsidRDefault="00B53DC1" w:rsidP="00AB33FB">
            <w:r w:rsidRPr="00D3101D">
              <w:t> </w:t>
            </w:r>
            <w:r>
              <w:t>PRJ_UniversityAdmissionSystem</w:t>
            </w:r>
            <w:r w:rsidRPr="00D3101D">
              <w:t>_001</w:t>
            </w:r>
          </w:p>
        </w:tc>
      </w:tr>
      <w:tr w:rsidR="00B53DC1" w:rsidRPr="009F5790" w14:paraId="7B1CC0A8" w14:textId="77777777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AB33FB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58A2464" w:rsidR="00B53DC1" w:rsidRPr="009F5790" w:rsidRDefault="00B53DC1" w:rsidP="00AB33FB">
            <w:r w:rsidRPr="009F5790">
              <w:t> </w:t>
            </w:r>
            <w:r w:rsidRPr="00D3101D">
              <w:t>University Admission System</w:t>
            </w:r>
          </w:p>
        </w:tc>
      </w:tr>
    </w:tbl>
    <w:p w14:paraId="1917D496" w14:textId="77777777" w:rsidR="009F5790" w:rsidRPr="009F5790" w:rsidRDefault="009F5790" w:rsidP="00AB33FB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66E3D6D8" w:rsidR="009F5790" w:rsidRPr="009F5790" w:rsidRDefault="00823AEF" w:rsidP="00823AEF">
            <w:pPr>
              <w:ind w:left="0"/>
            </w:pPr>
            <w:r>
              <w:t xml:space="preserve">      Siddharth Sharma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B38FFB8" w:rsidR="009F5790" w:rsidRPr="009F5790" w:rsidRDefault="009F5790" w:rsidP="00823AEF">
            <w:pPr>
              <w:ind w:left="0"/>
            </w:pP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5724C474" w:rsidR="009F5790" w:rsidRPr="009F5790" w:rsidRDefault="009F5790" w:rsidP="00AB33FB">
            <w:r w:rsidRPr="009F5790">
              <w:t> </w:t>
            </w:r>
            <w:r w:rsidR="00823AEF">
              <w:t>18 May, 2018</w:t>
            </w:r>
          </w:p>
        </w:tc>
      </w:tr>
      <w:tr w:rsidR="009F5790" w:rsidRPr="009F5790" w14:paraId="05F5BE02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22921A85" w:rsidR="008E15A0" w:rsidRPr="009F5790" w:rsidRDefault="008E15A0" w:rsidP="00AB33FB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493BFD49" w:rsidR="008E15A0" w:rsidRPr="009F5790" w:rsidRDefault="008E15A0" w:rsidP="00AB33FB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1DEB5A8D" w:rsidR="008E15A0" w:rsidRPr="009F5790" w:rsidRDefault="008E15A0" w:rsidP="00AB33FB">
            <w:r w:rsidRPr="009F5790">
              <w:t> </w:t>
            </w:r>
          </w:p>
        </w:tc>
      </w:tr>
      <w:tr w:rsidR="008E15A0" w:rsidRPr="009F5790" w14:paraId="6B3736C0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159AC30A" w:rsidR="008E15A0" w:rsidRPr="009F5790" w:rsidRDefault="008E15A0" w:rsidP="0068581D">
            <w:pPr>
              <w:ind w:left="0"/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467541DC" w:rsidR="008E15A0" w:rsidRPr="009F5790" w:rsidRDefault="008E15A0" w:rsidP="0068581D">
            <w:pPr>
              <w:ind w:left="0"/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E5CAABC" w:rsidR="008E15A0" w:rsidRPr="009F5790" w:rsidRDefault="008E15A0" w:rsidP="0068581D">
            <w:pPr>
              <w:ind w:left="0"/>
            </w:pPr>
          </w:p>
        </w:tc>
      </w:tr>
      <w:tr w:rsidR="008E15A0" w:rsidRPr="009F5790" w14:paraId="12030786" w14:textId="77777777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AB33FB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AB33FB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AB33FB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AB33FB">
            <w:r w:rsidRPr="009F5790">
              <w:t> </w:t>
            </w:r>
          </w:p>
        </w:tc>
      </w:tr>
    </w:tbl>
    <w:p w14:paraId="0966AC59" w14:textId="77777777" w:rsidR="009F5790" w:rsidRPr="009F5790" w:rsidRDefault="009F5790" w:rsidP="00AB33FB">
      <w:r w:rsidRPr="009F5790">
        <w:br w:type="page"/>
      </w:r>
    </w:p>
    <w:p w14:paraId="42EE7ADE" w14:textId="77777777" w:rsidR="009F5790" w:rsidRPr="009F5790" w:rsidRDefault="009F5790" w:rsidP="00AB33FB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AB33FB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AB33F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AB33FB">
        <w:tc>
          <w:tcPr>
            <w:tcW w:w="2808" w:type="dxa"/>
            <w:vAlign w:val="center"/>
          </w:tcPr>
          <w:p w14:paraId="1976D30B" w14:textId="77777777" w:rsidR="009F5790" w:rsidRPr="009F5790" w:rsidRDefault="009F5790" w:rsidP="00AB33FB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AB33FB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AB33FB"/>
        </w:tc>
        <w:tc>
          <w:tcPr>
            <w:tcW w:w="1080" w:type="dxa"/>
          </w:tcPr>
          <w:p w14:paraId="488BB2E9" w14:textId="77777777" w:rsidR="009F5790" w:rsidRPr="009F5790" w:rsidRDefault="009F5790" w:rsidP="00AB33FB"/>
        </w:tc>
        <w:tc>
          <w:tcPr>
            <w:tcW w:w="1080" w:type="dxa"/>
          </w:tcPr>
          <w:p w14:paraId="325B699D" w14:textId="77777777" w:rsidR="009F5790" w:rsidRPr="009F5790" w:rsidRDefault="009F5790" w:rsidP="00AB33FB"/>
        </w:tc>
        <w:tc>
          <w:tcPr>
            <w:tcW w:w="1080" w:type="dxa"/>
          </w:tcPr>
          <w:p w14:paraId="77EF851F" w14:textId="77777777" w:rsidR="009F5790" w:rsidRPr="009F5790" w:rsidRDefault="009F5790" w:rsidP="00AB33FB"/>
        </w:tc>
        <w:tc>
          <w:tcPr>
            <w:tcW w:w="1080" w:type="dxa"/>
          </w:tcPr>
          <w:p w14:paraId="3AD2F557" w14:textId="77777777" w:rsidR="009F5790" w:rsidRPr="009F5790" w:rsidRDefault="009F5790" w:rsidP="00AB33FB"/>
        </w:tc>
      </w:tr>
      <w:tr w:rsidR="009F5790" w:rsidRPr="009F5790" w14:paraId="7EF63984" w14:textId="77777777" w:rsidTr="00AB33FB">
        <w:tc>
          <w:tcPr>
            <w:tcW w:w="2808" w:type="dxa"/>
            <w:vAlign w:val="center"/>
          </w:tcPr>
          <w:p w14:paraId="0516B6F4" w14:textId="77777777" w:rsidR="009F5790" w:rsidRPr="009F5790" w:rsidRDefault="009F5790" w:rsidP="00AB33FB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AB33FB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AB33FB"/>
        </w:tc>
        <w:tc>
          <w:tcPr>
            <w:tcW w:w="1080" w:type="dxa"/>
          </w:tcPr>
          <w:p w14:paraId="3D8D9994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AB33FB"/>
        </w:tc>
        <w:tc>
          <w:tcPr>
            <w:tcW w:w="1080" w:type="dxa"/>
          </w:tcPr>
          <w:p w14:paraId="2BE1FC53" w14:textId="77777777" w:rsidR="009F5790" w:rsidRPr="009F5790" w:rsidRDefault="009F5790" w:rsidP="00AB33FB"/>
        </w:tc>
        <w:tc>
          <w:tcPr>
            <w:tcW w:w="1080" w:type="dxa"/>
          </w:tcPr>
          <w:p w14:paraId="1799B660" w14:textId="77777777" w:rsidR="009F5790" w:rsidRPr="009F5790" w:rsidRDefault="009F5790" w:rsidP="00AB33FB"/>
        </w:tc>
      </w:tr>
      <w:tr w:rsidR="009F5790" w:rsidRPr="009F5790" w14:paraId="2BC2A16F" w14:textId="77777777" w:rsidTr="00AB33FB">
        <w:tc>
          <w:tcPr>
            <w:tcW w:w="2808" w:type="dxa"/>
            <w:vAlign w:val="center"/>
          </w:tcPr>
          <w:p w14:paraId="47098972" w14:textId="77777777" w:rsidR="009F5790" w:rsidRPr="009F5790" w:rsidRDefault="009F5790" w:rsidP="00AB33FB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AB33FB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AB33FB"/>
        </w:tc>
        <w:tc>
          <w:tcPr>
            <w:tcW w:w="1080" w:type="dxa"/>
          </w:tcPr>
          <w:p w14:paraId="3645B887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AB33FB"/>
        </w:tc>
        <w:tc>
          <w:tcPr>
            <w:tcW w:w="1080" w:type="dxa"/>
          </w:tcPr>
          <w:p w14:paraId="3A64C6EF" w14:textId="77777777" w:rsidR="009F5790" w:rsidRPr="009F5790" w:rsidRDefault="009F5790" w:rsidP="00AB33FB"/>
        </w:tc>
        <w:tc>
          <w:tcPr>
            <w:tcW w:w="1080" w:type="dxa"/>
          </w:tcPr>
          <w:p w14:paraId="47308748" w14:textId="77777777" w:rsidR="009F5790" w:rsidRPr="009F5790" w:rsidRDefault="009F5790" w:rsidP="00AB33FB"/>
        </w:tc>
      </w:tr>
      <w:tr w:rsidR="009F5790" w:rsidRPr="009F5790" w14:paraId="2E56A852" w14:textId="77777777" w:rsidTr="00AB33FB">
        <w:tc>
          <w:tcPr>
            <w:tcW w:w="2808" w:type="dxa"/>
          </w:tcPr>
          <w:p w14:paraId="64B7F5B7" w14:textId="77777777" w:rsidR="009F5790" w:rsidRPr="009F5790" w:rsidRDefault="009F5790" w:rsidP="00AB33FB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AB33FB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AB33FB"/>
        </w:tc>
        <w:tc>
          <w:tcPr>
            <w:tcW w:w="1080" w:type="dxa"/>
          </w:tcPr>
          <w:p w14:paraId="46558018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AB33FB"/>
        </w:tc>
        <w:tc>
          <w:tcPr>
            <w:tcW w:w="1080" w:type="dxa"/>
          </w:tcPr>
          <w:p w14:paraId="3AFC5A5C" w14:textId="77777777" w:rsidR="009F5790" w:rsidRPr="009F5790" w:rsidRDefault="009F5790" w:rsidP="00AB33FB"/>
        </w:tc>
        <w:tc>
          <w:tcPr>
            <w:tcW w:w="1080" w:type="dxa"/>
          </w:tcPr>
          <w:p w14:paraId="7E23613F" w14:textId="77777777" w:rsidR="009F5790" w:rsidRPr="009F5790" w:rsidRDefault="009F5790" w:rsidP="00AB33FB"/>
        </w:tc>
      </w:tr>
      <w:tr w:rsidR="009F5790" w:rsidRPr="009F5790" w14:paraId="307F8A75" w14:textId="77777777" w:rsidTr="00AB33FB">
        <w:tc>
          <w:tcPr>
            <w:tcW w:w="2808" w:type="dxa"/>
          </w:tcPr>
          <w:p w14:paraId="4D8423FC" w14:textId="77777777" w:rsidR="009F5790" w:rsidRPr="009F5790" w:rsidRDefault="009F5790" w:rsidP="00AB33FB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AB33FB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AB33FB"/>
        </w:tc>
        <w:tc>
          <w:tcPr>
            <w:tcW w:w="1080" w:type="dxa"/>
          </w:tcPr>
          <w:p w14:paraId="4D22E910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AB33FB"/>
        </w:tc>
        <w:tc>
          <w:tcPr>
            <w:tcW w:w="1080" w:type="dxa"/>
          </w:tcPr>
          <w:p w14:paraId="6071EC99" w14:textId="77777777" w:rsidR="009F5790" w:rsidRPr="009F5790" w:rsidRDefault="009F5790" w:rsidP="00AB33FB"/>
        </w:tc>
        <w:tc>
          <w:tcPr>
            <w:tcW w:w="1080" w:type="dxa"/>
          </w:tcPr>
          <w:p w14:paraId="0D8E8B38" w14:textId="77777777" w:rsidR="009F5790" w:rsidRPr="009F5790" w:rsidRDefault="009F5790" w:rsidP="00AB33FB"/>
        </w:tc>
      </w:tr>
      <w:tr w:rsidR="009F5790" w:rsidRPr="009F5790" w14:paraId="3EABB1EE" w14:textId="77777777" w:rsidTr="00AB33FB">
        <w:tc>
          <w:tcPr>
            <w:tcW w:w="2808" w:type="dxa"/>
          </w:tcPr>
          <w:p w14:paraId="27EF7D4D" w14:textId="77777777" w:rsidR="009F5790" w:rsidRPr="009F5790" w:rsidRDefault="009F5790" w:rsidP="00AB33FB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AB33FB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AB33FB"/>
        </w:tc>
        <w:tc>
          <w:tcPr>
            <w:tcW w:w="1080" w:type="dxa"/>
          </w:tcPr>
          <w:p w14:paraId="3BC21E42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AB33FB"/>
        </w:tc>
        <w:tc>
          <w:tcPr>
            <w:tcW w:w="1080" w:type="dxa"/>
          </w:tcPr>
          <w:p w14:paraId="718D8944" w14:textId="77777777" w:rsidR="009F5790" w:rsidRPr="009F5790" w:rsidRDefault="009F5790" w:rsidP="00AB33FB"/>
        </w:tc>
        <w:tc>
          <w:tcPr>
            <w:tcW w:w="1080" w:type="dxa"/>
          </w:tcPr>
          <w:p w14:paraId="5DD7E652" w14:textId="77777777" w:rsidR="009F5790" w:rsidRPr="009F5790" w:rsidRDefault="009F5790" w:rsidP="00AB33FB"/>
        </w:tc>
      </w:tr>
      <w:tr w:rsidR="009F5790" w:rsidRPr="009F5790" w14:paraId="5751E9DE" w14:textId="77777777" w:rsidTr="00AB33FB">
        <w:tc>
          <w:tcPr>
            <w:tcW w:w="2808" w:type="dxa"/>
          </w:tcPr>
          <w:p w14:paraId="5BD5BEA4" w14:textId="77777777" w:rsidR="009F5790" w:rsidRPr="009F5790" w:rsidRDefault="009F5790" w:rsidP="00AB33FB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AB33FB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AB33FB"/>
        </w:tc>
        <w:tc>
          <w:tcPr>
            <w:tcW w:w="1080" w:type="dxa"/>
          </w:tcPr>
          <w:p w14:paraId="161B779E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AB33FB"/>
        </w:tc>
        <w:tc>
          <w:tcPr>
            <w:tcW w:w="1080" w:type="dxa"/>
          </w:tcPr>
          <w:p w14:paraId="4BE23196" w14:textId="77777777" w:rsidR="009F5790" w:rsidRPr="009F5790" w:rsidRDefault="009F5790" w:rsidP="00AB33FB"/>
        </w:tc>
        <w:tc>
          <w:tcPr>
            <w:tcW w:w="1080" w:type="dxa"/>
          </w:tcPr>
          <w:p w14:paraId="3F95224E" w14:textId="77777777" w:rsidR="009F5790" w:rsidRPr="009F5790" w:rsidRDefault="009F5790" w:rsidP="00AB33FB"/>
        </w:tc>
      </w:tr>
    </w:tbl>
    <w:p w14:paraId="7C85DA30" w14:textId="77777777" w:rsidR="009F5790" w:rsidRPr="009F5790" w:rsidRDefault="009F5790" w:rsidP="00AB33FB"/>
    <w:p w14:paraId="36105CE6" w14:textId="77777777" w:rsidR="009F5790" w:rsidRPr="009F5790" w:rsidRDefault="009F5790" w:rsidP="00AB33FB"/>
    <w:p w14:paraId="2CC8A7F7" w14:textId="77777777" w:rsidR="009F5790" w:rsidRPr="009F5790" w:rsidRDefault="009F5790" w:rsidP="00AB33FB">
      <w:r w:rsidRPr="009F5790">
        <w:t xml:space="preserve">Disclaimer: </w:t>
      </w:r>
    </w:p>
    <w:p w14:paraId="28E0825A" w14:textId="77777777" w:rsidR="009F5790" w:rsidRPr="009F5790" w:rsidRDefault="009F5790" w:rsidP="00AB33FB"/>
    <w:p w14:paraId="47F58572" w14:textId="0AF2C623" w:rsidR="009F5790" w:rsidRPr="009F5790" w:rsidRDefault="009F5790" w:rsidP="00AB33FB">
      <w:r w:rsidRPr="009F5790">
        <w:t>The scope of the project ‘</w:t>
      </w:r>
      <w:r w:rsidR="00B764C5" w:rsidRPr="00B764C5"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AB33FB" w:rsidRDefault="009F5790" w:rsidP="00AB33FB">
      <w:r w:rsidRPr="00AB33FB">
        <w:lastRenderedPageBreak/>
        <w:t>TABLE OF CONTENTS</w:t>
      </w:r>
    </w:p>
    <w:p w14:paraId="63D9F59F" w14:textId="77777777" w:rsidR="009F5790" w:rsidRPr="009F5790" w:rsidRDefault="009F5790" w:rsidP="00AB33FB"/>
    <w:p w14:paraId="287F916D" w14:textId="77777777" w:rsidR="00C9552A" w:rsidRPr="00AB33FB" w:rsidRDefault="009F57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AB33FB">
        <w:rPr>
          <w:b w:val="0"/>
        </w:rPr>
        <w:fldChar w:fldCharType="begin"/>
      </w:r>
      <w:r w:rsidRPr="00AB33FB">
        <w:rPr>
          <w:b w:val="0"/>
        </w:rPr>
        <w:instrText xml:space="preserve"> TOC \o "1-3" \f \h \z \u </w:instrText>
      </w:r>
      <w:r w:rsidRPr="00AB33FB">
        <w:rPr>
          <w:b w:val="0"/>
        </w:rPr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Use Case Name: Login to the University Admission System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0FAC6C8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FA8CBBB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99CC669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E747F30" w14:textId="5E674281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640347E" w14:textId="2A746634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82AC0BB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B30A28C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b w:val="0"/>
            <w:noProof/>
          </w:rPr>
          <w:t>4.2.2  Alternate Flow 2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03D89BD2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9" w:history="1">
        <w:r w:rsidR="00C9552A" w:rsidRPr="00AB33FB">
          <w:rPr>
            <w:rStyle w:val="Hyperlink"/>
            <w:b w:val="0"/>
            <w:noProof/>
          </w:rPr>
          <w:t>4.2.3  Alternate Flow 3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7DE7B4B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>Exception Flow 1: Exceeded Login Attempts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1D2CA1F9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44E8A00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410F2D9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941484B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87F60CD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9B1868B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1A8355D2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B800C2A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A5F8DE9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ED3F7A3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4D019CF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b w:val="0"/>
            <w:noProof/>
          </w:rPr>
          <w:t>Extension in Alternate Flow  1: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E7ADBC3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2" w:history="1">
        <w:r w:rsidR="00C9552A" w:rsidRPr="00AB33FB">
          <w:rPr>
            <w:rStyle w:val="Hyperlink"/>
            <w:b w:val="0"/>
            <w:noProof/>
          </w:rPr>
          <w:t>Extension in Alternate Flow  x: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A4D9F35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EE18626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CE44E1A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>Use Case Diagram for User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D94FD4F" w14:textId="64098459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11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7C68C93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70BCB2E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A7E6D24" w14:textId="77777777" w:rsidR="00C9552A" w:rsidRPr="00AB33FB" w:rsidRDefault="0068581D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F2DD837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CCCA387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1AA3AF3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AA44C00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C048007" w14:textId="77777777" w:rsidR="00C9552A" w:rsidRPr="00AB33FB" w:rsidRDefault="0068581D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AB33FB">
      <w:r w:rsidRPr="00AB33FB">
        <w:rPr>
          <w:b w:val="0"/>
        </w:rPr>
        <w:fldChar w:fldCharType="end"/>
      </w:r>
    </w:p>
    <w:p w14:paraId="74E6C9D8" w14:textId="77777777" w:rsidR="009F5790" w:rsidRPr="009F5790" w:rsidRDefault="009F5790" w:rsidP="00AB33FB"/>
    <w:p w14:paraId="54DA6AF0" w14:textId="77777777" w:rsidR="009F5790" w:rsidRPr="009F5790" w:rsidRDefault="009F5790" w:rsidP="00AB33FB"/>
    <w:p w14:paraId="5A45629C" w14:textId="77777777" w:rsidR="009F5790" w:rsidRPr="009F5790" w:rsidRDefault="009F5790" w:rsidP="00AB33FB"/>
    <w:p w14:paraId="32E4EA51" w14:textId="77777777" w:rsidR="009F5790" w:rsidRPr="009F5790" w:rsidRDefault="009F5790" w:rsidP="00AB33FB"/>
    <w:p w14:paraId="12FDF1A2" w14:textId="77777777" w:rsidR="009F5790" w:rsidRPr="009F5790" w:rsidRDefault="009F5790" w:rsidP="00AB33FB"/>
    <w:p w14:paraId="332B7CEA" w14:textId="77777777" w:rsidR="009F5790" w:rsidRPr="009F5790" w:rsidRDefault="009F5790" w:rsidP="00AB33FB"/>
    <w:p w14:paraId="2663E52A" w14:textId="21024CA7" w:rsidR="009F5790" w:rsidRPr="009F5790" w:rsidRDefault="009F5790" w:rsidP="00AB33FB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607221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972B60">
        <w:t>Administration login to Banking Exam Portal and Adding Exam Detail</w:t>
      </w:r>
    </w:p>
    <w:p w14:paraId="591A06AB" w14:textId="77777777" w:rsidR="00C84F35" w:rsidRDefault="00C84F35" w:rsidP="00AB33FB">
      <w:pPr>
        <w:pStyle w:val="BodyText"/>
      </w:pPr>
    </w:p>
    <w:p w14:paraId="3A3F155A" w14:textId="726839EC" w:rsidR="00C84F35" w:rsidRPr="007431D9" w:rsidRDefault="009F5790" w:rsidP="007431D9">
      <w:pPr>
        <w:pStyle w:val="BodyText"/>
        <w:ind w:left="708"/>
      </w:pPr>
      <w:r w:rsidRPr="007431D9">
        <w:rPr>
          <w:b w:val="0"/>
        </w:rPr>
        <w:t xml:space="preserve">Use Case ID:  </w:t>
      </w:r>
      <w:r w:rsidR="0068581D">
        <w:t>UAS.ADMIN.ADD_EXM</w:t>
      </w:r>
      <w:r w:rsidR="002F2F8C" w:rsidRPr="007431D9">
        <w:t>_001</w:t>
      </w:r>
    </w:p>
    <w:p w14:paraId="54821FD2" w14:textId="77777777" w:rsidR="00C84F35" w:rsidRPr="007431D9" w:rsidRDefault="00C84F35" w:rsidP="007431D9">
      <w:pPr>
        <w:pStyle w:val="BodyText"/>
        <w:ind w:left="708"/>
      </w:pPr>
    </w:p>
    <w:p w14:paraId="477E9EA8" w14:textId="01219F72" w:rsidR="00BF3438" w:rsidRPr="007431D9" w:rsidRDefault="009F5790" w:rsidP="007431D9">
      <w:pPr>
        <w:ind w:left="708"/>
        <w:rPr>
          <w:rFonts w:ascii="Trebuchet MS" w:hAnsi="Trebuchet MS"/>
        </w:rPr>
      </w:pPr>
      <w:r w:rsidRPr="007431D9">
        <w:rPr>
          <w:rFonts w:ascii="Trebuchet MS" w:hAnsi="Trebuchet MS"/>
          <w:b w:val="0"/>
        </w:rPr>
        <w:t>Brief Description:</w:t>
      </w:r>
      <w:r w:rsidR="00BF3438" w:rsidRPr="007431D9">
        <w:rPr>
          <w:rFonts w:ascii="Trebuchet MS" w:hAnsi="Trebuchet MS"/>
          <w:b w:val="0"/>
        </w:rPr>
        <w:t xml:space="preserve"> </w:t>
      </w:r>
    </w:p>
    <w:p w14:paraId="4E7A399E" w14:textId="77777777" w:rsidR="00BF3438" w:rsidRDefault="00BF3438" w:rsidP="007431D9">
      <w:pPr>
        <w:pStyle w:val="BodyText"/>
        <w:ind w:left="708"/>
      </w:pPr>
    </w:p>
    <w:p w14:paraId="457BA5FC" w14:textId="2A63C4B1" w:rsidR="009F5790" w:rsidRPr="007431D9" w:rsidRDefault="002F2F8C" w:rsidP="007431D9">
      <w:pPr>
        <w:pStyle w:val="BodyText"/>
        <w:ind w:left="708"/>
        <w:rPr>
          <w:b w:val="0"/>
        </w:rPr>
      </w:pPr>
      <w:r w:rsidRPr="007431D9">
        <w:rPr>
          <w:b w:val="0"/>
        </w:rPr>
        <w:t>This Use Case desc</w:t>
      </w:r>
      <w:r w:rsidR="007419AF">
        <w:rPr>
          <w:b w:val="0"/>
        </w:rPr>
        <w:t xml:space="preserve">ribes the process by </w:t>
      </w:r>
      <w:proofErr w:type="gramStart"/>
      <w:r w:rsidR="007419AF">
        <w:rPr>
          <w:b w:val="0"/>
        </w:rPr>
        <w:t xml:space="preserve">which  </w:t>
      </w:r>
      <w:r w:rsidR="00F63FFB">
        <w:rPr>
          <w:b w:val="0"/>
        </w:rPr>
        <w:t>Administrator</w:t>
      </w:r>
      <w:proofErr w:type="gramEnd"/>
      <w:r w:rsidR="007419AF">
        <w:rPr>
          <w:b w:val="0"/>
        </w:rPr>
        <w:t xml:space="preserve"> </w:t>
      </w:r>
      <w:r w:rsidRPr="007431D9">
        <w:rPr>
          <w:b w:val="0"/>
        </w:rPr>
        <w:t xml:space="preserve"> log into the </w:t>
      </w:r>
      <w:r w:rsidR="0068581D">
        <w:rPr>
          <w:b w:val="0"/>
        </w:rPr>
        <w:t>Banking Portal and adds New Exam Details</w:t>
      </w:r>
      <w:r w:rsidR="00BF3438" w:rsidRPr="007431D9">
        <w:rPr>
          <w:b w:val="0"/>
        </w:rPr>
        <w:t>.</w:t>
      </w:r>
      <w:r w:rsidR="0068581D">
        <w:rPr>
          <w:b w:val="0"/>
        </w:rPr>
        <w:t xml:space="preserve"> </w:t>
      </w:r>
      <w:r w:rsidR="00BF3438" w:rsidRPr="007431D9">
        <w:rPr>
          <w:b w:val="0"/>
        </w:rPr>
        <w:t>For Login user must be already registered on the System</w:t>
      </w:r>
    </w:p>
    <w:p w14:paraId="339B99C7" w14:textId="77777777" w:rsidR="009F5790" w:rsidRPr="009F5790" w:rsidRDefault="009F5790" w:rsidP="00AB33FB"/>
    <w:p w14:paraId="736729FA" w14:textId="03944DEA" w:rsidR="009F5790" w:rsidRPr="009F5790" w:rsidRDefault="009F5790" w:rsidP="00AB33FB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 w:rsidRPr="009F5790">
        <w:t>Actor(s)</w:t>
      </w:r>
      <w:bookmarkEnd w:id="5"/>
      <w:bookmarkEnd w:id="6"/>
      <w:bookmarkEnd w:id="7"/>
      <w:bookmarkEnd w:id="8"/>
      <w:r w:rsidR="00BF3438">
        <w:t>:</w:t>
      </w:r>
      <w:bookmarkEnd w:id="9"/>
    </w:p>
    <w:p w14:paraId="4B67A074" w14:textId="1627AFF3" w:rsidR="00C20FBF" w:rsidRPr="009F5790" w:rsidRDefault="0068581D" w:rsidP="0068581D">
      <w:pPr>
        <w:pStyle w:val="ListParagraph"/>
        <w:numPr>
          <w:ilvl w:val="0"/>
          <w:numId w:val="27"/>
        </w:numPr>
      </w:pPr>
      <w:r>
        <w:rPr>
          <w:rFonts w:ascii="Trebuchet MS" w:hAnsi="Trebuchet MS"/>
          <w:b w:val="0"/>
        </w:rPr>
        <w:t>Administrator.</w:t>
      </w:r>
    </w:p>
    <w:p w14:paraId="0EC1C799" w14:textId="6E293F75" w:rsidR="009F5790" w:rsidRPr="009F5790" w:rsidRDefault="009F5790" w:rsidP="00AB33FB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1DF5D4DD" w14:textId="77777777" w:rsidR="0068581D" w:rsidRPr="0068581D" w:rsidRDefault="0068581D" w:rsidP="0068581D">
      <w:pPr>
        <w:pStyle w:val="ListParagraph"/>
        <w:numPr>
          <w:ilvl w:val="0"/>
          <w:numId w:val="28"/>
        </w:numPr>
        <w:rPr>
          <w:rFonts w:eastAsiaTheme="minorHAnsi"/>
          <w:b w:val="0"/>
          <w:lang w:eastAsia="en-US"/>
        </w:rPr>
      </w:pPr>
      <w:r w:rsidRPr="0068581D">
        <w:rPr>
          <w:rFonts w:eastAsiaTheme="minorHAnsi"/>
          <w:b w:val="0"/>
          <w:lang w:eastAsia="en-US"/>
        </w:rPr>
        <w:t>Administrator is an employee of a Banking Exam</w:t>
      </w:r>
      <w:r>
        <w:rPr>
          <w:rFonts w:eastAsiaTheme="minorHAnsi"/>
          <w:b w:val="0"/>
          <w:lang w:eastAsia="en-US"/>
        </w:rPr>
        <w:t xml:space="preserve"> </w:t>
      </w:r>
      <w:r w:rsidRPr="0068581D">
        <w:rPr>
          <w:rFonts w:eastAsiaTheme="minorHAnsi"/>
          <w:b w:val="0"/>
          <w:lang w:eastAsia="en-US"/>
        </w:rPr>
        <w:t>Portal company</w:t>
      </w:r>
    </w:p>
    <w:p w14:paraId="4B8B96EA" w14:textId="77777777" w:rsidR="0068581D" w:rsidRPr="0068581D" w:rsidRDefault="0068581D" w:rsidP="0068581D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 w:rsidRPr="0068581D">
        <w:rPr>
          <w:rFonts w:eastAsiaTheme="minorHAnsi"/>
          <w:b w:val="0"/>
          <w:lang w:eastAsia="en-US"/>
        </w:rPr>
        <w:t xml:space="preserve">Administrator </w:t>
      </w:r>
      <w:proofErr w:type="gramStart"/>
      <w:r w:rsidRPr="0068581D">
        <w:rPr>
          <w:rFonts w:eastAsiaTheme="minorHAnsi"/>
          <w:b w:val="0"/>
          <w:lang w:eastAsia="en-US"/>
        </w:rPr>
        <w:t>has an access to</w:t>
      </w:r>
      <w:proofErr w:type="gramEnd"/>
      <w:r w:rsidRPr="0068581D">
        <w:rPr>
          <w:rFonts w:eastAsiaTheme="minorHAnsi"/>
          <w:b w:val="0"/>
          <w:lang w:eastAsia="en-US"/>
        </w:rPr>
        <w:t xml:space="preserve"> </w:t>
      </w:r>
      <w:bookmarkStart w:id="15" w:name="_Hlk514406992"/>
      <w:r w:rsidRPr="0068581D">
        <w:rPr>
          <w:rFonts w:eastAsiaTheme="minorHAnsi"/>
          <w:b w:val="0"/>
          <w:lang w:eastAsia="en-US"/>
        </w:rPr>
        <w:t>the Banking Exam</w:t>
      </w:r>
      <w:r>
        <w:rPr>
          <w:rFonts w:eastAsiaTheme="minorHAnsi"/>
          <w:b w:val="0"/>
          <w:lang w:eastAsia="en-US"/>
        </w:rPr>
        <w:t xml:space="preserve"> </w:t>
      </w:r>
      <w:r w:rsidRPr="0068581D">
        <w:rPr>
          <w:rFonts w:eastAsiaTheme="minorHAnsi"/>
          <w:b w:val="0"/>
          <w:lang w:eastAsia="en-US"/>
        </w:rPr>
        <w:t>Portal Website</w:t>
      </w:r>
    </w:p>
    <w:bookmarkEnd w:id="15"/>
    <w:p w14:paraId="5FFC8CDC" w14:textId="4E544BA4" w:rsidR="009F5790" w:rsidRDefault="0068581D" w:rsidP="0068581D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Administrator has a valid user id and a password.</w:t>
      </w:r>
    </w:p>
    <w:p w14:paraId="12E6AD52" w14:textId="1F511DAA" w:rsidR="00250BF7" w:rsidRPr="0068581D" w:rsidRDefault="00250BF7" w:rsidP="0068581D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Administrator has already logged in to the banking exam portal.</w:t>
      </w:r>
    </w:p>
    <w:p w14:paraId="76B4CB6E" w14:textId="16091BFD" w:rsidR="009F5790" w:rsidRPr="009F5790" w:rsidRDefault="009F5790" w:rsidP="00AB33FB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58607224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05557425" w:rsidR="009F5790" w:rsidRDefault="009F5790" w:rsidP="00080862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58607225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36899D08" w14:textId="4D6C4D3E" w:rsidR="007A5A0D" w:rsidRDefault="003E795D" w:rsidP="007A5A0D">
      <w:pPr>
        <w:pStyle w:val="Footer"/>
        <w:ind w:left="630"/>
        <w:rPr>
          <w:rFonts w:ascii="Trebuchet MS" w:hAnsi="Trebuchet MS"/>
        </w:rPr>
      </w:pPr>
      <w:r w:rsidRPr="00304EDE">
        <w:rPr>
          <w:rFonts w:ascii="Trebuchet MS" w:hAnsi="Trebuchet MS"/>
          <w:b w:val="0"/>
        </w:rPr>
        <w:t>Name:</w:t>
      </w:r>
      <w:r w:rsidRPr="00304EDE">
        <w:rPr>
          <w:rFonts w:ascii="Trebuchet MS" w:hAnsi="Trebuchet MS"/>
        </w:rPr>
        <w:t xml:space="preserve"> Successful login to the </w:t>
      </w:r>
      <w:r w:rsidR="007A5A0D">
        <w:rPr>
          <w:rFonts w:ascii="Trebuchet MS" w:hAnsi="Trebuchet MS"/>
        </w:rPr>
        <w:t>Banking Exam Portal</w:t>
      </w:r>
      <w:r w:rsidR="00AC4DEC">
        <w:rPr>
          <w:rFonts w:ascii="Trebuchet MS" w:hAnsi="Trebuchet MS"/>
        </w:rPr>
        <w:t xml:space="preserve"> and adding new Exam detail</w:t>
      </w:r>
    </w:p>
    <w:p w14:paraId="09908B1D" w14:textId="355D2399" w:rsidR="007A5A0D" w:rsidRDefault="007A5A0D" w:rsidP="007A5A0D">
      <w:pPr>
        <w:pStyle w:val="Footer"/>
        <w:ind w:left="630"/>
        <w:rPr>
          <w:rFonts w:ascii="Trebuchet MS" w:hAnsi="Trebuchet MS"/>
        </w:rPr>
      </w:pPr>
    </w:p>
    <w:p w14:paraId="4A447DB7" w14:textId="7B81D50E" w:rsidR="007A5A0D" w:rsidRP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bookmarkStart w:id="27" w:name="_Hlk514407751"/>
      <w:bookmarkStart w:id="28" w:name="_Hlk514408727"/>
      <w:r w:rsidRPr="007A5A0D">
        <w:rPr>
          <w:rFonts w:eastAsiaTheme="minorHAnsi"/>
          <w:b w:val="0"/>
          <w:lang w:eastAsia="en-US"/>
        </w:rPr>
        <w:t>Administrator visits the Banking Exam Portal URL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Cs/>
          <w:lang w:eastAsia="en-US"/>
        </w:rPr>
        <w:t xml:space="preserve">www.bankersjob.com/exam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</w:t>
      </w:r>
    </w:p>
    <w:p w14:paraId="1CD95327" w14:textId="1F0248B4" w:rsidR="007A5A0D" w:rsidRP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enters his/her user-id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and clicks on the login button in the section of a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home page given for administrator login</w:t>
      </w:r>
    </w:p>
    <w:p w14:paraId="220AA414" w14:textId="14EC4911" w:rsidR="007A5A0D" w:rsidRP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bookmarkStart w:id="29" w:name="_Hlk514416213"/>
      <w:r w:rsidRPr="007A5A0D">
        <w:rPr>
          <w:rFonts w:eastAsiaTheme="minorHAnsi"/>
          <w:b w:val="0"/>
          <w:lang w:eastAsia="en-US"/>
        </w:rPr>
        <w:t>The system validates the user 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combination with the database.</w:t>
      </w:r>
    </w:p>
    <w:p w14:paraId="10194B3D" w14:textId="77777777" w:rsidR="007A5A0D" w:rsidRP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bookmarkStart w:id="30" w:name="_Hlk514408485"/>
      <w:bookmarkEnd w:id="27"/>
      <w:r w:rsidRPr="007A5A0D">
        <w:rPr>
          <w:rFonts w:eastAsiaTheme="minorHAnsi"/>
          <w:b w:val="0"/>
          <w:lang w:eastAsia="en-US"/>
        </w:rPr>
        <w:t>On successful login, the admin home page is displayed.</w:t>
      </w:r>
    </w:p>
    <w:bookmarkEnd w:id="28"/>
    <w:p w14:paraId="25929325" w14:textId="77777777" w:rsidR="007A5A0D" w:rsidRP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clicks on the Add Exam Details link available on the Admin Home Page</w:t>
      </w:r>
    </w:p>
    <w:p w14:paraId="76436B2E" w14:textId="28471DFB" w:rsidR="007A5A0D" w:rsidRP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will be navigated to the Add an Exam web</w:t>
      </w:r>
      <w:r>
        <w:rPr>
          <w:rFonts w:eastAsiaTheme="minorHAnsi"/>
          <w:b w:val="0"/>
          <w:lang w:eastAsia="en-US"/>
        </w:rPr>
        <w:t xml:space="preserve"> page</w:t>
      </w:r>
    </w:p>
    <w:p w14:paraId="53545FC2" w14:textId="77777777" w:rsidR="007A5A0D" w:rsidRP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bookmarkStart w:id="31" w:name="_Hlk514408517"/>
      <w:bookmarkEnd w:id="29"/>
      <w:bookmarkEnd w:id="30"/>
      <w:r w:rsidRPr="007A5A0D">
        <w:rPr>
          <w:rFonts w:eastAsiaTheme="minorHAnsi"/>
          <w:b w:val="0"/>
          <w:lang w:eastAsia="en-US"/>
        </w:rPr>
        <w:lastRenderedPageBreak/>
        <w:t>Administrator fills all the required details to add a new exam to the banking exams database</w:t>
      </w:r>
    </w:p>
    <w:p w14:paraId="4097B8FC" w14:textId="268C4694" w:rsidR="007A5A0D" w:rsidRPr="00AC4DEC" w:rsidRDefault="00AC4DEC" w:rsidP="00AC4DEC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 w:rsidRPr="00AC4DEC">
        <w:rPr>
          <w:rFonts w:eastAsiaTheme="minorHAnsi"/>
          <w:b w:val="0"/>
          <w:lang w:eastAsia="en-US"/>
        </w:rPr>
        <w:t>Administrator clicks on the Submit button to complete the process of adding a new exam</w:t>
      </w:r>
    </w:p>
    <w:bookmarkEnd w:id="31"/>
    <w:p w14:paraId="7696250B" w14:textId="77777777" w:rsidR="007A5A0D" w:rsidRDefault="007A5A0D" w:rsidP="007A5A0D">
      <w:pPr>
        <w:pStyle w:val="Footer"/>
        <w:ind w:left="630"/>
        <w:rPr>
          <w:rFonts w:ascii="Trebuchet MS" w:hAnsi="Trebuchet MS"/>
        </w:rPr>
      </w:pPr>
    </w:p>
    <w:p w14:paraId="0AB519B8" w14:textId="4C54E81B" w:rsidR="00AC4DEC" w:rsidRPr="009F5790" w:rsidRDefault="007A5A0D" w:rsidP="00250BF7">
      <w:pPr>
        <w:pStyle w:val="Footer"/>
        <w:ind w:left="630"/>
      </w:pPr>
      <w:r>
        <w:rPr>
          <w:rFonts w:ascii="Trebuchet MS" w:hAnsi="Trebuchet MS"/>
          <w:b w:val="0"/>
        </w:rPr>
        <w:t xml:space="preserve"> </w:t>
      </w:r>
      <w:bookmarkStart w:id="32" w:name="_Toc141844799"/>
      <w:bookmarkStart w:id="33" w:name="_Toc143500966"/>
      <w:bookmarkStart w:id="34" w:name="_Toc144299914"/>
      <w:bookmarkStart w:id="35" w:name="_Toc145125002"/>
      <w:bookmarkStart w:id="36" w:name="_Toc165439507"/>
      <w:bookmarkStart w:id="37" w:name="_Toc186019616"/>
      <w:bookmarkStart w:id="38" w:name="_Toc216505520"/>
      <w:r w:rsidR="009F5790" w:rsidRPr="009F5790">
        <w:t xml:space="preserve"> </w:t>
      </w:r>
      <w:bookmarkStart w:id="39" w:name="_Toc458607226"/>
      <w:r w:rsidR="009F5790" w:rsidRPr="009F5790">
        <w:t>Alternative Flow</w:t>
      </w:r>
      <w:bookmarkEnd w:id="32"/>
      <w:bookmarkEnd w:id="33"/>
      <w:bookmarkEnd w:id="34"/>
      <w:r w:rsidR="009F5790" w:rsidRPr="009F5790">
        <w:t>s</w:t>
      </w:r>
      <w:bookmarkEnd w:id="35"/>
      <w:bookmarkEnd w:id="36"/>
      <w:bookmarkEnd w:id="37"/>
      <w:bookmarkEnd w:id="38"/>
      <w:bookmarkEnd w:id="39"/>
    </w:p>
    <w:p w14:paraId="1500B5CB" w14:textId="29FF9DA8" w:rsidR="009F5790" w:rsidRDefault="009F5790" w:rsidP="00080862">
      <w:pPr>
        <w:pStyle w:val="StyleHeading2Sub-headingH2ChapterNumberAppendixLetterchnh"/>
        <w:numPr>
          <w:ilvl w:val="2"/>
          <w:numId w:val="8"/>
        </w:numPr>
      </w:pPr>
      <w:bookmarkStart w:id="40" w:name="_Toc165439508"/>
      <w:bookmarkStart w:id="41" w:name="_Toc186019617"/>
      <w:bookmarkStart w:id="42" w:name="_Toc216505521"/>
      <w:bookmarkStart w:id="43" w:name="_Toc458607227"/>
      <w:bookmarkStart w:id="44" w:name="_Toc141844800"/>
      <w:bookmarkStart w:id="45" w:name="_Toc143500967"/>
      <w:bookmarkStart w:id="46" w:name="_Toc144299918"/>
      <w:bookmarkStart w:id="47" w:name="_Toc145125005"/>
      <w:r w:rsidRPr="009F5790">
        <w:t>Alternate Flow 1</w:t>
      </w:r>
      <w:bookmarkEnd w:id="40"/>
      <w:bookmarkEnd w:id="41"/>
      <w:bookmarkEnd w:id="42"/>
      <w:bookmarkEnd w:id="43"/>
      <w:r w:rsidR="00972B60">
        <w:t>: Re-entering user id and password</w:t>
      </w:r>
    </w:p>
    <w:p w14:paraId="5E660F5C" w14:textId="77777777" w:rsidR="00250BF7" w:rsidRPr="007A5A0D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visits the Banking Exam Portal URL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Cs/>
          <w:lang w:eastAsia="en-US"/>
        </w:rPr>
        <w:t xml:space="preserve">www.bankersjob.com/exam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</w:t>
      </w:r>
    </w:p>
    <w:p w14:paraId="0C682613" w14:textId="77777777" w:rsidR="00250BF7" w:rsidRPr="007A5A0D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enters his/her user-id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and clicks on the login button in the section of a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home page given for administrator login</w:t>
      </w:r>
    </w:p>
    <w:p w14:paraId="12895EBA" w14:textId="77777777" w:rsidR="00250BF7" w:rsidRPr="007A5A0D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The system validates the user 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combination with the database.</w:t>
      </w:r>
    </w:p>
    <w:p w14:paraId="3B03C569" w14:textId="39C86B62" w:rsidR="00250BF7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 xml:space="preserve">If the authentication is unsuccessful, a login failure </w:t>
      </w:r>
      <w:r>
        <w:rPr>
          <w:rFonts w:eastAsiaTheme="minorHAnsi"/>
          <w:b w:val="0"/>
          <w:lang w:eastAsia="en-US"/>
        </w:rPr>
        <w:t>message is displayed and admin is asked to reenter the user-id and password.</w:t>
      </w:r>
    </w:p>
    <w:p w14:paraId="58CC54F5" w14:textId="37BAC30F" w:rsidR="00250BF7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Admin re-enters user-id and password.</w:t>
      </w:r>
    </w:p>
    <w:p w14:paraId="56F1DB05" w14:textId="77777777" w:rsidR="00250BF7" w:rsidRPr="00250BF7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r w:rsidRPr="00250BF7">
        <w:rPr>
          <w:rFonts w:eastAsiaTheme="minorHAnsi"/>
          <w:b w:val="0"/>
          <w:lang w:eastAsia="en-US"/>
        </w:rPr>
        <w:t>On successful login, the admin home page is displayed.</w:t>
      </w:r>
    </w:p>
    <w:p w14:paraId="7542D8D4" w14:textId="7A79167D" w:rsidR="00250BF7" w:rsidRPr="00250BF7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bookmarkStart w:id="48" w:name="_Hlk514408918"/>
      <w:r w:rsidRPr="00250BF7">
        <w:rPr>
          <w:rFonts w:eastAsiaTheme="minorHAnsi"/>
          <w:b w:val="0"/>
          <w:lang w:eastAsia="en-US"/>
        </w:rPr>
        <w:t>Administrator clicks on the Add Exam Details link available on the Admin Home Page</w:t>
      </w:r>
      <w:r>
        <w:rPr>
          <w:rFonts w:eastAsiaTheme="minorHAnsi"/>
          <w:b w:val="0"/>
          <w:lang w:eastAsia="en-US"/>
        </w:rPr>
        <w:t>.</w:t>
      </w:r>
    </w:p>
    <w:p w14:paraId="2D4650D9" w14:textId="77777777" w:rsidR="00250BF7" w:rsidRPr="00250BF7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bookmarkStart w:id="49" w:name="_Hlk514408838"/>
      <w:r w:rsidRPr="00250BF7">
        <w:rPr>
          <w:rFonts w:eastAsiaTheme="minorHAnsi"/>
          <w:b w:val="0"/>
          <w:lang w:eastAsia="en-US"/>
        </w:rPr>
        <w:t>Administrator will be navigated to the Add an Exam web page</w:t>
      </w:r>
    </w:p>
    <w:bookmarkEnd w:id="49"/>
    <w:p w14:paraId="10E329E5" w14:textId="77777777" w:rsidR="00250BF7" w:rsidRPr="00250BF7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r w:rsidRPr="00250BF7">
        <w:rPr>
          <w:rFonts w:eastAsiaTheme="minorHAnsi"/>
          <w:b w:val="0"/>
          <w:lang w:eastAsia="en-US"/>
        </w:rPr>
        <w:t>Administrator fills all the required details to add a new exam to the banking exams database</w:t>
      </w:r>
    </w:p>
    <w:p w14:paraId="75CAE77E" w14:textId="77777777" w:rsidR="00250BF7" w:rsidRPr="00250BF7" w:rsidRDefault="00250BF7" w:rsidP="00250BF7">
      <w:pPr>
        <w:pStyle w:val="ListParagraph"/>
        <w:numPr>
          <w:ilvl w:val="0"/>
          <w:numId w:val="31"/>
        </w:numPr>
        <w:rPr>
          <w:rFonts w:eastAsiaTheme="minorHAnsi"/>
          <w:b w:val="0"/>
          <w:lang w:eastAsia="en-US"/>
        </w:rPr>
      </w:pPr>
      <w:r w:rsidRPr="00250BF7">
        <w:rPr>
          <w:rFonts w:eastAsiaTheme="minorHAnsi"/>
          <w:b w:val="0"/>
          <w:lang w:eastAsia="en-US"/>
        </w:rPr>
        <w:t>Administrator clicks on the Submit button to complete the process of adding a new exam</w:t>
      </w:r>
    </w:p>
    <w:p w14:paraId="12D9EDE5" w14:textId="77777777" w:rsidR="00250BF7" w:rsidRPr="007A5A0D" w:rsidRDefault="00250BF7" w:rsidP="00250BF7">
      <w:pPr>
        <w:pStyle w:val="ListParagraph"/>
        <w:ind w:left="1020"/>
        <w:rPr>
          <w:rFonts w:eastAsiaTheme="minorHAnsi"/>
          <w:b w:val="0"/>
          <w:lang w:eastAsia="en-US"/>
        </w:rPr>
      </w:pPr>
    </w:p>
    <w:bookmarkEnd w:id="44"/>
    <w:bookmarkEnd w:id="45"/>
    <w:bookmarkEnd w:id="46"/>
    <w:bookmarkEnd w:id="47"/>
    <w:bookmarkEnd w:id="48"/>
    <w:p w14:paraId="58C0D3DC" w14:textId="77777777" w:rsidR="009F5790" w:rsidRPr="009F5790" w:rsidRDefault="009F5790" w:rsidP="00AB33FB"/>
    <w:p w14:paraId="5703E1B2" w14:textId="25ADB818" w:rsidR="00250BF7" w:rsidRDefault="00871582" w:rsidP="00080862">
      <w:pPr>
        <w:pStyle w:val="StyleHeading2Sub-headingH2ChapterNumberAppendixLetterchnh"/>
        <w:numPr>
          <w:ilvl w:val="2"/>
          <w:numId w:val="8"/>
        </w:numPr>
      </w:pPr>
      <w:bookmarkStart w:id="50" w:name="_Toc458607228"/>
      <w:bookmarkStart w:id="51" w:name="_Toc144299927"/>
      <w:bookmarkStart w:id="52" w:name="_Hlk514412159"/>
      <w:r>
        <w:t xml:space="preserve">Alternate Flow </w:t>
      </w:r>
      <w:bookmarkEnd w:id="50"/>
      <w:proofErr w:type="gramStart"/>
      <w:r w:rsidR="00250BF7">
        <w:t xml:space="preserve">2 </w:t>
      </w:r>
      <w:r w:rsidR="00972B60">
        <w:t>:</w:t>
      </w:r>
      <w:proofErr w:type="gramEnd"/>
      <w:r w:rsidR="00972B60">
        <w:t xml:space="preserve"> Deleting Exam Detail and Then Adding Exam Detail</w:t>
      </w:r>
    </w:p>
    <w:bookmarkEnd w:id="52"/>
    <w:p w14:paraId="7BCD2DD7" w14:textId="5ED35291" w:rsidR="00250BF7" w:rsidRPr="00250BF7" w:rsidRDefault="00250BF7" w:rsidP="00250BF7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 w:rsidRPr="00250BF7">
        <w:rPr>
          <w:rFonts w:eastAsiaTheme="minorHAnsi"/>
          <w:b w:val="0"/>
          <w:lang w:eastAsia="en-US"/>
        </w:rPr>
        <w:t xml:space="preserve">Administrator visits the Banking Exam Portal URL </w:t>
      </w:r>
      <w:r w:rsidRPr="00250BF7">
        <w:rPr>
          <w:rFonts w:eastAsiaTheme="minorHAnsi"/>
          <w:bCs/>
          <w:lang w:eastAsia="en-US"/>
        </w:rPr>
        <w:t xml:space="preserve">www.bankersjob.com/exam </w:t>
      </w:r>
      <w:r w:rsidRPr="00250BF7">
        <w:rPr>
          <w:rFonts w:eastAsiaTheme="minorHAnsi"/>
          <w:b w:val="0"/>
          <w:lang w:eastAsia="en-US"/>
        </w:rPr>
        <w:t>using any standard browser</w:t>
      </w:r>
    </w:p>
    <w:p w14:paraId="09648074" w14:textId="683CA28F" w:rsidR="00250BF7" w:rsidRPr="00250BF7" w:rsidRDefault="00250BF7" w:rsidP="00250BF7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bookmarkStart w:id="53" w:name="_Hlk514409408"/>
      <w:r w:rsidRPr="00250BF7">
        <w:rPr>
          <w:rFonts w:eastAsiaTheme="minorHAnsi"/>
          <w:b w:val="0"/>
          <w:lang w:eastAsia="en-US"/>
        </w:rPr>
        <w:t>Administrator enters his/her user-id and password and clicks on the login button in the section of a home page given for administrator login</w:t>
      </w:r>
    </w:p>
    <w:p w14:paraId="6FA0929E" w14:textId="77777777" w:rsidR="00250BF7" w:rsidRPr="007A5A0D" w:rsidRDefault="00250BF7" w:rsidP="00250BF7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The system validates the user 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combination with the database</w:t>
      </w:r>
      <w:bookmarkEnd w:id="53"/>
      <w:r w:rsidRPr="007A5A0D">
        <w:rPr>
          <w:rFonts w:eastAsiaTheme="minorHAnsi"/>
          <w:b w:val="0"/>
          <w:lang w:eastAsia="en-US"/>
        </w:rPr>
        <w:t>.</w:t>
      </w:r>
    </w:p>
    <w:p w14:paraId="7E25A53D" w14:textId="77777777" w:rsidR="00250BF7" w:rsidRPr="007A5A0D" w:rsidRDefault="00250BF7" w:rsidP="00250BF7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If the authentication is unsuccessful, a login failure message is displayed.</w:t>
      </w:r>
    </w:p>
    <w:p w14:paraId="05412075" w14:textId="2CE3919B" w:rsidR="00250BF7" w:rsidRDefault="00250BF7" w:rsidP="00250BF7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On successful login, the admin home page is displayed.</w:t>
      </w:r>
    </w:p>
    <w:p w14:paraId="3155BFF3" w14:textId="52049537" w:rsidR="00250BF7" w:rsidRDefault="00250BF7" w:rsidP="00250BF7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Administrator clicks on the delete exam details available on admins home page.</w:t>
      </w:r>
    </w:p>
    <w:p w14:paraId="642D6251" w14:textId="2E41C386" w:rsidR="00250BF7" w:rsidRPr="00250BF7" w:rsidRDefault="00250BF7" w:rsidP="00250BF7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 w:rsidRPr="00250BF7">
        <w:rPr>
          <w:rFonts w:eastAsiaTheme="minorHAnsi"/>
          <w:b w:val="0"/>
          <w:lang w:eastAsia="en-US"/>
        </w:rPr>
        <w:t>Administra</w:t>
      </w:r>
      <w:r>
        <w:rPr>
          <w:rFonts w:eastAsiaTheme="minorHAnsi"/>
          <w:b w:val="0"/>
          <w:lang w:eastAsia="en-US"/>
        </w:rPr>
        <w:t xml:space="preserve">tor will be navigated to the Delete exam </w:t>
      </w:r>
      <w:r w:rsidRPr="00250BF7">
        <w:rPr>
          <w:rFonts w:eastAsiaTheme="minorHAnsi"/>
          <w:b w:val="0"/>
          <w:lang w:eastAsia="en-US"/>
        </w:rPr>
        <w:t>web page</w:t>
      </w:r>
    </w:p>
    <w:p w14:paraId="14DD50CD" w14:textId="431C54BA" w:rsidR="00250BF7" w:rsidRDefault="00250BF7" w:rsidP="00250BF7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Administrator clicks on delete exam details</w:t>
      </w:r>
      <w:r w:rsidR="009207F4">
        <w:rPr>
          <w:rFonts w:eastAsiaTheme="minorHAnsi"/>
          <w:b w:val="0"/>
          <w:lang w:eastAsia="en-US"/>
        </w:rPr>
        <w:t>, old exam details are deleted.</w:t>
      </w:r>
    </w:p>
    <w:p w14:paraId="1495ED9F" w14:textId="77777777" w:rsidR="009207F4" w:rsidRPr="009207F4" w:rsidRDefault="009207F4" w:rsidP="009207F4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 w:rsidRPr="009207F4">
        <w:rPr>
          <w:rFonts w:eastAsiaTheme="minorHAnsi"/>
          <w:b w:val="0"/>
          <w:lang w:eastAsia="en-US"/>
        </w:rPr>
        <w:t>Administrator clicks on the Add Exam Details link available on the Admin Home Page.</w:t>
      </w:r>
    </w:p>
    <w:p w14:paraId="56C9A542" w14:textId="77777777" w:rsidR="009207F4" w:rsidRPr="009207F4" w:rsidRDefault="009207F4" w:rsidP="009207F4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 w:rsidRPr="009207F4">
        <w:rPr>
          <w:rFonts w:eastAsiaTheme="minorHAnsi"/>
          <w:b w:val="0"/>
          <w:lang w:eastAsia="en-US"/>
        </w:rPr>
        <w:t>Administrator will be navigated to the Add an Exam web page</w:t>
      </w:r>
    </w:p>
    <w:p w14:paraId="0063DF97" w14:textId="17B4633F" w:rsidR="002C36A5" w:rsidRPr="002C36A5" w:rsidRDefault="009207F4" w:rsidP="002C36A5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 w:rsidRPr="009207F4">
        <w:rPr>
          <w:rFonts w:eastAsiaTheme="minorHAnsi"/>
          <w:b w:val="0"/>
          <w:lang w:eastAsia="en-US"/>
        </w:rPr>
        <w:t>Administrator fills all the required details to add a new exam to the banking exams database</w:t>
      </w:r>
    </w:p>
    <w:p w14:paraId="2BF1FBF7" w14:textId="1183EC27" w:rsidR="00800A1B" w:rsidRDefault="009207F4" w:rsidP="009207F4">
      <w:pPr>
        <w:pStyle w:val="ListParagraph"/>
        <w:numPr>
          <w:ilvl w:val="0"/>
          <w:numId w:val="32"/>
        </w:numPr>
        <w:rPr>
          <w:rFonts w:eastAsiaTheme="minorHAnsi"/>
          <w:b w:val="0"/>
          <w:lang w:eastAsia="en-US"/>
        </w:rPr>
      </w:pPr>
      <w:r w:rsidRPr="009207F4">
        <w:rPr>
          <w:rFonts w:eastAsiaTheme="minorHAnsi"/>
          <w:b w:val="0"/>
          <w:lang w:eastAsia="en-US"/>
        </w:rPr>
        <w:t>Administrator clicks on the Submit button to complete the process of adding a new exam</w:t>
      </w:r>
    </w:p>
    <w:p w14:paraId="0D075D9A" w14:textId="77777777" w:rsidR="002C36A5" w:rsidRPr="009207F4" w:rsidRDefault="002C36A5" w:rsidP="002C36A5">
      <w:pPr>
        <w:pStyle w:val="ListParagraph"/>
        <w:ind w:left="1020"/>
        <w:rPr>
          <w:rFonts w:eastAsiaTheme="minorHAnsi"/>
          <w:b w:val="0"/>
          <w:lang w:eastAsia="en-US"/>
        </w:rPr>
      </w:pPr>
    </w:p>
    <w:p w14:paraId="74821C68" w14:textId="48687C70" w:rsidR="008D1407" w:rsidRDefault="002C36A5" w:rsidP="008D1407">
      <w:pPr>
        <w:pStyle w:val="StyleHeading2Sub-headingH2ChapterNumberAppendixLetterchnh"/>
        <w:numPr>
          <w:ilvl w:val="2"/>
          <w:numId w:val="8"/>
        </w:numPr>
      </w:pPr>
      <w:r>
        <w:t>ALTERNATE FLOW 3</w:t>
      </w:r>
      <w:r w:rsidR="00972B60">
        <w:t>: Open Webpage Through Bookmark</w:t>
      </w:r>
    </w:p>
    <w:p w14:paraId="6B7AA54F" w14:textId="22D7ED2F" w:rsidR="008D1407" w:rsidRDefault="008D1407" w:rsidP="008D1407">
      <w:pPr>
        <w:pStyle w:val="StyleHeading2Sub-headingH2ChapterNumberAppendixLetterchnh"/>
        <w:ind w:left="720"/>
      </w:pPr>
    </w:p>
    <w:p w14:paraId="3BD97350" w14:textId="0C1F6F1F" w:rsidR="007419AF" w:rsidRPr="007A5A0D" w:rsidRDefault="007419AF" w:rsidP="007419AF">
      <w:pPr>
        <w:pStyle w:val="ListParagraph"/>
        <w:numPr>
          <w:ilvl w:val="0"/>
          <w:numId w:val="34"/>
        </w:numPr>
        <w:rPr>
          <w:rFonts w:eastAsiaTheme="minorHAnsi"/>
          <w:b w:val="0"/>
          <w:lang w:eastAsia="en-US"/>
        </w:rPr>
      </w:pPr>
      <w:bookmarkStart w:id="54" w:name="_Hlk514417547"/>
      <w:r w:rsidRPr="007A5A0D">
        <w:rPr>
          <w:rFonts w:eastAsiaTheme="minorHAnsi"/>
          <w:b w:val="0"/>
          <w:lang w:eastAsia="en-US"/>
        </w:rPr>
        <w:t xml:space="preserve">Administrator </w:t>
      </w:r>
      <w:r w:rsidR="000224C1">
        <w:rPr>
          <w:rFonts w:eastAsiaTheme="minorHAnsi"/>
          <w:b w:val="0"/>
          <w:lang w:eastAsia="en-US"/>
        </w:rPr>
        <w:t xml:space="preserve">has saved the web page of banking exam portal as </w:t>
      </w:r>
      <w:proofErr w:type="spellStart"/>
      <w:r w:rsidR="000224C1">
        <w:rPr>
          <w:rFonts w:eastAsiaTheme="minorHAnsi"/>
          <w:b w:val="0"/>
          <w:lang w:eastAsia="en-US"/>
        </w:rPr>
        <w:t>favoirates</w:t>
      </w:r>
      <w:proofErr w:type="spellEnd"/>
      <w:r w:rsidR="000224C1">
        <w:rPr>
          <w:rFonts w:eastAsiaTheme="minorHAnsi"/>
          <w:b w:val="0"/>
          <w:lang w:eastAsia="en-US"/>
        </w:rPr>
        <w:t xml:space="preserve"> he clicks on that bookmark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</w:t>
      </w:r>
      <w:r w:rsidR="000224C1">
        <w:rPr>
          <w:rFonts w:eastAsiaTheme="minorHAnsi"/>
          <w:b w:val="0"/>
          <w:lang w:eastAsia="en-US"/>
        </w:rPr>
        <w:t>.</w:t>
      </w:r>
    </w:p>
    <w:p w14:paraId="202988C6" w14:textId="1AA083BC" w:rsidR="007419AF" w:rsidRDefault="007419AF" w:rsidP="007419AF">
      <w:pPr>
        <w:pStyle w:val="ListParagraph"/>
        <w:numPr>
          <w:ilvl w:val="0"/>
          <w:numId w:val="34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enters his/her user-id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and clicks on the login button in the section of a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home page given for administrator login</w:t>
      </w:r>
    </w:p>
    <w:p w14:paraId="383CBE87" w14:textId="77777777" w:rsidR="000224C1" w:rsidRPr="000224C1" w:rsidRDefault="000224C1" w:rsidP="000224C1">
      <w:pPr>
        <w:pStyle w:val="ListParagraph"/>
        <w:numPr>
          <w:ilvl w:val="0"/>
          <w:numId w:val="34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The system validates the user id and password combination with the database.</w:t>
      </w:r>
    </w:p>
    <w:p w14:paraId="0D660A40" w14:textId="77777777" w:rsidR="000224C1" w:rsidRPr="000224C1" w:rsidRDefault="000224C1" w:rsidP="000224C1">
      <w:pPr>
        <w:pStyle w:val="ListParagraph"/>
        <w:numPr>
          <w:ilvl w:val="0"/>
          <w:numId w:val="34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On successful login, the admin home page is displayed.</w:t>
      </w:r>
    </w:p>
    <w:p w14:paraId="1EA3FE7C" w14:textId="77777777" w:rsidR="000224C1" w:rsidRPr="000224C1" w:rsidRDefault="000224C1" w:rsidP="000224C1">
      <w:pPr>
        <w:pStyle w:val="ListParagraph"/>
        <w:numPr>
          <w:ilvl w:val="0"/>
          <w:numId w:val="34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Administrator clicks on the Add Exam Details link available on the Admin Home Page</w:t>
      </w:r>
    </w:p>
    <w:p w14:paraId="1466AE98" w14:textId="77777777" w:rsidR="000224C1" w:rsidRPr="000224C1" w:rsidRDefault="000224C1" w:rsidP="000224C1">
      <w:pPr>
        <w:pStyle w:val="ListParagraph"/>
        <w:numPr>
          <w:ilvl w:val="0"/>
          <w:numId w:val="34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Administrator will be navigated to the Add an Exam web page</w:t>
      </w:r>
    </w:p>
    <w:p w14:paraId="3EEC0B8C" w14:textId="77777777" w:rsidR="000224C1" w:rsidRPr="000224C1" w:rsidRDefault="000224C1" w:rsidP="000224C1">
      <w:pPr>
        <w:pStyle w:val="ListParagraph"/>
        <w:numPr>
          <w:ilvl w:val="0"/>
          <w:numId w:val="34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Administrator fills all the required details to add a new exam to the banking exams database</w:t>
      </w:r>
    </w:p>
    <w:p w14:paraId="0083D74D" w14:textId="25B58926" w:rsidR="000224C1" w:rsidRDefault="000224C1" w:rsidP="000224C1">
      <w:pPr>
        <w:pStyle w:val="ListParagraph"/>
        <w:numPr>
          <w:ilvl w:val="0"/>
          <w:numId w:val="34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Administrator clicks on the Submit button to complete the process of adding a new exam</w:t>
      </w:r>
      <w:r>
        <w:rPr>
          <w:rFonts w:eastAsiaTheme="minorHAnsi"/>
          <w:b w:val="0"/>
          <w:lang w:eastAsia="en-US"/>
        </w:rPr>
        <w:t>.</w:t>
      </w:r>
    </w:p>
    <w:p w14:paraId="405B41F5" w14:textId="77777777" w:rsidR="000224C1" w:rsidRPr="000224C1" w:rsidRDefault="000224C1" w:rsidP="000224C1">
      <w:pPr>
        <w:pStyle w:val="ListParagraph"/>
        <w:ind w:left="1020"/>
        <w:rPr>
          <w:rFonts w:eastAsiaTheme="minorHAnsi"/>
          <w:b w:val="0"/>
          <w:lang w:eastAsia="en-US"/>
        </w:rPr>
      </w:pPr>
    </w:p>
    <w:bookmarkEnd w:id="54"/>
    <w:p w14:paraId="09BAFAD3" w14:textId="4DF32E49" w:rsidR="002C36A5" w:rsidRDefault="008D1407" w:rsidP="008D1407">
      <w:pPr>
        <w:pStyle w:val="StyleHeading2Sub-headingH2ChapterNumberAppendixLetterchnh"/>
        <w:numPr>
          <w:ilvl w:val="2"/>
          <w:numId w:val="8"/>
        </w:numPr>
      </w:pPr>
      <w:r w:rsidRPr="008D1407">
        <w:t>ALTERNATE FLOW 4:</w:t>
      </w:r>
      <w:r>
        <w:t xml:space="preserve"> Opening Banking Exam Portal Webpage Through </w:t>
      </w:r>
      <w:proofErr w:type="spellStart"/>
      <w:r>
        <w:t>ShortCut</w:t>
      </w:r>
      <w:proofErr w:type="spellEnd"/>
    </w:p>
    <w:p w14:paraId="4ACAF39E" w14:textId="1E4FB3EA" w:rsidR="008D1407" w:rsidRPr="008D1407" w:rsidRDefault="008D1407" w:rsidP="008D1407">
      <w:pPr>
        <w:pStyle w:val="ListParagraph"/>
        <w:numPr>
          <w:ilvl w:val="0"/>
          <w:numId w:val="36"/>
        </w:numPr>
        <w:rPr>
          <w:rFonts w:eastAsiaTheme="minorHAnsi"/>
          <w:b w:val="0"/>
          <w:lang w:eastAsia="en-US"/>
        </w:rPr>
      </w:pPr>
      <w:r w:rsidRPr="008D1407">
        <w:rPr>
          <w:rFonts w:eastAsiaTheme="minorHAnsi"/>
          <w:b w:val="0"/>
          <w:lang w:eastAsia="en-US"/>
        </w:rPr>
        <w:t>Administrator has saved the web page of b</w:t>
      </w:r>
      <w:r>
        <w:rPr>
          <w:rFonts w:eastAsiaTheme="minorHAnsi"/>
          <w:b w:val="0"/>
          <w:lang w:eastAsia="en-US"/>
        </w:rPr>
        <w:t>anking exam portal as Shortcut</w:t>
      </w:r>
      <w:r w:rsidRPr="008D1407">
        <w:rPr>
          <w:rFonts w:eastAsiaTheme="minorHAnsi"/>
          <w:b w:val="0"/>
          <w:lang w:eastAsia="en-US"/>
        </w:rPr>
        <w:t xml:space="preserve"> he clicks on that using any standard browser.</w:t>
      </w:r>
    </w:p>
    <w:p w14:paraId="66F0D37B" w14:textId="6EC71AA6" w:rsidR="008D1407" w:rsidRPr="008D1407" w:rsidRDefault="008D1407" w:rsidP="008D1407">
      <w:pPr>
        <w:pStyle w:val="ListParagraph"/>
        <w:numPr>
          <w:ilvl w:val="0"/>
          <w:numId w:val="36"/>
        </w:numPr>
        <w:rPr>
          <w:rFonts w:eastAsiaTheme="minorHAnsi"/>
          <w:b w:val="0"/>
          <w:lang w:eastAsia="en-US"/>
        </w:rPr>
      </w:pPr>
      <w:r w:rsidRPr="008D1407">
        <w:rPr>
          <w:rFonts w:eastAsiaTheme="minorHAnsi"/>
          <w:b w:val="0"/>
          <w:lang w:eastAsia="en-US"/>
        </w:rPr>
        <w:t>Administrator enters his/her user-id and password and clicks on the login button in the section of a home page given for administrator login</w:t>
      </w:r>
    </w:p>
    <w:p w14:paraId="3FEE02C8" w14:textId="77777777" w:rsidR="008D1407" w:rsidRPr="000224C1" w:rsidRDefault="008D1407" w:rsidP="008D1407">
      <w:pPr>
        <w:pStyle w:val="ListParagraph"/>
        <w:numPr>
          <w:ilvl w:val="0"/>
          <w:numId w:val="36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The system validates the user id and password combination with the database.</w:t>
      </w:r>
    </w:p>
    <w:p w14:paraId="28ED781E" w14:textId="77B4C64B" w:rsidR="008D1407" w:rsidRPr="000224C1" w:rsidRDefault="008D1407" w:rsidP="008D1407">
      <w:pPr>
        <w:pStyle w:val="ListParagraph"/>
        <w:numPr>
          <w:ilvl w:val="0"/>
          <w:numId w:val="36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On successful login, the admin home page is displayed.</w:t>
      </w:r>
    </w:p>
    <w:p w14:paraId="3925D8FC" w14:textId="77777777" w:rsidR="008D1407" w:rsidRPr="000224C1" w:rsidRDefault="008D1407" w:rsidP="008D1407">
      <w:pPr>
        <w:pStyle w:val="ListParagraph"/>
        <w:numPr>
          <w:ilvl w:val="0"/>
          <w:numId w:val="36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Administrator clicks on the Add Exam Details link available on the Admin Home Page</w:t>
      </w:r>
    </w:p>
    <w:p w14:paraId="7C021D53" w14:textId="637EC57C" w:rsidR="008D1407" w:rsidRPr="008D1407" w:rsidRDefault="008D1407" w:rsidP="008D1407">
      <w:pPr>
        <w:pStyle w:val="ListParagraph"/>
        <w:numPr>
          <w:ilvl w:val="0"/>
          <w:numId w:val="36"/>
        </w:numPr>
        <w:rPr>
          <w:rFonts w:eastAsiaTheme="minorHAnsi"/>
          <w:b w:val="0"/>
          <w:lang w:eastAsia="en-US"/>
        </w:rPr>
      </w:pPr>
      <w:r w:rsidRPr="008D1407">
        <w:rPr>
          <w:rFonts w:eastAsiaTheme="minorHAnsi"/>
          <w:b w:val="0"/>
          <w:lang w:eastAsia="en-US"/>
        </w:rPr>
        <w:t>Administrator will be navigated to the Add an Exam web page</w:t>
      </w:r>
    </w:p>
    <w:p w14:paraId="782BFAED" w14:textId="77777777" w:rsidR="008D1407" w:rsidRPr="000224C1" w:rsidRDefault="008D1407" w:rsidP="008D1407">
      <w:pPr>
        <w:pStyle w:val="ListParagraph"/>
        <w:numPr>
          <w:ilvl w:val="0"/>
          <w:numId w:val="36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Administrator fills all the required details to add a new exam to the banking exams database</w:t>
      </w:r>
    </w:p>
    <w:p w14:paraId="4A464704" w14:textId="1694B1DC" w:rsidR="008D1407" w:rsidRDefault="008D1407" w:rsidP="008D1407">
      <w:pPr>
        <w:pStyle w:val="ListParagraph"/>
        <w:numPr>
          <w:ilvl w:val="0"/>
          <w:numId w:val="36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Administrator clicks on the Submit button to complete the process of adding a new exam</w:t>
      </w:r>
      <w:r>
        <w:rPr>
          <w:rFonts w:eastAsiaTheme="minorHAnsi"/>
          <w:b w:val="0"/>
          <w:lang w:eastAsia="en-US"/>
        </w:rPr>
        <w:t>.</w:t>
      </w:r>
    </w:p>
    <w:p w14:paraId="051F341B" w14:textId="77777777" w:rsidR="008D1407" w:rsidRPr="000224C1" w:rsidRDefault="008D1407" w:rsidP="008D1407">
      <w:pPr>
        <w:pStyle w:val="ListParagraph"/>
        <w:ind w:left="1020"/>
        <w:rPr>
          <w:rFonts w:eastAsiaTheme="minorHAnsi"/>
          <w:b w:val="0"/>
          <w:lang w:eastAsia="en-US"/>
        </w:rPr>
      </w:pPr>
    </w:p>
    <w:p w14:paraId="58C85BD1" w14:textId="327DBBAF" w:rsidR="008D1407" w:rsidRDefault="008D1407" w:rsidP="008D1407">
      <w:pPr>
        <w:pStyle w:val="StyleHeading2Sub-headingH2ChapterNumberAppendixLetterchnh"/>
        <w:ind w:left="0"/>
      </w:pPr>
    </w:p>
    <w:p w14:paraId="7C893987" w14:textId="04E2E9AF" w:rsidR="00800A1B" w:rsidRDefault="00800A1B" w:rsidP="00080862">
      <w:pPr>
        <w:pStyle w:val="StyleHeading2Sub-headingH2ChapterNumberAppendixLetterchnh"/>
      </w:pPr>
      <w:bookmarkStart w:id="55" w:name="_Toc458607230"/>
      <w:r>
        <w:t>Exception Flow 1: Exceeded Login Attempts</w:t>
      </w:r>
      <w:bookmarkEnd w:id="55"/>
    </w:p>
    <w:p w14:paraId="25AA758A" w14:textId="38D16FC7" w:rsidR="00080862" w:rsidRPr="000224C1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bookmarkStart w:id="56" w:name="_Hlk514409321"/>
      <w:bookmarkStart w:id="57" w:name="_Hlk514412195"/>
      <w:r w:rsidRPr="000224C1">
        <w:rPr>
          <w:rFonts w:eastAsiaTheme="minorHAnsi"/>
          <w:b w:val="0"/>
          <w:lang w:eastAsia="en-US"/>
        </w:rPr>
        <w:t xml:space="preserve">Administrator visits the Banking Exam Portal URL </w:t>
      </w:r>
      <w:r w:rsidRPr="000224C1">
        <w:rPr>
          <w:rFonts w:eastAsiaTheme="minorHAnsi"/>
          <w:bCs/>
          <w:lang w:eastAsia="en-US"/>
        </w:rPr>
        <w:t xml:space="preserve">www.bankersjob.com/exam </w:t>
      </w:r>
      <w:r w:rsidRPr="000224C1">
        <w:rPr>
          <w:rFonts w:eastAsiaTheme="minorHAnsi"/>
          <w:b w:val="0"/>
          <w:lang w:eastAsia="en-US"/>
        </w:rPr>
        <w:t>using any standard browser</w:t>
      </w:r>
    </w:p>
    <w:bookmarkEnd w:id="56"/>
    <w:p w14:paraId="176BEC94" w14:textId="77777777" w:rsidR="00080862" w:rsidRPr="007A5A0D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enters his/her user-id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and clicks on the login button in the section of a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home page given for administrator login</w:t>
      </w:r>
    </w:p>
    <w:bookmarkEnd w:id="57"/>
    <w:p w14:paraId="225F9B25" w14:textId="77777777" w:rsidR="00080862" w:rsidRPr="007A5A0D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lastRenderedPageBreak/>
        <w:t>The system validates the user 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combination with the database.</w:t>
      </w:r>
    </w:p>
    <w:p w14:paraId="48CFA8D1" w14:textId="240B01BC" w:rsidR="00080862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If the authentication is unsuccessful, a login failure message is displayed.</w:t>
      </w:r>
    </w:p>
    <w:p w14:paraId="45048146" w14:textId="77777777" w:rsidR="00080862" w:rsidRPr="00080862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080862">
        <w:rPr>
          <w:rFonts w:eastAsiaTheme="minorHAnsi"/>
          <w:b w:val="0"/>
          <w:lang w:eastAsia="en-US"/>
        </w:rPr>
        <w:t>The system validation fails due to invalid user credentials and no more login attempts remaining</w:t>
      </w:r>
    </w:p>
    <w:p w14:paraId="58E038FD" w14:textId="77777777" w:rsidR="00080862" w:rsidRPr="00080862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080862">
        <w:rPr>
          <w:rFonts w:eastAsiaTheme="minorHAnsi"/>
          <w:b w:val="0"/>
          <w:lang w:eastAsia="en-US"/>
        </w:rPr>
        <w:t>The system suspends the user account</w:t>
      </w:r>
    </w:p>
    <w:p w14:paraId="102B931A" w14:textId="1219A2C2" w:rsidR="00080862" w:rsidRPr="00080862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080862">
        <w:rPr>
          <w:rFonts w:eastAsiaTheme="minorHAnsi"/>
          <w:b w:val="0"/>
          <w:lang w:eastAsia="en-US"/>
        </w:rPr>
        <w:t>The system informs the user that his/her account has been suspended</w:t>
      </w:r>
      <w:r>
        <w:rPr>
          <w:rFonts w:eastAsiaTheme="minorHAnsi"/>
          <w:b w:val="0"/>
          <w:lang w:eastAsia="en-US"/>
        </w:rPr>
        <w:t>.</w:t>
      </w:r>
    </w:p>
    <w:p w14:paraId="28D5B42E" w14:textId="77777777" w:rsidR="00800A1B" w:rsidRDefault="00800A1B" w:rsidP="00080862">
      <w:pPr>
        <w:pStyle w:val="StyleHeading2Sub-headingH2ChapterNumberAppendixLetterchnh"/>
      </w:pPr>
      <w:bookmarkStart w:id="58" w:name="_Toc458607231"/>
      <w:r>
        <w:t>Exception Flow 2: Web Server Down</w:t>
      </w:r>
      <w:bookmarkEnd w:id="58"/>
    </w:p>
    <w:p w14:paraId="4470D8F2" w14:textId="77777777" w:rsidR="00080862" w:rsidRPr="00080862" w:rsidRDefault="00080862" w:rsidP="00080862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bookmarkStart w:id="59" w:name="_Hlk514409351"/>
      <w:r w:rsidRPr="00080862">
        <w:rPr>
          <w:rFonts w:ascii="Trebuchet MS" w:hAnsi="Trebuchet MS"/>
          <w:b w:val="0"/>
        </w:rPr>
        <w:t>Administrator visits the Banking Exam Portal URL www.bankersjob.com/exam using any standard browser</w:t>
      </w:r>
    </w:p>
    <w:bookmarkEnd w:id="59"/>
    <w:p w14:paraId="7CCF3F54" w14:textId="77777777" w:rsidR="00800A1B" w:rsidRPr="00304EDE" w:rsidRDefault="00800A1B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web server unavailability problem</w:t>
      </w:r>
    </w:p>
    <w:p w14:paraId="35BD7539" w14:textId="77777777" w:rsidR="00800A1B" w:rsidRDefault="00800A1B" w:rsidP="00080862">
      <w:pPr>
        <w:pStyle w:val="StyleHeading2Sub-headingH2ChapterNumberAppendixLetterchnh"/>
      </w:pPr>
      <w:bookmarkStart w:id="60" w:name="_Toc458607232"/>
      <w:r>
        <w:t>Exception Flow 3: Database Connectivity Error</w:t>
      </w:r>
      <w:bookmarkEnd w:id="60"/>
    </w:p>
    <w:p w14:paraId="658E3701" w14:textId="77777777" w:rsidR="00080862" w:rsidRPr="00080862" w:rsidRDefault="00080862" w:rsidP="00080862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bookmarkStart w:id="61" w:name="_Hlk514409553"/>
      <w:r w:rsidRPr="00080862">
        <w:rPr>
          <w:rFonts w:ascii="Trebuchet MS" w:hAnsi="Trebuchet MS"/>
          <w:b w:val="0"/>
        </w:rPr>
        <w:t>Administrator visits the Banking Exam Portal URL www.bankersjob.com/exam using any standard browser</w:t>
      </w:r>
    </w:p>
    <w:p w14:paraId="518F4B41" w14:textId="77777777" w:rsidR="00080862" w:rsidRPr="00080862" w:rsidRDefault="00080862" w:rsidP="00080862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080862">
        <w:rPr>
          <w:rFonts w:ascii="Trebuchet MS" w:hAnsi="Trebuchet MS"/>
          <w:b w:val="0"/>
        </w:rPr>
        <w:t>Administrator enters his/her user-id and password and clicks on the login button in the section of a home page given for administrator login</w:t>
      </w:r>
    </w:p>
    <w:p w14:paraId="245B4FAD" w14:textId="4BB2D408" w:rsidR="00080862" w:rsidRDefault="00080862" w:rsidP="00080862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080862">
        <w:rPr>
          <w:rFonts w:ascii="Trebuchet MS" w:hAnsi="Trebuchet MS"/>
          <w:b w:val="0"/>
        </w:rPr>
        <w:t>The system validates the user id and password combination with the database</w:t>
      </w:r>
      <w:r>
        <w:rPr>
          <w:rFonts w:ascii="Trebuchet MS" w:hAnsi="Trebuchet MS"/>
          <w:b w:val="0"/>
        </w:rPr>
        <w:t>.</w:t>
      </w:r>
    </w:p>
    <w:p w14:paraId="267D07D5" w14:textId="0B21BDC2" w:rsidR="00080862" w:rsidRDefault="00080862" w:rsidP="00080862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Administrator is unable to login.</w:t>
      </w:r>
    </w:p>
    <w:bookmarkEnd w:id="61"/>
    <w:p w14:paraId="4DCA3991" w14:textId="4F37A254" w:rsidR="00800A1B" w:rsidRDefault="00800A1B" w:rsidP="00080862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database connectivity problem.</w:t>
      </w:r>
    </w:p>
    <w:p w14:paraId="4397BDE3" w14:textId="77777777" w:rsidR="00CE34BF" w:rsidRPr="00304EDE" w:rsidRDefault="00CE34BF" w:rsidP="00CE34BF">
      <w:pPr>
        <w:pStyle w:val="ListParagraph"/>
        <w:ind w:left="1068"/>
        <w:rPr>
          <w:rFonts w:ascii="Trebuchet MS" w:hAnsi="Trebuchet MS"/>
          <w:b w:val="0"/>
        </w:rPr>
      </w:pPr>
    </w:p>
    <w:p w14:paraId="620F3FC6" w14:textId="7F30F9D9" w:rsidR="00800A1B" w:rsidRDefault="00800A1B" w:rsidP="00080862">
      <w:pPr>
        <w:pStyle w:val="StyleHeading2Sub-headingH2ChapterNumberAppendixLetterchnh"/>
      </w:pPr>
      <w:bookmarkStart w:id="62" w:name="_Toc458607233"/>
      <w:r>
        <w:t>Exception Flow 4: Network Connectivity Error</w:t>
      </w:r>
      <w:bookmarkEnd w:id="62"/>
    </w:p>
    <w:p w14:paraId="025C67A2" w14:textId="77777777" w:rsidR="00485D4C" w:rsidRPr="00485D4C" w:rsidRDefault="00485D4C" w:rsidP="00485D4C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485D4C">
        <w:rPr>
          <w:rFonts w:ascii="Trebuchet MS" w:hAnsi="Trebuchet MS"/>
          <w:b w:val="0"/>
        </w:rPr>
        <w:t>Administrator visits the Banking Exam Portal URL www.bankersjob.com/exam using any standard browser</w:t>
      </w:r>
    </w:p>
    <w:p w14:paraId="2E0051C6" w14:textId="77777777" w:rsidR="00485D4C" w:rsidRPr="00485D4C" w:rsidRDefault="00485D4C" w:rsidP="00485D4C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485D4C">
        <w:rPr>
          <w:rFonts w:ascii="Trebuchet MS" w:hAnsi="Trebuchet MS"/>
          <w:b w:val="0"/>
        </w:rPr>
        <w:t>Administrator enters his/her user-id and password and clicks on the login button in the section of a home page given for administrator login</w:t>
      </w:r>
    </w:p>
    <w:p w14:paraId="5D4DDAF1" w14:textId="77777777" w:rsidR="00485D4C" w:rsidRPr="00485D4C" w:rsidRDefault="00485D4C" w:rsidP="00485D4C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485D4C">
        <w:rPr>
          <w:rFonts w:ascii="Trebuchet MS" w:hAnsi="Trebuchet MS"/>
          <w:b w:val="0"/>
        </w:rPr>
        <w:t>The system validates the user id and password combination with the database.</w:t>
      </w:r>
    </w:p>
    <w:p w14:paraId="0ED5415F" w14:textId="77777777" w:rsidR="00485D4C" w:rsidRPr="00485D4C" w:rsidRDefault="00485D4C" w:rsidP="00485D4C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485D4C">
        <w:rPr>
          <w:rFonts w:ascii="Trebuchet MS" w:hAnsi="Trebuchet MS"/>
          <w:b w:val="0"/>
        </w:rPr>
        <w:t>Administrator is unable to login.</w:t>
      </w:r>
    </w:p>
    <w:p w14:paraId="73CCF1A0" w14:textId="171BDB5C" w:rsidR="00800A1B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network connectivity problem.</w:t>
      </w:r>
    </w:p>
    <w:p w14:paraId="22BB0B13" w14:textId="408B3F6D" w:rsidR="006532B1" w:rsidRDefault="006532B1" w:rsidP="006532B1">
      <w:pPr>
        <w:rPr>
          <w:rFonts w:ascii="Trebuchet MS" w:hAnsi="Trebuchet MS"/>
          <w:b w:val="0"/>
        </w:rPr>
      </w:pPr>
    </w:p>
    <w:p w14:paraId="35CBA725" w14:textId="2CC26A89" w:rsidR="006532B1" w:rsidRDefault="006532B1" w:rsidP="006532B1">
      <w:pPr>
        <w:rPr>
          <w:rFonts w:ascii="Trebuchet MS" w:hAnsi="Trebuchet MS"/>
          <w:b w:val="0"/>
        </w:rPr>
      </w:pPr>
    </w:p>
    <w:p w14:paraId="44342E29" w14:textId="2B3F3B82" w:rsidR="003143BD" w:rsidRDefault="003143BD" w:rsidP="003143BD">
      <w:pPr>
        <w:pStyle w:val="StyleHeading2Sub-headingH2ChapterNumberAppendixLetterchnh"/>
        <w:rPr>
          <w:b/>
        </w:rPr>
      </w:pPr>
      <w:r>
        <w:t>Exception Flow 5</w:t>
      </w:r>
      <w:r>
        <w:t>: Unsuccessful login</w:t>
      </w:r>
    </w:p>
    <w:p w14:paraId="20DBC0E0" w14:textId="77777777" w:rsidR="003143BD" w:rsidRPr="003143BD" w:rsidRDefault="003143BD" w:rsidP="003143BD">
      <w:pPr>
        <w:pStyle w:val="ListParagraph"/>
        <w:numPr>
          <w:ilvl w:val="0"/>
          <w:numId w:val="37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 xml:space="preserve">Administrator visits the Banking Exam Portal URL </w:t>
      </w:r>
      <w:hyperlink r:id="rId10" w:history="1">
        <w:r w:rsidRPr="003143BD">
          <w:rPr>
            <w:rStyle w:val="Hyperlink"/>
            <w:rFonts w:eastAsiaTheme="majorEastAsia"/>
            <w:b w:val="0"/>
            <w:color w:val="auto"/>
            <w:u w:val="none"/>
          </w:rPr>
          <w:t>www</w:t>
        </w:r>
        <w:r w:rsidRPr="003143BD">
          <w:rPr>
            <w:rStyle w:val="Hyperlink"/>
            <w:rFonts w:eastAsiaTheme="majorEastAsia"/>
            <w:b w:val="0"/>
            <w:color w:val="auto"/>
          </w:rPr>
          <w:t>.</w:t>
        </w:r>
        <w:r w:rsidRPr="003143BD">
          <w:rPr>
            <w:rStyle w:val="Hyperlink"/>
            <w:rFonts w:eastAsiaTheme="majorEastAsia"/>
            <w:b w:val="0"/>
            <w:color w:val="auto"/>
            <w:u w:val="none"/>
          </w:rPr>
          <w:t>bankersjob</w:t>
        </w:r>
        <w:r w:rsidRPr="003143BD">
          <w:rPr>
            <w:rStyle w:val="Hyperlink"/>
            <w:rFonts w:eastAsiaTheme="majorEastAsia"/>
            <w:b w:val="0"/>
            <w:color w:val="auto"/>
          </w:rPr>
          <w:t>.</w:t>
        </w:r>
        <w:r w:rsidRPr="003143BD">
          <w:rPr>
            <w:rStyle w:val="Hyperlink"/>
            <w:rFonts w:eastAsiaTheme="majorEastAsia"/>
            <w:b w:val="0"/>
            <w:color w:val="auto"/>
            <w:u w:val="none"/>
          </w:rPr>
          <w:t>com</w:t>
        </w:r>
        <w:r w:rsidRPr="003143BD">
          <w:rPr>
            <w:rStyle w:val="Hyperlink"/>
            <w:rFonts w:eastAsiaTheme="majorEastAsia"/>
            <w:b w:val="0"/>
            <w:color w:val="auto"/>
          </w:rPr>
          <w:t>/</w:t>
        </w:r>
        <w:r w:rsidRPr="003143BD">
          <w:rPr>
            <w:rStyle w:val="Hyperlink"/>
            <w:rFonts w:eastAsiaTheme="majorEastAsia"/>
            <w:b w:val="0"/>
            <w:color w:val="auto"/>
            <w:u w:val="none"/>
          </w:rPr>
          <w:t>exam</w:t>
        </w:r>
      </w:hyperlink>
      <w:r w:rsidRPr="003143BD">
        <w:rPr>
          <w:b w:val="0"/>
        </w:rPr>
        <w:t xml:space="preserve"> using any standard browser.</w:t>
      </w:r>
    </w:p>
    <w:p w14:paraId="29830D05" w14:textId="77777777" w:rsidR="003143BD" w:rsidRPr="003143BD" w:rsidRDefault="003143BD" w:rsidP="003143BD">
      <w:pPr>
        <w:pStyle w:val="ListParagraph"/>
        <w:numPr>
          <w:ilvl w:val="0"/>
          <w:numId w:val="37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enters user-id and password and clicks on the login button.</w:t>
      </w:r>
    </w:p>
    <w:p w14:paraId="239742C6" w14:textId="77777777" w:rsidR="003143BD" w:rsidRPr="003143BD" w:rsidRDefault="003143BD" w:rsidP="003143BD">
      <w:pPr>
        <w:numPr>
          <w:ilvl w:val="0"/>
          <w:numId w:val="37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lastRenderedPageBreak/>
        <w:t>The system validates the user id and password combination with the database.</w:t>
      </w:r>
    </w:p>
    <w:p w14:paraId="7CE9641E" w14:textId="250B732D" w:rsidR="003143BD" w:rsidRDefault="003143BD" w:rsidP="003143BD">
      <w:pPr>
        <w:numPr>
          <w:ilvl w:val="0"/>
          <w:numId w:val="37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If the authentication is unsuccessful, a login failure message is displayed.</w:t>
      </w:r>
    </w:p>
    <w:p w14:paraId="434E5106" w14:textId="0745477F" w:rsidR="003143BD" w:rsidRDefault="003143BD" w:rsidP="003143BD">
      <w:pPr>
        <w:tabs>
          <w:tab w:val="left" w:pos="720"/>
          <w:tab w:val="left" w:pos="9639"/>
        </w:tabs>
        <w:rPr>
          <w:b w:val="0"/>
        </w:rPr>
      </w:pPr>
    </w:p>
    <w:p w14:paraId="07D48C63" w14:textId="34F1E557" w:rsidR="003143BD" w:rsidRDefault="003143BD" w:rsidP="003143BD">
      <w:pPr>
        <w:tabs>
          <w:tab w:val="left" w:pos="720"/>
          <w:tab w:val="left" w:pos="9639"/>
        </w:tabs>
        <w:rPr>
          <w:b w:val="0"/>
        </w:rPr>
      </w:pPr>
    </w:p>
    <w:p w14:paraId="4282A31E" w14:textId="77428549" w:rsidR="003143BD" w:rsidRDefault="003143BD" w:rsidP="003143BD">
      <w:pPr>
        <w:pStyle w:val="StyleHeading2Sub-headingH2ChapterNumberAppendixLetterchnh"/>
        <w:rPr>
          <w:b/>
        </w:rPr>
      </w:pPr>
      <w:bookmarkStart w:id="63" w:name="_Toc467755995"/>
      <w:r>
        <w:t>Exception Flow 6</w:t>
      </w:r>
      <w:r>
        <w:t xml:space="preserve">: </w:t>
      </w:r>
      <w:proofErr w:type="spellStart"/>
      <w:r>
        <w:t>Userid</w:t>
      </w:r>
      <w:proofErr w:type="spellEnd"/>
      <w:r>
        <w:t xml:space="preserve"> is </w:t>
      </w:r>
      <w:proofErr w:type="spellStart"/>
      <w:r>
        <w:t>excedding</w:t>
      </w:r>
      <w:proofErr w:type="spellEnd"/>
      <w:r>
        <w:t xml:space="preserve"> the limit</w:t>
      </w:r>
      <w:bookmarkEnd w:id="63"/>
    </w:p>
    <w:p w14:paraId="28B89968" w14:textId="5D09D2E4" w:rsidR="003143BD" w:rsidRPr="003143BD" w:rsidRDefault="003143BD" w:rsidP="003143BD">
      <w:pPr>
        <w:pStyle w:val="ListParagraph"/>
        <w:numPr>
          <w:ilvl w:val="0"/>
          <w:numId w:val="38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 xml:space="preserve">Administrator visits the Banking Exam Portal URL </w:t>
      </w:r>
      <w:hyperlink r:id="rId11" w:history="1">
        <w:r w:rsidRPr="003143BD">
          <w:rPr>
            <w:rStyle w:val="Hyperlink"/>
            <w:rFonts w:eastAsiaTheme="majorEastAsia"/>
            <w:b w:val="0"/>
            <w:color w:val="auto"/>
            <w:u w:val="none"/>
          </w:rPr>
          <w:t>www.bankersjob.com/exam</w:t>
        </w:r>
      </w:hyperlink>
      <w:r w:rsidRPr="003143BD">
        <w:rPr>
          <w:b w:val="0"/>
        </w:rPr>
        <w:t xml:space="preserve"> using any standard browser.</w:t>
      </w:r>
    </w:p>
    <w:p w14:paraId="4CE1E6A6" w14:textId="77777777" w:rsidR="003143BD" w:rsidRPr="003143BD" w:rsidRDefault="003143BD" w:rsidP="003143BD">
      <w:pPr>
        <w:numPr>
          <w:ilvl w:val="0"/>
          <w:numId w:val="38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enters user-id more than 10 character</w:t>
      </w:r>
    </w:p>
    <w:p w14:paraId="115A4D2B" w14:textId="77777777" w:rsidR="003143BD" w:rsidRPr="003143BD" w:rsidRDefault="003143BD" w:rsidP="003143BD">
      <w:pPr>
        <w:numPr>
          <w:ilvl w:val="0"/>
          <w:numId w:val="38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enters password and clicks on the login button.</w:t>
      </w:r>
    </w:p>
    <w:p w14:paraId="504F1C73" w14:textId="77777777" w:rsidR="003143BD" w:rsidRPr="003143BD" w:rsidRDefault="003143BD" w:rsidP="003143BD">
      <w:pPr>
        <w:numPr>
          <w:ilvl w:val="0"/>
          <w:numId w:val="38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The system validates the user id and password.</w:t>
      </w:r>
    </w:p>
    <w:p w14:paraId="0603399A" w14:textId="77777777" w:rsidR="003143BD" w:rsidRPr="003143BD" w:rsidRDefault="003143BD" w:rsidP="003143BD">
      <w:pPr>
        <w:numPr>
          <w:ilvl w:val="0"/>
          <w:numId w:val="38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 xml:space="preserve">Administrator </w:t>
      </w:r>
      <w:proofErr w:type="spellStart"/>
      <w:r w:rsidRPr="003143BD">
        <w:rPr>
          <w:b w:val="0"/>
        </w:rPr>
        <w:t>geting</w:t>
      </w:r>
      <w:proofErr w:type="spellEnd"/>
      <w:r w:rsidRPr="003143BD">
        <w:rPr>
          <w:b w:val="0"/>
        </w:rPr>
        <w:t xml:space="preserve"> error message for invalid Username</w:t>
      </w:r>
    </w:p>
    <w:p w14:paraId="3EF80CF4" w14:textId="32FD29BF" w:rsidR="003143BD" w:rsidRDefault="003143BD" w:rsidP="003143BD">
      <w:pPr>
        <w:tabs>
          <w:tab w:val="left" w:pos="720"/>
          <w:tab w:val="left" w:pos="9639"/>
        </w:tabs>
        <w:rPr>
          <w:b w:val="0"/>
        </w:rPr>
      </w:pPr>
    </w:p>
    <w:p w14:paraId="35375FA6" w14:textId="7877A192" w:rsidR="003143BD" w:rsidRDefault="003143BD" w:rsidP="003143BD">
      <w:pPr>
        <w:tabs>
          <w:tab w:val="left" w:pos="720"/>
          <w:tab w:val="left" w:pos="9639"/>
        </w:tabs>
        <w:rPr>
          <w:b w:val="0"/>
        </w:rPr>
      </w:pPr>
    </w:p>
    <w:p w14:paraId="207E5FE4" w14:textId="1E9657A0" w:rsidR="003143BD" w:rsidRDefault="003143BD" w:rsidP="003143BD">
      <w:pPr>
        <w:tabs>
          <w:tab w:val="left" w:pos="720"/>
          <w:tab w:val="left" w:pos="9639"/>
        </w:tabs>
        <w:rPr>
          <w:b w:val="0"/>
        </w:rPr>
      </w:pPr>
    </w:p>
    <w:p w14:paraId="1406BE1D" w14:textId="2AFD815F" w:rsidR="003143BD" w:rsidRDefault="003143BD" w:rsidP="003143BD">
      <w:pPr>
        <w:pStyle w:val="StyleHeading2Sub-headingH2ChapterNumberAppendixLetterchnh"/>
        <w:rPr>
          <w:b/>
        </w:rPr>
      </w:pPr>
      <w:bookmarkStart w:id="64" w:name="_Toc467755996"/>
      <w:r>
        <w:t>Exception Flow 7</w:t>
      </w:r>
      <w:r>
        <w:t>: Password is below the limit</w:t>
      </w:r>
      <w:bookmarkEnd w:id="64"/>
    </w:p>
    <w:p w14:paraId="61B82AE3" w14:textId="74D9C1DE" w:rsidR="003143BD" w:rsidRPr="003143BD" w:rsidRDefault="003143BD" w:rsidP="003143BD">
      <w:pPr>
        <w:pStyle w:val="ListParagraph"/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 xml:space="preserve">Administrator visits the Banking Exam Portal URL </w:t>
      </w:r>
      <w:hyperlink r:id="rId12" w:history="1">
        <w:r w:rsidRPr="003143BD">
          <w:rPr>
            <w:rStyle w:val="Hyperlink"/>
            <w:rFonts w:eastAsiaTheme="majorEastAsia"/>
            <w:b w:val="0"/>
            <w:color w:val="auto"/>
            <w:u w:val="none"/>
          </w:rPr>
          <w:t>www.bankersjob.com/exam</w:t>
        </w:r>
      </w:hyperlink>
      <w:r w:rsidRPr="003143BD">
        <w:rPr>
          <w:b w:val="0"/>
        </w:rPr>
        <w:t xml:space="preserve"> using any standard browser.</w:t>
      </w:r>
    </w:p>
    <w:p w14:paraId="715223D3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enters user-id</w:t>
      </w:r>
    </w:p>
    <w:p w14:paraId="77353BED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enters password below 6 characters</w:t>
      </w:r>
    </w:p>
    <w:p w14:paraId="5048F10D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clicks on the login button.</w:t>
      </w:r>
    </w:p>
    <w:p w14:paraId="1954669A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The system validates the user id and password.</w:t>
      </w:r>
    </w:p>
    <w:p w14:paraId="55F0E47B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 xml:space="preserve">Administrator </w:t>
      </w:r>
      <w:proofErr w:type="spellStart"/>
      <w:r w:rsidRPr="003143BD">
        <w:rPr>
          <w:b w:val="0"/>
        </w:rPr>
        <w:t>geting</w:t>
      </w:r>
      <w:proofErr w:type="spellEnd"/>
      <w:r w:rsidRPr="003143BD">
        <w:rPr>
          <w:b w:val="0"/>
        </w:rPr>
        <w:t xml:space="preserve"> error message for invalid password</w:t>
      </w:r>
    </w:p>
    <w:p w14:paraId="08AC562B" w14:textId="77777777" w:rsidR="003143BD" w:rsidRPr="003143BD" w:rsidRDefault="003143BD" w:rsidP="003143BD">
      <w:pPr>
        <w:tabs>
          <w:tab w:val="left" w:pos="720"/>
          <w:tab w:val="left" w:pos="9639"/>
        </w:tabs>
        <w:rPr>
          <w:b w:val="0"/>
        </w:rPr>
      </w:pPr>
    </w:p>
    <w:p w14:paraId="397DD9CB" w14:textId="77777777" w:rsidR="003143BD" w:rsidRPr="003143BD" w:rsidRDefault="003143BD" w:rsidP="006532B1">
      <w:pPr>
        <w:rPr>
          <w:rFonts w:ascii="Trebuchet MS" w:hAnsi="Trebuchet MS"/>
          <w:b w:val="0"/>
        </w:rPr>
      </w:pPr>
    </w:p>
    <w:p w14:paraId="391037F1" w14:textId="77777777" w:rsidR="009F5790" w:rsidRPr="003143BD" w:rsidRDefault="009F5790" w:rsidP="00AB33FB">
      <w:pPr>
        <w:pStyle w:val="infoblue"/>
        <w:rPr>
          <w:b w:val="0"/>
        </w:rPr>
      </w:pPr>
    </w:p>
    <w:p w14:paraId="36274597" w14:textId="003997A8" w:rsidR="00485D4C" w:rsidRDefault="009F5790" w:rsidP="00485D4C">
      <w:pPr>
        <w:pStyle w:val="StyleHeading1H1Mainheading1Heading1Heading10Head1h1Sec"/>
      </w:pPr>
      <w:bookmarkStart w:id="65" w:name="_Toc145125013"/>
      <w:bookmarkStart w:id="66" w:name="_Toc165439511"/>
      <w:bookmarkStart w:id="67" w:name="_Toc186019620"/>
      <w:bookmarkStart w:id="68" w:name="_Toc458607234"/>
      <w:r w:rsidRPr="009F5790">
        <w:t>Post Conditions</w:t>
      </w:r>
      <w:bookmarkEnd w:id="51"/>
      <w:bookmarkEnd w:id="65"/>
      <w:bookmarkEnd w:id="66"/>
      <w:bookmarkEnd w:id="67"/>
      <w:bookmarkEnd w:id="68"/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14:paraId="0A18AD99" w14:textId="77777777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14:paraId="100A3CA6" w14:textId="77777777"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14:paraId="01B7B884" w14:textId="77777777"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73C57282" w14:textId="77777777"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14:paraId="002E44F9" w14:textId="77777777"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Post Condition</w:t>
            </w:r>
          </w:p>
        </w:tc>
      </w:tr>
      <w:tr w:rsidR="00304EDE" w:rsidRPr="00304EDE" w14:paraId="157725F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C88656" w14:textId="598EDC5C" w:rsidR="007B41E9" w:rsidRPr="00304EDE" w:rsidRDefault="00485D4C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Successful </w:t>
            </w:r>
            <w:proofErr w:type="spellStart"/>
            <w:r>
              <w:rPr>
                <w:rFonts w:ascii="Trebuchet MS" w:hAnsi="Trebuchet MS"/>
                <w:b w:val="0"/>
              </w:rPr>
              <w:t>Adsministrator</w:t>
            </w:r>
            <w:proofErr w:type="spellEnd"/>
            <w:r w:rsidR="007B41E9" w:rsidRPr="00304EDE">
              <w:rPr>
                <w:rFonts w:ascii="Trebuchet MS" w:hAnsi="Trebuchet MS"/>
                <w:b w:val="0"/>
              </w:rPr>
              <w:t xml:space="preserve"> login to</w:t>
            </w:r>
            <w:r>
              <w:rPr>
                <w:rFonts w:ascii="Trebuchet MS" w:hAnsi="Trebuchet MS"/>
                <w:b w:val="0"/>
              </w:rPr>
              <w:t xml:space="preserve"> the Banking exam portal and successfully adding Exam detail.</w:t>
            </w:r>
          </w:p>
        </w:tc>
        <w:tc>
          <w:tcPr>
            <w:tcW w:w="5752" w:type="dxa"/>
            <w:vAlign w:val="center"/>
          </w:tcPr>
          <w:p w14:paraId="7AD6974C" w14:textId="7F618DE8" w:rsidR="007B41E9" w:rsidRPr="00304EDE" w:rsidRDefault="00485D4C" w:rsidP="005B044C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Admin will be logged in to the Banking exam portal </w:t>
            </w:r>
            <w:r w:rsidR="007B41E9" w:rsidRPr="00304EDE">
              <w:rPr>
                <w:b w:val="0"/>
                <w:i w:val="0"/>
                <w:color w:val="auto"/>
              </w:rPr>
              <w:t>successfully</w:t>
            </w:r>
            <w:r>
              <w:rPr>
                <w:b w:val="0"/>
                <w:i w:val="0"/>
                <w:color w:val="auto"/>
              </w:rPr>
              <w:t xml:space="preserve">, system should navigate admin to the Admin </w:t>
            </w:r>
            <w:proofErr w:type="gramStart"/>
            <w:r>
              <w:rPr>
                <w:b w:val="0"/>
                <w:i w:val="0"/>
                <w:color w:val="auto"/>
              </w:rPr>
              <w:t>home</w:t>
            </w:r>
            <w:proofErr w:type="gramEnd"/>
            <w:r w:rsidR="007B41E9" w:rsidRPr="00304EDE">
              <w:rPr>
                <w:b w:val="0"/>
                <w:i w:val="0"/>
                <w:color w:val="auto"/>
              </w:rPr>
              <w:t xml:space="preserve"> Page</w:t>
            </w:r>
            <w:r>
              <w:rPr>
                <w:b w:val="0"/>
                <w:i w:val="0"/>
                <w:color w:val="auto"/>
              </w:rPr>
              <w:t xml:space="preserve"> and after that admin can add exam details.</w:t>
            </w:r>
          </w:p>
        </w:tc>
      </w:tr>
      <w:tr w:rsidR="00304EDE" w:rsidRPr="00304EDE" w14:paraId="17525C3D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16F72E40" w14:textId="0718780D" w:rsidR="007B41E9" w:rsidRPr="00304EDE" w:rsidRDefault="00972B60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lastRenderedPageBreak/>
              <w:t>R</w:t>
            </w:r>
            <w:r w:rsidR="00485D4C">
              <w:rPr>
                <w:rFonts w:ascii="Trebuchet MS" w:hAnsi="Trebuchet MS"/>
                <w:b w:val="0"/>
              </w:rPr>
              <w:t>e-entering user-id and password and then adding exam details</w:t>
            </w:r>
          </w:p>
        </w:tc>
        <w:tc>
          <w:tcPr>
            <w:tcW w:w="5752" w:type="dxa"/>
            <w:vAlign w:val="center"/>
          </w:tcPr>
          <w:p w14:paraId="23B5FA5C" w14:textId="009C8D3A" w:rsidR="007B41E9" w:rsidRPr="00304EDE" w:rsidRDefault="00485D4C" w:rsidP="00485D4C">
            <w:pPr>
              <w:ind w:left="0"/>
              <w:jc w:val="center"/>
              <w:rPr>
                <w:rFonts w:ascii="Trebuchet MS" w:hAnsi="Trebuchet MS"/>
                <w:b w:val="0"/>
              </w:rPr>
            </w:pPr>
            <w:r w:rsidRPr="00485D4C">
              <w:rPr>
                <w:rFonts w:ascii="Trebuchet MS" w:hAnsi="Trebuchet MS"/>
                <w:b w:val="0"/>
              </w:rPr>
              <w:t xml:space="preserve">Admin will be logged in to the Banking exam portal </w:t>
            </w:r>
            <w:r>
              <w:rPr>
                <w:rFonts w:ascii="Trebuchet MS" w:hAnsi="Trebuchet MS"/>
                <w:b w:val="0"/>
              </w:rPr>
              <w:t xml:space="preserve">                              s</w:t>
            </w:r>
            <w:r w:rsidRPr="00485D4C">
              <w:rPr>
                <w:rFonts w:ascii="Trebuchet MS" w:hAnsi="Trebuchet MS"/>
                <w:b w:val="0"/>
              </w:rPr>
              <w:t xml:space="preserve">uccessfully, system should navigate admin to the Admin </w:t>
            </w:r>
            <w:proofErr w:type="gramStart"/>
            <w:r w:rsidRPr="00485D4C">
              <w:rPr>
                <w:rFonts w:ascii="Trebuchet MS" w:hAnsi="Trebuchet MS"/>
                <w:b w:val="0"/>
              </w:rPr>
              <w:t>home</w:t>
            </w:r>
            <w:proofErr w:type="gramEnd"/>
            <w:r w:rsidRPr="00485D4C">
              <w:rPr>
                <w:rFonts w:ascii="Trebuchet MS" w:hAnsi="Trebuchet MS"/>
                <w:b w:val="0"/>
              </w:rPr>
              <w:t xml:space="preserve"> Page and after that admin can add exam details.</w:t>
            </w:r>
          </w:p>
        </w:tc>
      </w:tr>
      <w:tr w:rsidR="00304EDE" w:rsidRPr="00304EDE" w14:paraId="330E3A30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4DA94835" w14:textId="3236143B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 xml:space="preserve">Login to </w:t>
            </w:r>
            <w:proofErr w:type="spellStart"/>
            <w:r w:rsidRPr="00304EDE">
              <w:rPr>
                <w:rFonts w:ascii="Trebuchet MS" w:hAnsi="Trebuchet MS"/>
                <w:b w:val="0"/>
              </w:rPr>
              <w:t>the</w:t>
            </w:r>
            <w:r w:rsidR="00485D4C">
              <w:rPr>
                <w:rFonts w:ascii="Trebuchet MS" w:hAnsi="Trebuchet MS"/>
                <w:b w:val="0"/>
              </w:rPr>
              <w:t>Banking</w:t>
            </w:r>
            <w:proofErr w:type="spellEnd"/>
            <w:r w:rsidR="00485D4C">
              <w:rPr>
                <w:rFonts w:ascii="Trebuchet MS" w:hAnsi="Trebuchet MS"/>
                <w:b w:val="0"/>
              </w:rPr>
              <w:t xml:space="preserve"> exam portal, delete old exam detail and after that add exam detail. </w:t>
            </w:r>
          </w:p>
        </w:tc>
        <w:tc>
          <w:tcPr>
            <w:tcW w:w="5752" w:type="dxa"/>
            <w:vAlign w:val="center"/>
          </w:tcPr>
          <w:p w14:paraId="7243EDFF" w14:textId="1E50EAFB" w:rsidR="007B41E9" w:rsidRPr="00304EDE" w:rsidRDefault="009B1B45" w:rsidP="00304EDE">
            <w:pPr>
              <w:rPr>
                <w:rFonts w:ascii="Trebuchet MS" w:hAnsi="Trebuchet MS"/>
                <w:b w:val="0"/>
              </w:rPr>
            </w:pPr>
            <w:r w:rsidRPr="009B1B45">
              <w:rPr>
                <w:rFonts w:ascii="Trebuchet MS" w:hAnsi="Trebuchet MS"/>
                <w:b w:val="0"/>
              </w:rPr>
              <w:t xml:space="preserve">Admin will be logged in to the Banking exam portal successfully, system should navigate admin to the Admin </w:t>
            </w:r>
            <w:proofErr w:type="gramStart"/>
            <w:r w:rsidRPr="009B1B45">
              <w:rPr>
                <w:rFonts w:ascii="Trebuchet MS" w:hAnsi="Trebuchet MS"/>
                <w:b w:val="0"/>
              </w:rPr>
              <w:t>home</w:t>
            </w:r>
            <w:proofErr w:type="gramEnd"/>
            <w:r w:rsidRPr="009B1B45">
              <w:rPr>
                <w:rFonts w:ascii="Trebuchet MS" w:hAnsi="Trebuchet MS"/>
                <w:b w:val="0"/>
              </w:rPr>
              <w:t xml:space="preserve"> Page and after that admin can add exam details.</w:t>
            </w:r>
          </w:p>
        </w:tc>
      </w:tr>
      <w:tr w:rsidR="00972B60" w:rsidRPr="00304EDE" w14:paraId="7F51E80C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0FDF0B68" w14:textId="0D12EB32" w:rsidR="00972B60" w:rsidRPr="00304EDE" w:rsidRDefault="00972B60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Open webpage through Bookmark</w:t>
            </w:r>
          </w:p>
        </w:tc>
        <w:tc>
          <w:tcPr>
            <w:tcW w:w="5752" w:type="dxa"/>
            <w:vAlign w:val="center"/>
          </w:tcPr>
          <w:p w14:paraId="7AC554C4" w14:textId="6EBF1097" w:rsidR="00972B60" w:rsidRPr="009B1B45" w:rsidRDefault="00972B60" w:rsidP="00304EDE">
            <w:pPr>
              <w:rPr>
                <w:rFonts w:ascii="Trebuchet MS" w:hAnsi="Trebuchet MS"/>
                <w:b w:val="0"/>
              </w:rPr>
            </w:pPr>
            <w:r w:rsidRPr="00972B60">
              <w:rPr>
                <w:rFonts w:ascii="Trebuchet MS" w:hAnsi="Trebuchet MS"/>
                <w:b w:val="0"/>
              </w:rPr>
              <w:t xml:space="preserve">Admin will be logged in to the Banking exam portal successfully, system should navigate admin to the Admin </w:t>
            </w:r>
            <w:proofErr w:type="gramStart"/>
            <w:r w:rsidRPr="00972B60">
              <w:rPr>
                <w:rFonts w:ascii="Trebuchet MS" w:hAnsi="Trebuchet MS"/>
                <w:b w:val="0"/>
              </w:rPr>
              <w:t>home</w:t>
            </w:r>
            <w:proofErr w:type="gramEnd"/>
            <w:r w:rsidRPr="00972B60">
              <w:rPr>
                <w:rFonts w:ascii="Trebuchet MS" w:hAnsi="Trebuchet MS"/>
                <w:b w:val="0"/>
              </w:rPr>
              <w:t xml:space="preserve"> Page and after that admin can add exam details.</w:t>
            </w:r>
          </w:p>
        </w:tc>
      </w:tr>
      <w:tr w:rsidR="008D1407" w:rsidRPr="00304EDE" w14:paraId="1FF0FDB8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59CC3A4D" w14:textId="6BCB1266" w:rsidR="008D1407" w:rsidRDefault="008D1407" w:rsidP="008D1407">
            <w:pPr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      Opening Webpage </w:t>
            </w:r>
            <w:proofErr w:type="spellStart"/>
            <w:r>
              <w:rPr>
                <w:rFonts w:ascii="Trebuchet MS" w:hAnsi="Trebuchet MS"/>
                <w:b w:val="0"/>
              </w:rPr>
              <w:t>Throgh</w:t>
            </w:r>
            <w:proofErr w:type="spellEnd"/>
            <w:r>
              <w:rPr>
                <w:rFonts w:ascii="Trebuchet MS" w:hAnsi="Trebuchet MS"/>
                <w:b w:val="0"/>
              </w:rPr>
              <w:t xml:space="preserve">       Shortcut</w:t>
            </w:r>
          </w:p>
        </w:tc>
        <w:tc>
          <w:tcPr>
            <w:tcW w:w="5752" w:type="dxa"/>
            <w:vAlign w:val="center"/>
          </w:tcPr>
          <w:p w14:paraId="0AE5761D" w14:textId="397A9C35" w:rsidR="008D1407" w:rsidRPr="00972B60" w:rsidRDefault="008D1407" w:rsidP="00304EDE">
            <w:pPr>
              <w:rPr>
                <w:rFonts w:ascii="Trebuchet MS" w:hAnsi="Trebuchet MS"/>
                <w:b w:val="0"/>
              </w:rPr>
            </w:pPr>
            <w:r w:rsidRPr="008D1407">
              <w:rPr>
                <w:rFonts w:ascii="Trebuchet MS" w:hAnsi="Trebuchet MS"/>
                <w:b w:val="0"/>
              </w:rPr>
              <w:t xml:space="preserve">Admin will be logged in to the Banking exam portal successfully, system should navigate admin to the Admin </w:t>
            </w:r>
            <w:proofErr w:type="gramStart"/>
            <w:r w:rsidRPr="008D1407">
              <w:rPr>
                <w:rFonts w:ascii="Trebuchet MS" w:hAnsi="Trebuchet MS"/>
                <w:b w:val="0"/>
              </w:rPr>
              <w:t>home</w:t>
            </w:r>
            <w:proofErr w:type="gramEnd"/>
            <w:r w:rsidRPr="008D1407">
              <w:rPr>
                <w:rFonts w:ascii="Trebuchet MS" w:hAnsi="Trebuchet MS"/>
                <w:b w:val="0"/>
              </w:rPr>
              <w:t xml:space="preserve"> Page and after that admin can add exam details.</w:t>
            </w:r>
          </w:p>
        </w:tc>
      </w:tr>
      <w:tr w:rsidR="00304EDE" w:rsidRPr="00304EDE" w14:paraId="2CE33834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3DB0227" w14:textId="6D3FC550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Exceeded Login Attempts</w:t>
            </w:r>
          </w:p>
        </w:tc>
        <w:tc>
          <w:tcPr>
            <w:tcW w:w="5752" w:type="dxa"/>
            <w:vAlign w:val="center"/>
          </w:tcPr>
          <w:p w14:paraId="43EE6D48" w14:textId="64C4A056"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suspend the user ac</w:t>
            </w:r>
            <w:r w:rsidR="003143BD">
              <w:rPr>
                <w:b w:val="0"/>
                <w:i w:val="0"/>
                <w:color w:val="auto"/>
              </w:rPr>
              <w:t>count and should inform the admin</w:t>
            </w:r>
            <w:r w:rsidRPr="00304EDE">
              <w:rPr>
                <w:b w:val="0"/>
                <w:i w:val="0"/>
                <w:color w:val="auto"/>
              </w:rPr>
              <w:t xml:space="preserve"> that his</w:t>
            </w:r>
            <w:r w:rsidR="00304EDE" w:rsidRPr="00304EDE">
              <w:rPr>
                <w:b w:val="0"/>
                <w:i w:val="0"/>
                <w:color w:val="auto"/>
              </w:rPr>
              <w:t>/her account has been suspended</w:t>
            </w:r>
          </w:p>
        </w:tc>
      </w:tr>
      <w:tr w:rsidR="00304EDE" w:rsidRPr="00304EDE" w14:paraId="50EFF79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A7601A8" w14:textId="0A07E087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14:paraId="0C2A61A0" w14:textId="1FDAB531" w:rsidR="007B41E9" w:rsidRPr="00304EDE" w:rsidRDefault="007B41E9" w:rsidP="00304EDE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 w:rsidR="003143BD">
              <w:rPr>
                <w:b w:val="0"/>
                <w:i w:val="0"/>
                <w:color w:val="auto"/>
              </w:rPr>
              <w:t xml:space="preserve">ay an error message to the admin </w:t>
            </w:r>
            <w:r w:rsidRPr="00304EDE">
              <w:rPr>
                <w:b w:val="0"/>
                <w:i w:val="0"/>
                <w:color w:val="auto"/>
              </w:rPr>
              <w:t>regarding web server unavailability problem</w:t>
            </w:r>
          </w:p>
        </w:tc>
      </w:tr>
      <w:tr w:rsidR="00304EDE" w:rsidRPr="00304EDE" w14:paraId="1ADF802C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092D321" w14:textId="0B44E0E5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Database Connectivity Error</w:t>
            </w:r>
          </w:p>
        </w:tc>
        <w:tc>
          <w:tcPr>
            <w:tcW w:w="5752" w:type="dxa"/>
            <w:vAlign w:val="center"/>
          </w:tcPr>
          <w:p w14:paraId="5BBA7320" w14:textId="523587EB"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 w:rsidR="003143BD">
              <w:rPr>
                <w:b w:val="0"/>
                <w:i w:val="0"/>
                <w:color w:val="auto"/>
              </w:rPr>
              <w:t xml:space="preserve">ay an error message to the admin </w:t>
            </w:r>
            <w:r w:rsidRPr="00304EDE">
              <w:rPr>
                <w:b w:val="0"/>
                <w:i w:val="0"/>
                <w:color w:val="auto"/>
              </w:rPr>
              <w:t>regarding the database connectivity problem</w:t>
            </w:r>
          </w:p>
        </w:tc>
      </w:tr>
      <w:tr w:rsidR="00304EDE" w:rsidRPr="00304EDE" w14:paraId="6BA3C325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2CE5F70" w14:textId="04824F77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14:paraId="62302261" w14:textId="01B56B10"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 w:rsidR="003143BD">
              <w:rPr>
                <w:b w:val="0"/>
                <w:i w:val="0"/>
                <w:color w:val="auto"/>
              </w:rPr>
              <w:t xml:space="preserve">ay an error message to the admin </w:t>
            </w:r>
            <w:r w:rsidRPr="00304EDE">
              <w:rPr>
                <w:b w:val="0"/>
                <w:i w:val="0"/>
                <w:color w:val="auto"/>
              </w:rPr>
              <w:t>regarding the network connectivity problem</w:t>
            </w:r>
          </w:p>
        </w:tc>
      </w:tr>
      <w:tr w:rsidR="003143BD" w:rsidRPr="00304EDE" w14:paraId="6D179C64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14BC968E" w14:textId="7481E44A" w:rsidR="003143BD" w:rsidRPr="00304EDE" w:rsidRDefault="003143BD" w:rsidP="00304EDE">
            <w:pPr>
              <w:rPr>
                <w:rFonts w:ascii="Trebuchet MS" w:hAnsi="Trebuchet MS"/>
                <w:b w:val="0"/>
              </w:rPr>
            </w:pPr>
            <w:proofErr w:type="spellStart"/>
            <w:r>
              <w:rPr>
                <w:rFonts w:ascii="Trebuchet MS" w:hAnsi="Trebuchet MS"/>
                <w:b w:val="0"/>
              </w:rPr>
              <w:t>Unsucessful</w:t>
            </w:r>
            <w:proofErr w:type="spellEnd"/>
            <w:r>
              <w:rPr>
                <w:rFonts w:ascii="Trebuchet MS" w:hAnsi="Trebuchet MS"/>
                <w:b w:val="0"/>
              </w:rPr>
              <w:t xml:space="preserve"> login</w:t>
            </w:r>
          </w:p>
        </w:tc>
        <w:tc>
          <w:tcPr>
            <w:tcW w:w="5752" w:type="dxa"/>
            <w:vAlign w:val="center"/>
          </w:tcPr>
          <w:p w14:paraId="21E86FD9" w14:textId="6C37DDF1" w:rsidR="003143BD" w:rsidRPr="00304EDE" w:rsidRDefault="003143BD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143BD">
              <w:rPr>
                <w:b w:val="0"/>
                <w:i w:val="0"/>
                <w:color w:val="auto"/>
              </w:rPr>
              <w:t>The system should disp</w:t>
            </w:r>
            <w:r>
              <w:rPr>
                <w:b w:val="0"/>
                <w:i w:val="0"/>
                <w:color w:val="auto"/>
              </w:rPr>
              <w:t>lay an error message to the admin regarding invalid user-id and password.</w:t>
            </w:r>
          </w:p>
        </w:tc>
      </w:tr>
      <w:tr w:rsidR="003143BD" w:rsidRPr="00304EDE" w14:paraId="54195C16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7DA370F9" w14:textId="3853820D" w:rsidR="003143BD" w:rsidRDefault="003143BD" w:rsidP="00304EDE">
            <w:pPr>
              <w:rPr>
                <w:rFonts w:ascii="Trebuchet MS" w:hAnsi="Trebuchet MS"/>
                <w:b w:val="0"/>
              </w:rPr>
            </w:pPr>
            <w:proofErr w:type="spellStart"/>
            <w:r>
              <w:rPr>
                <w:rFonts w:ascii="Trebuchet MS" w:hAnsi="Trebuchet MS"/>
                <w:b w:val="0"/>
              </w:rPr>
              <w:t>Userid</w:t>
            </w:r>
            <w:proofErr w:type="spellEnd"/>
            <w:r>
              <w:rPr>
                <w:rFonts w:ascii="Trebuchet MS" w:hAnsi="Trebuchet MS"/>
                <w:b w:val="0"/>
              </w:rPr>
              <w:t xml:space="preserve"> is exceeded by the limits</w:t>
            </w:r>
          </w:p>
        </w:tc>
        <w:tc>
          <w:tcPr>
            <w:tcW w:w="5752" w:type="dxa"/>
            <w:vAlign w:val="center"/>
          </w:tcPr>
          <w:p w14:paraId="023205E9" w14:textId="45FFA6D7" w:rsidR="003143BD" w:rsidRPr="003143BD" w:rsidRDefault="003143BD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143BD">
              <w:rPr>
                <w:b w:val="0"/>
                <w:i w:val="0"/>
                <w:color w:val="auto"/>
              </w:rPr>
              <w:t>The system should display an error message to the admin regarding invalid user-id.</w:t>
            </w:r>
          </w:p>
        </w:tc>
      </w:tr>
      <w:tr w:rsidR="003143BD" w:rsidRPr="00304EDE" w14:paraId="46B1258E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699F0F" w14:textId="5F9692EB" w:rsidR="003143BD" w:rsidRDefault="003143BD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Password is below the limit</w:t>
            </w:r>
          </w:p>
        </w:tc>
        <w:tc>
          <w:tcPr>
            <w:tcW w:w="5752" w:type="dxa"/>
            <w:vAlign w:val="center"/>
          </w:tcPr>
          <w:p w14:paraId="4207F790" w14:textId="31B4C5D2" w:rsidR="003143BD" w:rsidRPr="003143BD" w:rsidRDefault="003143BD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143BD">
              <w:rPr>
                <w:b w:val="0"/>
                <w:i w:val="0"/>
                <w:color w:val="auto"/>
              </w:rPr>
              <w:t>The system should display an error message to the</w:t>
            </w:r>
            <w:r>
              <w:rPr>
                <w:b w:val="0"/>
                <w:i w:val="0"/>
                <w:color w:val="auto"/>
              </w:rPr>
              <w:t xml:space="preserve"> admin regarding invalid password</w:t>
            </w:r>
            <w:r w:rsidRPr="003143BD">
              <w:rPr>
                <w:b w:val="0"/>
                <w:i w:val="0"/>
                <w:color w:val="auto"/>
              </w:rPr>
              <w:t>.</w:t>
            </w:r>
          </w:p>
        </w:tc>
      </w:tr>
    </w:tbl>
    <w:p w14:paraId="23EFDC96" w14:textId="77777777" w:rsidR="009F5790" w:rsidRPr="009F5790" w:rsidRDefault="009F5790" w:rsidP="00AB33FB"/>
    <w:p w14:paraId="6540F9C5" w14:textId="6E51E24A" w:rsidR="00BF3438" w:rsidRPr="00BF3438" w:rsidRDefault="009F5790" w:rsidP="00AB33FB">
      <w:pPr>
        <w:pStyle w:val="StyleHeading1H1Mainheading1Heading1Heading10Head1h1Sec"/>
      </w:pPr>
      <w:bookmarkStart w:id="69" w:name="_Toc144299928"/>
      <w:bookmarkStart w:id="70" w:name="_Toc145125014"/>
      <w:bookmarkStart w:id="71" w:name="_Toc165439512"/>
      <w:bookmarkStart w:id="72" w:name="_Toc186019621"/>
      <w:bookmarkStart w:id="73" w:name="_Toc458607235"/>
      <w:r w:rsidRPr="009F5790">
        <w:lastRenderedPageBreak/>
        <w:t>Special Requirement</w:t>
      </w:r>
      <w:bookmarkEnd w:id="69"/>
      <w:bookmarkEnd w:id="70"/>
      <w:bookmarkEnd w:id="71"/>
      <w:bookmarkEnd w:id="72"/>
      <w:r w:rsidR="00755169">
        <w:t>s</w:t>
      </w:r>
      <w:bookmarkEnd w:id="73"/>
    </w:p>
    <w:p w14:paraId="5E63FBC6" w14:textId="75D07A3A" w:rsidR="008D1407" w:rsidRDefault="00524418" w:rsidP="008D1407">
      <w:pPr>
        <w:pStyle w:val="StyleHeading2Sub-headingH2ChapterNumberAppendixLetterchnh"/>
      </w:pPr>
      <w:bookmarkStart w:id="74" w:name="_Toc458607236"/>
      <w:r>
        <w:t>Performance</w:t>
      </w:r>
      <w:bookmarkEnd w:id="74"/>
    </w:p>
    <w:p w14:paraId="596BF2C2" w14:textId="77777777" w:rsidR="003143BD" w:rsidRDefault="003143BD" w:rsidP="003143BD">
      <w:pPr>
        <w:numPr>
          <w:ilvl w:val="1"/>
          <w:numId w:val="17"/>
        </w:numPr>
        <w:contextualSpacing/>
        <w:rPr>
          <w:rFonts w:ascii="Trebuchet MS" w:hAnsi="Trebuchet MS"/>
          <w:b w:val="0"/>
        </w:rPr>
      </w:pPr>
      <w:r w:rsidRPr="003143BD">
        <w:rPr>
          <w:rFonts w:ascii="Trebuchet MS" w:hAnsi="Trebuchet MS"/>
          <w:b w:val="0"/>
        </w:rPr>
        <w:t xml:space="preserve">Application should </w:t>
      </w:r>
      <w:proofErr w:type="spellStart"/>
      <w:r w:rsidRPr="003143BD">
        <w:rPr>
          <w:rFonts w:ascii="Trebuchet MS" w:hAnsi="Trebuchet MS"/>
          <w:b w:val="0"/>
        </w:rPr>
        <w:t>responce</w:t>
      </w:r>
      <w:proofErr w:type="spellEnd"/>
      <w:r w:rsidRPr="003143BD">
        <w:rPr>
          <w:rFonts w:ascii="Trebuchet MS" w:hAnsi="Trebuchet MS"/>
          <w:b w:val="0"/>
        </w:rPr>
        <w:t xml:space="preserve"> within 6 sec.</w:t>
      </w:r>
      <w:r>
        <w:rPr>
          <w:rFonts w:ascii="Trebuchet MS" w:hAnsi="Trebuchet MS"/>
          <w:b w:val="0"/>
        </w:rPr>
        <w:t xml:space="preserve"> for all the request by the admin.</w:t>
      </w:r>
    </w:p>
    <w:p w14:paraId="7F30F35B" w14:textId="216C7908" w:rsidR="00524418" w:rsidRPr="003B083C" w:rsidRDefault="003B083C" w:rsidP="003143BD">
      <w:pPr>
        <w:numPr>
          <w:ilvl w:val="1"/>
          <w:numId w:val="17"/>
        </w:numPr>
        <w:contextualSpacing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Navigating from one page to another should be fast and not take more than 10 seconds.</w:t>
      </w:r>
    </w:p>
    <w:p w14:paraId="55EE0ED8" w14:textId="52C47C6F" w:rsidR="00261AEF" w:rsidRPr="0004791E" w:rsidRDefault="00261AEF" w:rsidP="00080862">
      <w:pPr>
        <w:pStyle w:val="StyleHeading2Sub-headingH2ChapterNumberAppendixLetterchnh"/>
      </w:pPr>
      <w:bookmarkStart w:id="75" w:name="_Toc458607237"/>
      <w:r>
        <w:t>Availability</w:t>
      </w:r>
      <w:bookmarkEnd w:id="75"/>
      <w:r>
        <w:t xml:space="preserve"> </w:t>
      </w:r>
    </w:p>
    <w:p w14:paraId="51440940" w14:textId="7063C8DC" w:rsidR="00CD5B9B" w:rsidRPr="003B083C" w:rsidRDefault="00CD5B9B" w:rsidP="003B083C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3B083C">
        <w:rPr>
          <w:rFonts w:ascii="Trebuchet MS" w:hAnsi="Trebuchet MS"/>
          <w:b w:val="0"/>
        </w:rPr>
        <w:t>Application is up and running 24*7</w:t>
      </w:r>
      <w:r w:rsidR="003B083C">
        <w:rPr>
          <w:rFonts w:ascii="Trebuchet MS" w:hAnsi="Trebuchet MS"/>
          <w:b w:val="0"/>
        </w:rPr>
        <w:t>.</w:t>
      </w:r>
    </w:p>
    <w:p w14:paraId="1BB628C4" w14:textId="67FD2E66" w:rsidR="00307C46" w:rsidRPr="0004791E" w:rsidRDefault="00307C46" w:rsidP="00080862">
      <w:pPr>
        <w:pStyle w:val="StyleHeading2Sub-headingH2ChapterNumberAppendixLetterchnh"/>
      </w:pPr>
      <w:bookmarkStart w:id="76" w:name="_Toc458607238"/>
      <w:r>
        <w:t>User Interface</w:t>
      </w:r>
      <w:bookmarkEnd w:id="76"/>
      <w:r w:rsidRPr="0004791E">
        <w:t xml:space="preserve"> </w:t>
      </w:r>
    </w:p>
    <w:p w14:paraId="1DDA0646" w14:textId="45F3690E" w:rsidR="009F5790" w:rsidRPr="00B10BC4" w:rsidRDefault="00A318D4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517857" w:rsidRPr="00B10BC4">
        <w:rPr>
          <w:rFonts w:ascii="Trebuchet MS" w:hAnsi="Trebuchet MS"/>
          <w:b w:val="0"/>
        </w:rPr>
        <w:t>letters on Menus shall be bold</w:t>
      </w:r>
    </w:p>
    <w:p w14:paraId="26121109" w14:textId="6F384103"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active links </w:t>
      </w:r>
      <w:proofErr w:type="spellStart"/>
      <w:r w:rsidRPr="00B10BC4">
        <w:rPr>
          <w:rFonts w:ascii="Trebuchet MS" w:hAnsi="Trebuchet MS"/>
          <w:b w:val="0"/>
        </w:rPr>
        <w:t>shoul</w:t>
      </w:r>
      <w:proofErr w:type="spellEnd"/>
      <w:r w:rsidRPr="00B10BC4">
        <w:rPr>
          <w:rFonts w:ascii="Trebuchet MS" w:hAnsi="Trebuchet MS"/>
          <w:b w:val="0"/>
        </w:rPr>
        <w:t xml:space="preserve"> be displayed in red color</w:t>
      </w:r>
    </w:p>
    <w:p w14:paraId="1E243CAB" w14:textId="00AC21ED"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proofErr w:type="spellStart"/>
      <w:r w:rsidRPr="00B10BC4">
        <w:rPr>
          <w:rFonts w:ascii="Trebuchet MS" w:hAnsi="Trebuchet MS"/>
          <w:b w:val="0"/>
        </w:rPr>
        <w:t>visisted</w:t>
      </w:r>
      <w:proofErr w:type="spellEnd"/>
      <w:r w:rsidRPr="00B10BC4">
        <w:rPr>
          <w:rFonts w:ascii="Trebuchet MS" w:hAnsi="Trebuchet MS"/>
          <w:b w:val="0"/>
        </w:rPr>
        <w:t xml:space="preserve"> links should be displayed in </w:t>
      </w:r>
      <w:proofErr w:type="spellStart"/>
      <w:r w:rsidRPr="00B10BC4">
        <w:rPr>
          <w:rFonts w:ascii="Trebuchet MS" w:hAnsi="Trebuchet MS"/>
          <w:b w:val="0"/>
        </w:rPr>
        <w:t>purpule</w:t>
      </w:r>
      <w:proofErr w:type="spellEnd"/>
      <w:r w:rsidRPr="00B10BC4">
        <w:rPr>
          <w:rFonts w:ascii="Trebuchet MS" w:hAnsi="Trebuchet MS"/>
          <w:b w:val="0"/>
        </w:rPr>
        <w:t xml:space="preserve"> color</w:t>
      </w:r>
    </w:p>
    <w:p w14:paraId="03ADF89A" w14:textId="29FACD3D" w:rsidR="00CD5B9B" w:rsidRPr="00B10BC4" w:rsidRDefault="00BE488A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CD5B9B" w:rsidRPr="00B10BC4">
        <w:rPr>
          <w:rFonts w:ascii="Trebuchet MS" w:hAnsi="Trebuchet MS"/>
          <w:b w:val="0"/>
        </w:rPr>
        <w:t xml:space="preserve">Unvisited </w:t>
      </w:r>
      <w:r w:rsidRPr="00B10BC4">
        <w:rPr>
          <w:rFonts w:ascii="Trebuchet MS" w:hAnsi="Trebuchet MS"/>
          <w:b w:val="0"/>
        </w:rPr>
        <w:t xml:space="preserve">links should be displayed in </w:t>
      </w:r>
      <w:r w:rsidR="00CD5B9B" w:rsidRPr="00B10BC4">
        <w:rPr>
          <w:rFonts w:ascii="Trebuchet MS" w:hAnsi="Trebuchet MS"/>
          <w:b w:val="0"/>
        </w:rPr>
        <w:t>blue</w:t>
      </w:r>
    </w:p>
    <w:p w14:paraId="25B3E02F" w14:textId="08DE4EF9"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logout and back button should be available on every page of the application</w:t>
      </w:r>
    </w:p>
    <w:p w14:paraId="69B5250D" w14:textId="1F6F0323" w:rsidR="00B50092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Look and feel and color of application should be proper.</w:t>
      </w:r>
    </w:p>
    <w:p w14:paraId="4BBE9B54" w14:textId="1C0729E5" w:rsidR="00CD5B9B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In case of </w:t>
      </w:r>
      <w:proofErr w:type="gramStart"/>
      <w:r w:rsidRPr="00B10BC4">
        <w:rPr>
          <w:rFonts w:ascii="Trebuchet MS" w:hAnsi="Trebuchet MS"/>
          <w:b w:val="0"/>
        </w:rPr>
        <w:t>Field  level</w:t>
      </w:r>
      <w:proofErr w:type="gramEnd"/>
      <w:r w:rsidRPr="00B10BC4">
        <w:rPr>
          <w:rFonts w:ascii="Trebuchet MS" w:hAnsi="Trebuchet MS"/>
          <w:b w:val="0"/>
        </w:rPr>
        <w:t xml:space="preserve"> validation error messages should be displayed in red color.</w:t>
      </w:r>
    </w:p>
    <w:p w14:paraId="75481756" w14:textId="59340602" w:rsidR="00F8175B" w:rsidRPr="0004791E" w:rsidRDefault="00F8175B" w:rsidP="00080862">
      <w:pPr>
        <w:pStyle w:val="StyleHeading2Sub-headingH2ChapterNumberAppendixLetterchnh"/>
      </w:pPr>
      <w:bookmarkStart w:id="77" w:name="_Toc458607239"/>
      <w:r>
        <w:t>Security</w:t>
      </w:r>
      <w:bookmarkEnd w:id="77"/>
    </w:p>
    <w:p w14:paraId="2697801C" w14:textId="2EE18FD8" w:rsidR="00CD5B9B" w:rsidRPr="003B083C" w:rsidRDefault="00F8175B" w:rsidP="003B083C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>The system shall di</w:t>
      </w:r>
      <w:r w:rsidR="003B083C">
        <w:rPr>
          <w:rFonts w:ascii="Trebuchet MS" w:hAnsi="Trebuchet MS"/>
          <w:b w:val="0"/>
        </w:rPr>
        <w:t>splay the letters of Password</w:t>
      </w:r>
      <w:r w:rsidRPr="00834B20">
        <w:rPr>
          <w:rFonts w:ascii="Trebuchet MS" w:hAnsi="Trebuchet MS"/>
          <w:b w:val="0"/>
        </w:rPr>
        <w:t xml:space="preserve"> in a masked format when </w:t>
      </w:r>
      <w:r w:rsidR="003B083C">
        <w:rPr>
          <w:rFonts w:ascii="Trebuchet MS" w:hAnsi="Trebuchet MS"/>
          <w:b w:val="0"/>
        </w:rPr>
        <w:t xml:space="preserve">they are entered by the </w:t>
      </w:r>
      <w:proofErr w:type="spellStart"/>
      <w:r w:rsidR="003B083C">
        <w:rPr>
          <w:rFonts w:ascii="Trebuchet MS" w:hAnsi="Trebuchet MS"/>
          <w:b w:val="0"/>
        </w:rPr>
        <w:t>administratror</w:t>
      </w:r>
      <w:proofErr w:type="spellEnd"/>
      <w:r w:rsidRPr="00834B20">
        <w:rPr>
          <w:rFonts w:ascii="Trebuchet MS" w:hAnsi="Trebuchet MS"/>
          <w:b w:val="0"/>
        </w:rPr>
        <w:t>.</w:t>
      </w:r>
    </w:p>
    <w:p w14:paraId="7F29EDA6" w14:textId="1924AF5C" w:rsidR="0079693D" w:rsidRPr="00546112" w:rsidRDefault="0079693D" w:rsidP="00546112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bookmarkStart w:id="78" w:name="_Toc144299929"/>
      <w:bookmarkStart w:id="79" w:name="_Toc145125015"/>
      <w:bookmarkStart w:id="80" w:name="_Toc165439513"/>
      <w:bookmarkStart w:id="81" w:name="_Toc186019622"/>
      <w:r w:rsidRPr="00546112">
        <w:rPr>
          <w:rFonts w:ascii="Trebuchet MS" w:hAnsi="Trebuchet MS"/>
          <w:b w:val="0"/>
          <w:shd w:val="clear" w:color="auto" w:fill="FFFFFF"/>
        </w:rPr>
        <w:t>User Session should get expire if user is inactive for 10 mins.</w:t>
      </w:r>
    </w:p>
    <w:p w14:paraId="5E80354E" w14:textId="77777777" w:rsidR="0079693D" w:rsidRPr="00BE488A" w:rsidRDefault="0079693D" w:rsidP="00AB33FB">
      <w:pPr>
        <w:pStyle w:val="ListParagraph"/>
      </w:pPr>
    </w:p>
    <w:p w14:paraId="502F6280" w14:textId="3C369A40" w:rsidR="009F5790" w:rsidRDefault="009F5790" w:rsidP="00AB33FB">
      <w:pPr>
        <w:pStyle w:val="StyleHeading1H1Mainheading1Heading1Heading10Head1h1Sec"/>
      </w:pPr>
      <w:bookmarkStart w:id="82" w:name="_Toc458607240"/>
      <w:r w:rsidRPr="009F5790">
        <w:t>Extension Points</w:t>
      </w:r>
      <w:bookmarkEnd w:id="78"/>
      <w:bookmarkEnd w:id="79"/>
      <w:bookmarkEnd w:id="80"/>
      <w:bookmarkEnd w:id="81"/>
      <w:bookmarkEnd w:id="82"/>
    </w:p>
    <w:p w14:paraId="5198B509" w14:textId="7C3CA1BB" w:rsidR="00DE247D" w:rsidRPr="0004791E" w:rsidRDefault="00DE247D" w:rsidP="00080862">
      <w:pPr>
        <w:pStyle w:val="StyleHeading2Sub-headingH2ChapterNumberAppendixLetterchnh"/>
      </w:pPr>
      <w:bookmarkStart w:id="83" w:name="_Toc122945797"/>
      <w:bookmarkStart w:id="84" w:name="_Toc123634717"/>
      <w:bookmarkStart w:id="85" w:name="_Toc165439514"/>
      <w:bookmarkStart w:id="86" w:name="_Toc186019623"/>
      <w:bookmarkStart w:id="87" w:name="_Toc458607241"/>
      <w:r w:rsidRPr="0004791E">
        <w:t xml:space="preserve">Extension in </w:t>
      </w:r>
      <w:r w:rsidR="00546112">
        <w:t>Basic</w:t>
      </w:r>
      <w:r>
        <w:t xml:space="preserve"> </w:t>
      </w:r>
      <w:proofErr w:type="gramStart"/>
      <w:r>
        <w:t xml:space="preserve">Flow </w:t>
      </w:r>
      <w:r w:rsidR="00EA7593">
        <w:t xml:space="preserve"> </w:t>
      </w:r>
      <w:r w:rsidRPr="0004791E">
        <w:t>:</w:t>
      </w:r>
      <w:bookmarkEnd w:id="87"/>
      <w:proofErr w:type="gramEnd"/>
      <w:r w:rsidRPr="0004791E">
        <w:t xml:space="preserve"> </w:t>
      </w:r>
    </w:p>
    <w:p w14:paraId="62FF771A" w14:textId="77777777" w:rsidR="00DE247D" w:rsidRPr="00834B20" w:rsidRDefault="00DE247D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In step 7, if the customer has entered wrong user </w:t>
      </w:r>
      <w:proofErr w:type="gramStart"/>
      <w:r w:rsidRPr="00834B20">
        <w:rPr>
          <w:rFonts w:ascii="Trebuchet MS" w:hAnsi="Trebuchet MS"/>
          <w:b w:val="0"/>
        </w:rPr>
        <w:t>credentials :</w:t>
      </w:r>
      <w:proofErr w:type="gramEnd"/>
    </w:p>
    <w:p w14:paraId="3C62BE38" w14:textId="7981C52F"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1. </w:t>
      </w:r>
      <w:r w:rsidR="00546112">
        <w:rPr>
          <w:rFonts w:ascii="Trebuchet MS" w:hAnsi="Trebuchet MS"/>
          <w:b w:val="0"/>
        </w:rPr>
        <w:t>The system prompts the admin</w:t>
      </w:r>
      <w:r w:rsidR="00DE247D" w:rsidRPr="00834B20">
        <w:rPr>
          <w:rFonts w:ascii="Trebuchet MS" w:hAnsi="Trebuchet MS"/>
          <w:b w:val="0"/>
        </w:rPr>
        <w:t xml:space="preserve"> to re-enter the credentials</w:t>
      </w:r>
    </w:p>
    <w:p w14:paraId="74CD0A73" w14:textId="342DDA13"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2. </w:t>
      </w:r>
      <w:r w:rsidR="00546112">
        <w:rPr>
          <w:rFonts w:ascii="Trebuchet MS" w:hAnsi="Trebuchet MS"/>
          <w:b w:val="0"/>
        </w:rPr>
        <w:t>Admin</w:t>
      </w:r>
      <w:r w:rsidR="00DE247D" w:rsidRPr="00834B20">
        <w:rPr>
          <w:rFonts w:ascii="Trebuchet MS" w:hAnsi="Trebuchet MS"/>
          <w:b w:val="0"/>
        </w:rPr>
        <w:t xml:space="preserve"> e</w:t>
      </w:r>
      <w:r w:rsidR="00546112">
        <w:rPr>
          <w:rFonts w:ascii="Trebuchet MS" w:hAnsi="Trebuchet MS"/>
          <w:b w:val="0"/>
        </w:rPr>
        <w:t>nters the user-id</w:t>
      </w:r>
      <w:r w:rsidRPr="00834B20">
        <w:rPr>
          <w:rFonts w:ascii="Trebuchet MS" w:hAnsi="Trebuchet MS"/>
          <w:b w:val="0"/>
        </w:rPr>
        <w:t xml:space="preserve"> and password</w:t>
      </w:r>
    </w:p>
    <w:p w14:paraId="26249805" w14:textId="668C56E3" w:rsidR="00DE247D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3. </w:t>
      </w:r>
      <w:r w:rsidR="00546112">
        <w:rPr>
          <w:rFonts w:ascii="Trebuchet MS" w:hAnsi="Trebuchet MS"/>
          <w:b w:val="0"/>
        </w:rPr>
        <w:t>The system takes admin</w:t>
      </w:r>
      <w:r w:rsidR="00DE247D" w:rsidRPr="00834B20">
        <w:rPr>
          <w:rFonts w:ascii="Trebuchet MS" w:hAnsi="Trebuchet MS"/>
          <w:b w:val="0"/>
        </w:rPr>
        <w:t xml:space="preserve"> to the Step 3 of Basic Flow</w:t>
      </w:r>
    </w:p>
    <w:p w14:paraId="156F33CE" w14:textId="034654E0" w:rsidR="00EA7593" w:rsidRPr="0004791E" w:rsidRDefault="00EA7593" w:rsidP="00080862">
      <w:pPr>
        <w:pStyle w:val="StyleHeading2Sub-headingH2ChapterNumberAppendixLetterchnh"/>
      </w:pPr>
      <w:bookmarkStart w:id="88" w:name="_Toc458607242"/>
      <w:r w:rsidRPr="0004791E">
        <w:t xml:space="preserve">Extension in </w:t>
      </w:r>
      <w:r>
        <w:t xml:space="preserve">Alternate </w:t>
      </w:r>
      <w:proofErr w:type="gramStart"/>
      <w:r>
        <w:t>Flow  x</w:t>
      </w:r>
      <w:proofErr w:type="gramEnd"/>
      <w:r w:rsidRPr="0004791E">
        <w:t>:</w:t>
      </w:r>
      <w:bookmarkEnd w:id="88"/>
      <w:r w:rsidRPr="0004791E">
        <w:t xml:space="preserve"> </w:t>
      </w:r>
    </w:p>
    <w:p w14:paraId="7F0BB941" w14:textId="14DEC7D9" w:rsidR="00EA7593" w:rsidRPr="00FD6564" w:rsidRDefault="00EA7593" w:rsidP="00FD6564">
      <w:pPr>
        <w:ind w:left="630"/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In step y, if the customer has entered wrong course name in the search </w:t>
      </w:r>
      <w:proofErr w:type="gramStart"/>
      <w:r w:rsidRPr="00FD6564">
        <w:rPr>
          <w:rFonts w:ascii="Trebuchet MS" w:hAnsi="Trebuchet MS"/>
          <w:b w:val="0"/>
        </w:rPr>
        <w:t>option :</w:t>
      </w:r>
      <w:proofErr w:type="gramEnd"/>
    </w:p>
    <w:p w14:paraId="6D575B2D" w14:textId="5BBFEFD3" w:rsidR="00FD6564" w:rsidRDefault="00EA7593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lastRenderedPageBreak/>
        <w:t xml:space="preserve">The system displays error message </w:t>
      </w:r>
      <w:r w:rsidR="006C53AA" w:rsidRPr="00FD6564">
        <w:rPr>
          <w:rFonts w:ascii="Trebuchet MS" w:hAnsi="Trebuchet MS"/>
          <w:b w:val="0"/>
        </w:rPr>
        <w:t>saying no courses are available</w:t>
      </w:r>
      <w:r w:rsidR="006B704F">
        <w:rPr>
          <w:rFonts w:ascii="Trebuchet MS" w:hAnsi="Trebuchet MS"/>
          <w:b w:val="0"/>
        </w:rPr>
        <w:t>.</w:t>
      </w:r>
    </w:p>
    <w:p w14:paraId="358A8B38" w14:textId="4B51B9EB" w:rsidR="00EA7593" w:rsidRPr="00FD6564" w:rsidRDefault="00EA7593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User </w:t>
      </w:r>
      <w:r w:rsidR="006C53AA" w:rsidRPr="00FD6564">
        <w:rPr>
          <w:rFonts w:ascii="Trebuchet MS" w:hAnsi="Trebuchet MS"/>
          <w:b w:val="0"/>
        </w:rPr>
        <w:t>either backs</w:t>
      </w:r>
      <w:r w:rsidR="00CD5B9B" w:rsidRPr="00FD6564">
        <w:rPr>
          <w:rFonts w:ascii="Trebuchet MS" w:hAnsi="Trebuchet MS"/>
          <w:b w:val="0"/>
        </w:rPr>
        <w:t xml:space="preserve"> out of this use case, or retries after entering correct data</w:t>
      </w:r>
      <w:r w:rsidR="006C53AA" w:rsidRPr="00FD6564">
        <w:rPr>
          <w:rFonts w:ascii="Trebuchet MS" w:hAnsi="Trebuchet MS"/>
          <w:b w:val="0"/>
        </w:rPr>
        <w:t>.</w:t>
      </w:r>
      <w:r w:rsidRPr="00FD6564">
        <w:rPr>
          <w:rFonts w:ascii="Trebuchet MS" w:hAnsi="Trebuchet MS"/>
          <w:b w:val="0"/>
        </w:rPr>
        <w:t xml:space="preserve"> </w:t>
      </w:r>
    </w:p>
    <w:p w14:paraId="584AD321" w14:textId="77777777" w:rsidR="000A2360" w:rsidRDefault="000A2360" w:rsidP="00AB33FB">
      <w:pPr>
        <w:pStyle w:val="ListParagraph"/>
      </w:pPr>
    </w:p>
    <w:p w14:paraId="553F8546" w14:textId="4BF2CF37" w:rsidR="0079693D" w:rsidRDefault="009F5790" w:rsidP="00AB33FB">
      <w:pPr>
        <w:pStyle w:val="StyleHeading1H1Mainheading1Heading1Heading10Head1h1Sec"/>
      </w:pPr>
      <w:bookmarkStart w:id="89" w:name="_Toc144299930"/>
      <w:bookmarkStart w:id="90" w:name="_Toc145125016"/>
      <w:bookmarkStart w:id="91" w:name="_Toc165439515"/>
      <w:bookmarkStart w:id="92" w:name="_Toc186019624"/>
      <w:bookmarkStart w:id="93" w:name="_Toc458607243"/>
      <w:bookmarkEnd w:id="83"/>
      <w:bookmarkEnd w:id="84"/>
      <w:bookmarkEnd w:id="85"/>
      <w:bookmarkEnd w:id="86"/>
      <w:r w:rsidRPr="009F5790">
        <w:t>Business Rules</w:t>
      </w:r>
      <w:bookmarkEnd w:id="89"/>
      <w:bookmarkEnd w:id="90"/>
      <w:bookmarkEnd w:id="91"/>
      <w:bookmarkEnd w:id="92"/>
      <w:bookmarkEnd w:id="93"/>
    </w:p>
    <w:p w14:paraId="2B97A179" w14:textId="77777777" w:rsidR="00CE34BF" w:rsidRPr="009F5790" w:rsidRDefault="00CE34BF" w:rsidP="00546112">
      <w:pPr>
        <w:pStyle w:val="infoblue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14:paraId="5DA241AB" w14:textId="77777777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14:paraId="1ACB541A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14:paraId="05661A87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14:paraId="39145F8C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BF42A5" w14:paraId="5E4F9659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34BE25B9" w14:textId="59DE3875" w:rsidR="009F579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14:paraId="7DB9F38F" w14:textId="09F93BF3" w:rsidR="009F5790" w:rsidRPr="00BF42A5" w:rsidRDefault="00546112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546112">
              <w:rPr>
                <w:b w:val="0"/>
                <w:i w:val="0"/>
                <w:color w:val="auto"/>
              </w:rPr>
              <w:t>Administrator should be valid</w:t>
            </w:r>
          </w:p>
        </w:tc>
        <w:tc>
          <w:tcPr>
            <w:tcW w:w="2969" w:type="dxa"/>
            <w:vAlign w:val="center"/>
          </w:tcPr>
          <w:p w14:paraId="61C1AE7B" w14:textId="0B731E42" w:rsidR="009F5790" w:rsidRPr="00BF42A5" w:rsidRDefault="00546112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Admin</w:t>
            </w:r>
            <w:r w:rsidR="00893E99" w:rsidRPr="00BF42A5">
              <w:rPr>
                <w:b w:val="0"/>
                <w:i w:val="0"/>
                <w:color w:val="auto"/>
              </w:rPr>
              <w:t xml:space="preserve"> is prompted to re-</w:t>
            </w:r>
            <w:proofErr w:type="spellStart"/>
            <w:r w:rsidR="00893E99" w:rsidRPr="00BF42A5">
              <w:rPr>
                <w:b w:val="0"/>
                <w:i w:val="0"/>
                <w:color w:val="auto"/>
              </w:rPr>
              <w:t>enterr</w:t>
            </w:r>
            <w:proofErr w:type="spellEnd"/>
            <w:r w:rsidR="00893E99" w:rsidRPr="00BF42A5">
              <w:rPr>
                <w:b w:val="0"/>
                <w:i w:val="0"/>
                <w:color w:val="auto"/>
              </w:rPr>
              <w:t xml:space="preserve"> the login credentials</w:t>
            </w:r>
          </w:p>
        </w:tc>
      </w:tr>
      <w:tr w:rsidR="00BF42A5" w:rsidRPr="00BF42A5" w14:paraId="49347A52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7155FEA1" w14:textId="7D4585CF"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14:paraId="0B16553C" w14:textId="1AA8C48D" w:rsidR="000A2360" w:rsidRPr="00BF42A5" w:rsidRDefault="00546112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546112">
              <w:rPr>
                <w:b w:val="0"/>
                <w:i w:val="0"/>
                <w:color w:val="auto"/>
              </w:rPr>
              <w:t>Applicant should be able to view the Exam details added by the Administrator.</w:t>
            </w:r>
            <w:r w:rsidRPr="00546112">
              <w:rPr>
                <w:b w:val="0"/>
                <w:i w:val="0"/>
                <w:color w:val="auto"/>
              </w:rPr>
              <w:tab/>
            </w:r>
          </w:p>
        </w:tc>
        <w:tc>
          <w:tcPr>
            <w:tcW w:w="2969" w:type="dxa"/>
            <w:vAlign w:val="center"/>
          </w:tcPr>
          <w:p w14:paraId="72D0A41A" w14:textId="5196B019" w:rsidR="000A2360" w:rsidRPr="00BF42A5" w:rsidRDefault="00546112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546112">
              <w:rPr>
                <w:b w:val="0"/>
                <w:i w:val="0"/>
                <w:color w:val="auto"/>
              </w:rPr>
              <w:t xml:space="preserve">Display notification message </w:t>
            </w:r>
            <w:proofErr w:type="gramStart"/>
            <w:r w:rsidRPr="00546112">
              <w:rPr>
                <w:b w:val="0"/>
                <w:i w:val="0"/>
                <w:color w:val="auto"/>
              </w:rPr>
              <w:t>“ Exam</w:t>
            </w:r>
            <w:proofErr w:type="gramEnd"/>
            <w:r w:rsidRPr="00546112">
              <w:rPr>
                <w:b w:val="0"/>
                <w:i w:val="0"/>
                <w:color w:val="auto"/>
              </w:rPr>
              <w:t xml:space="preserve"> details not available”</w:t>
            </w:r>
          </w:p>
        </w:tc>
      </w:tr>
      <w:tr w:rsidR="00BF42A5" w:rsidRPr="00BF42A5" w14:paraId="46B39FDB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420FE912" w14:textId="7408657A"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BR03</w:t>
            </w:r>
          </w:p>
        </w:tc>
        <w:tc>
          <w:tcPr>
            <w:tcW w:w="3657" w:type="dxa"/>
            <w:vAlign w:val="center"/>
          </w:tcPr>
          <w:p w14:paraId="776D4143" w14:textId="519C28CF" w:rsidR="000A2360" w:rsidRPr="00BF42A5" w:rsidRDefault="00546112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546112">
              <w:rPr>
                <w:b w:val="0"/>
                <w:i w:val="0"/>
                <w:color w:val="auto"/>
              </w:rPr>
              <w:t xml:space="preserve">Applicant should not be able to </w:t>
            </w:r>
            <w:proofErr w:type="spellStart"/>
            <w:r w:rsidRPr="00546112">
              <w:rPr>
                <w:b w:val="0"/>
                <w:i w:val="0"/>
                <w:color w:val="auto"/>
              </w:rPr>
              <w:t>udate</w:t>
            </w:r>
            <w:proofErr w:type="spellEnd"/>
            <w:r w:rsidRPr="00546112">
              <w:rPr>
                <w:b w:val="0"/>
                <w:i w:val="0"/>
                <w:color w:val="auto"/>
              </w:rPr>
              <w:t xml:space="preserve"> or delete the Exam details on portal.</w:t>
            </w:r>
            <w:r w:rsidRPr="00546112">
              <w:rPr>
                <w:b w:val="0"/>
                <w:i w:val="0"/>
                <w:color w:val="auto"/>
              </w:rPr>
              <w:tab/>
            </w:r>
          </w:p>
        </w:tc>
        <w:tc>
          <w:tcPr>
            <w:tcW w:w="2969" w:type="dxa"/>
            <w:vAlign w:val="center"/>
          </w:tcPr>
          <w:p w14:paraId="356D8C7E" w14:textId="0808F496" w:rsidR="000A2360" w:rsidRPr="00BF42A5" w:rsidRDefault="00546112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546112">
              <w:rPr>
                <w:b w:val="0"/>
                <w:i w:val="0"/>
                <w:color w:val="auto"/>
              </w:rPr>
              <w:t xml:space="preserve">Display message </w:t>
            </w:r>
            <w:proofErr w:type="gramStart"/>
            <w:r w:rsidRPr="00546112">
              <w:rPr>
                <w:b w:val="0"/>
                <w:i w:val="0"/>
                <w:color w:val="auto"/>
              </w:rPr>
              <w:t>“ Admin</w:t>
            </w:r>
            <w:proofErr w:type="gramEnd"/>
            <w:r w:rsidRPr="00546112">
              <w:rPr>
                <w:b w:val="0"/>
                <w:i w:val="0"/>
                <w:color w:val="auto"/>
              </w:rPr>
              <w:t xml:space="preserve"> authentication is needed”</w:t>
            </w:r>
          </w:p>
        </w:tc>
      </w:tr>
    </w:tbl>
    <w:p w14:paraId="2E47C33A" w14:textId="77777777" w:rsidR="009F5790" w:rsidRPr="009F5790" w:rsidRDefault="009F5790" w:rsidP="00AB33FB">
      <w:pPr>
        <w:pStyle w:val="CommentText"/>
      </w:pPr>
    </w:p>
    <w:p w14:paraId="12195B52" w14:textId="77777777" w:rsidR="009F5790" w:rsidRPr="009F5790" w:rsidRDefault="009F5790" w:rsidP="00AB33FB">
      <w:pPr>
        <w:pStyle w:val="CommentText"/>
      </w:pPr>
    </w:p>
    <w:p w14:paraId="5FCAD465" w14:textId="7FD7C383" w:rsidR="009F5790" w:rsidRPr="009F5790" w:rsidRDefault="009F5790" w:rsidP="00AB33FB">
      <w:pPr>
        <w:pStyle w:val="StyleHeading1H1Mainheading1Heading1Heading10Head1h1Sec"/>
      </w:pPr>
      <w:bookmarkStart w:id="94" w:name="_Toc144299931"/>
      <w:bookmarkStart w:id="95" w:name="_Toc145125017"/>
      <w:bookmarkStart w:id="96" w:name="_Toc165439516"/>
      <w:bookmarkStart w:id="97" w:name="_Toc186019625"/>
      <w:bookmarkStart w:id="98" w:name="_Toc458607244"/>
      <w:r w:rsidRPr="009F5790">
        <w:t>Diagrams</w:t>
      </w:r>
      <w:bookmarkEnd w:id="94"/>
      <w:bookmarkEnd w:id="95"/>
      <w:bookmarkEnd w:id="96"/>
      <w:bookmarkEnd w:id="97"/>
      <w:bookmarkEnd w:id="98"/>
    </w:p>
    <w:p w14:paraId="0342FFB6" w14:textId="41391940" w:rsidR="009F5790" w:rsidRDefault="009F5790" w:rsidP="00080862">
      <w:pPr>
        <w:pStyle w:val="StyleHeading2Sub-headingH2ChapterNumberAppendixLetterchnh"/>
      </w:pPr>
      <w:bookmarkStart w:id="99" w:name="_Toc144299932"/>
      <w:bookmarkStart w:id="100" w:name="_Toc145125018"/>
      <w:bookmarkStart w:id="101" w:name="_Toc165439517"/>
      <w:bookmarkStart w:id="102" w:name="_Toc186019626"/>
      <w:bookmarkStart w:id="103" w:name="_Toc458607245"/>
      <w:r w:rsidRPr="009F5790">
        <w:t>Use Case Diagram</w:t>
      </w:r>
      <w:bookmarkEnd w:id="99"/>
      <w:bookmarkEnd w:id="100"/>
      <w:bookmarkEnd w:id="101"/>
      <w:bookmarkEnd w:id="102"/>
      <w:r w:rsidR="00794598">
        <w:t xml:space="preserve"> for </w:t>
      </w:r>
      <w:r w:rsidR="0079693D">
        <w:t>User</w:t>
      </w:r>
      <w:bookmarkEnd w:id="103"/>
    </w:p>
    <w:p w14:paraId="13271151" w14:textId="77777777" w:rsidR="0079693D" w:rsidRPr="009F5790" w:rsidRDefault="0079693D" w:rsidP="00AB33FB">
      <w:pPr>
        <w:pStyle w:val="infoblue"/>
      </w:pPr>
    </w:p>
    <w:p w14:paraId="29281F77" w14:textId="3C152D70" w:rsidR="009F5790" w:rsidRPr="009F5790" w:rsidRDefault="00546112" w:rsidP="00AB33FB">
      <w:pPr>
        <w:pStyle w:val="infoblue"/>
      </w:pPr>
      <w:r>
        <w:rPr>
          <w:noProof/>
        </w:rPr>
        <w:lastRenderedPageBreak/>
        <w:drawing>
          <wp:inline distT="0" distB="0" distL="0" distR="0" wp14:anchorId="137CFAB5" wp14:editId="3CAA9D23">
            <wp:extent cx="6067425" cy="347662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AB33FB"/>
    <w:p w14:paraId="00676D7B" w14:textId="1E31B4FA" w:rsidR="0079693D" w:rsidRPr="009F5790" w:rsidRDefault="009F5790" w:rsidP="00546112">
      <w:pPr>
        <w:pStyle w:val="StyleHeading1H1Mainheading1Heading1Heading10Head1h1Sec"/>
      </w:pPr>
      <w:bookmarkStart w:id="104" w:name="_Toc144299934"/>
      <w:bookmarkStart w:id="105" w:name="_Toc145125020"/>
      <w:bookmarkStart w:id="106" w:name="_Toc165439519"/>
      <w:bookmarkStart w:id="107" w:name="_Toc186019628"/>
      <w:bookmarkStart w:id="108" w:name="_Toc458607247"/>
      <w:bookmarkStart w:id="109" w:name="_GoBack"/>
      <w:bookmarkEnd w:id="109"/>
      <w:r w:rsidRPr="009F5790">
        <w:t>Scenario</w:t>
      </w:r>
      <w:bookmarkEnd w:id="104"/>
      <w:bookmarkEnd w:id="105"/>
      <w:bookmarkEnd w:id="106"/>
      <w:bookmarkEnd w:id="107"/>
      <w:bookmarkEnd w:id="108"/>
    </w:p>
    <w:p w14:paraId="472550AD" w14:textId="0C7684E1" w:rsidR="009F5790" w:rsidRPr="009F5790" w:rsidRDefault="009F5790" w:rsidP="00080862">
      <w:pPr>
        <w:pStyle w:val="StyleHeading2Sub-headingH2ChapterNumberAppendixLetterchnh"/>
      </w:pPr>
      <w:bookmarkStart w:id="110" w:name="_Toc144299935"/>
      <w:bookmarkStart w:id="111" w:name="_Toc145125021"/>
      <w:bookmarkStart w:id="112" w:name="_Toc165439520"/>
      <w:bookmarkStart w:id="113" w:name="_Toc186019629"/>
      <w:bookmarkStart w:id="114" w:name="_Toc458607248"/>
      <w:r w:rsidRPr="009F5790">
        <w:t>Success Scenarios</w:t>
      </w:r>
      <w:bookmarkEnd w:id="110"/>
      <w:bookmarkEnd w:id="111"/>
      <w:bookmarkEnd w:id="112"/>
      <w:bookmarkEnd w:id="113"/>
      <w:bookmarkEnd w:id="114"/>
    </w:p>
    <w:p w14:paraId="5B164B10" w14:textId="4676273B" w:rsidR="00982C75" w:rsidRPr="00473C5E" w:rsidRDefault="00546112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Successful admin </w:t>
      </w:r>
      <w:r w:rsidR="00982C75" w:rsidRPr="00473C5E">
        <w:rPr>
          <w:b w:val="0"/>
        </w:rPr>
        <w:t>login to</w:t>
      </w:r>
      <w:r>
        <w:rPr>
          <w:b w:val="0"/>
        </w:rPr>
        <w:t xml:space="preserve"> the </w:t>
      </w:r>
      <w:bookmarkStart w:id="115" w:name="_Hlk514421625"/>
      <w:r>
        <w:rPr>
          <w:b w:val="0"/>
        </w:rPr>
        <w:t>Banking Exam Portal</w:t>
      </w:r>
      <w:bookmarkEnd w:id="115"/>
      <w:r>
        <w:rPr>
          <w:b w:val="0"/>
        </w:rPr>
        <w:t>.</w:t>
      </w:r>
    </w:p>
    <w:p w14:paraId="014A9EA6" w14:textId="06180896" w:rsidR="00982C75" w:rsidRDefault="00982C75" w:rsidP="003011FC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Login to the</w:t>
      </w:r>
      <w:r w:rsidR="003011FC" w:rsidRPr="003011FC">
        <w:t xml:space="preserve"> </w:t>
      </w:r>
      <w:r w:rsidR="003011FC" w:rsidRPr="003011FC">
        <w:rPr>
          <w:b w:val="0"/>
        </w:rPr>
        <w:t>Banking Exam Portal</w:t>
      </w:r>
      <w:r w:rsidRPr="00473C5E">
        <w:rPr>
          <w:b w:val="0"/>
        </w:rPr>
        <w:t xml:space="preserve"> with reattempt</w:t>
      </w:r>
      <w:r w:rsidR="003011FC">
        <w:rPr>
          <w:b w:val="0"/>
        </w:rPr>
        <w:t>.</w:t>
      </w:r>
    </w:p>
    <w:p w14:paraId="62F96A45" w14:textId="41EA7BFC" w:rsidR="003011FC" w:rsidRPr="003011FC" w:rsidRDefault="003011FC" w:rsidP="003011FC">
      <w:pPr>
        <w:pStyle w:val="NormalNotesBulleted"/>
        <w:numPr>
          <w:ilvl w:val="0"/>
          <w:numId w:val="7"/>
        </w:numPr>
        <w:rPr>
          <w:b w:val="0"/>
        </w:rPr>
      </w:pPr>
      <w:r w:rsidRPr="003011FC">
        <w:rPr>
          <w:b w:val="0"/>
        </w:rPr>
        <w:t>Successful Adding exam in the portal</w:t>
      </w:r>
    </w:p>
    <w:p w14:paraId="630E1AB0" w14:textId="4F8732E4" w:rsidR="003011FC" w:rsidRPr="00473C5E" w:rsidRDefault="003011FC" w:rsidP="003011FC">
      <w:pPr>
        <w:pStyle w:val="NormalNotesBulleted"/>
        <w:numPr>
          <w:ilvl w:val="0"/>
          <w:numId w:val="7"/>
        </w:numPr>
        <w:rPr>
          <w:b w:val="0"/>
        </w:rPr>
      </w:pPr>
      <w:r w:rsidRPr="003011FC">
        <w:rPr>
          <w:b w:val="0"/>
        </w:rPr>
        <w:t>Successful updating exam in the portal</w:t>
      </w:r>
    </w:p>
    <w:p w14:paraId="17B36821" w14:textId="434A5551" w:rsidR="009F5790" w:rsidRDefault="009F5790" w:rsidP="00080862">
      <w:pPr>
        <w:pStyle w:val="StyleHeading2Sub-headingH2ChapterNumberAppendixLetterchnh"/>
      </w:pPr>
      <w:bookmarkStart w:id="116" w:name="_Toc144299936"/>
      <w:bookmarkStart w:id="117" w:name="_Toc145125022"/>
      <w:bookmarkStart w:id="118" w:name="_Toc165439521"/>
      <w:bookmarkStart w:id="119" w:name="_Toc186019630"/>
      <w:bookmarkStart w:id="120" w:name="_Toc458607249"/>
      <w:r w:rsidRPr="009F5790">
        <w:t>Failure Scenarios</w:t>
      </w:r>
      <w:bookmarkEnd w:id="116"/>
      <w:bookmarkEnd w:id="117"/>
      <w:bookmarkEnd w:id="118"/>
      <w:bookmarkEnd w:id="119"/>
      <w:bookmarkEnd w:id="120"/>
    </w:p>
    <w:p w14:paraId="67A8A301" w14:textId="77777777"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Exceeded Login Attempts</w:t>
      </w:r>
    </w:p>
    <w:p w14:paraId="4B82413E" w14:textId="77777777"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lastRenderedPageBreak/>
        <w:t>Web Server Down</w:t>
      </w:r>
    </w:p>
    <w:p w14:paraId="5F0DC63B" w14:textId="77777777"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Database Connectivity Error</w:t>
      </w:r>
    </w:p>
    <w:p w14:paraId="2E7AB60D" w14:textId="71E31D05" w:rsidR="00982C75" w:rsidRPr="003011FC" w:rsidRDefault="00982C75" w:rsidP="00AB33FB">
      <w:pPr>
        <w:pStyle w:val="NormalNotesBulleted"/>
        <w:numPr>
          <w:ilvl w:val="0"/>
          <w:numId w:val="7"/>
        </w:numPr>
      </w:pPr>
      <w:r w:rsidRPr="00473C5E">
        <w:rPr>
          <w:b w:val="0"/>
        </w:rPr>
        <w:t>Network Connectivity Error</w:t>
      </w:r>
    </w:p>
    <w:p w14:paraId="55306C05" w14:textId="53443EB5" w:rsidR="003011FC" w:rsidRPr="003011FC" w:rsidRDefault="003011FC" w:rsidP="003011FC">
      <w:pPr>
        <w:pStyle w:val="NormalNotesBulleted"/>
        <w:numPr>
          <w:ilvl w:val="0"/>
          <w:numId w:val="7"/>
        </w:numPr>
        <w:rPr>
          <w:b w:val="0"/>
        </w:rPr>
      </w:pPr>
      <w:proofErr w:type="spellStart"/>
      <w:r w:rsidRPr="003011FC">
        <w:rPr>
          <w:b w:val="0"/>
        </w:rPr>
        <w:t>Adminisatration</w:t>
      </w:r>
      <w:proofErr w:type="spellEnd"/>
      <w:r w:rsidRPr="003011FC">
        <w:rPr>
          <w:b w:val="0"/>
        </w:rPr>
        <w:t xml:space="preserve"> login authentication fails</w:t>
      </w:r>
    </w:p>
    <w:p w14:paraId="3DACD62E" w14:textId="2BE35BD8" w:rsidR="003011FC" w:rsidRPr="003011FC" w:rsidRDefault="003011FC" w:rsidP="003011FC">
      <w:pPr>
        <w:pStyle w:val="NormalNotesBulleted"/>
        <w:numPr>
          <w:ilvl w:val="0"/>
          <w:numId w:val="7"/>
        </w:numPr>
        <w:rPr>
          <w:b w:val="0"/>
        </w:rPr>
      </w:pPr>
      <w:r w:rsidRPr="003011FC">
        <w:rPr>
          <w:b w:val="0"/>
        </w:rPr>
        <w:t>HTTP session not created</w:t>
      </w:r>
    </w:p>
    <w:p w14:paraId="2AA17ECD" w14:textId="04A89BD9" w:rsidR="003011FC" w:rsidRPr="003011FC" w:rsidRDefault="003011FC" w:rsidP="003011FC">
      <w:pPr>
        <w:pStyle w:val="NormalNotesBulleted"/>
        <w:numPr>
          <w:ilvl w:val="0"/>
          <w:numId w:val="7"/>
        </w:numPr>
        <w:rPr>
          <w:b w:val="0"/>
        </w:rPr>
      </w:pPr>
      <w:r w:rsidRPr="003011FC">
        <w:rPr>
          <w:b w:val="0"/>
        </w:rPr>
        <w:t>Administrator not able to Add or update the exam in portal.</w:t>
      </w:r>
    </w:p>
    <w:p w14:paraId="30DD4B58" w14:textId="77777777" w:rsidR="003011FC" w:rsidRPr="003011FC" w:rsidRDefault="003011FC" w:rsidP="003011FC">
      <w:pPr>
        <w:pStyle w:val="NormalNotesBulleted"/>
        <w:numPr>
          <w:ilvl w:val="0"/>
          <w:numId w:val="0"/>
        </w:numPr>
        <w:ind w:left="708"/>
        <w:rPr>
          <w:b w:val="0"/>
        </w:rPr>
      </w:pPr>
    </w:p>
    <w:p w14:paraId="1260B627" w14:textId="39A41F91" w:rsidR="009F5790" w:rsidRPr="009F5790" w:rsidRDefault="00982C75" w:rsidP="00AB33FB">
      <w:r>
        <w:tab/>
      </w:r>
    </w:p>
    <w:p w14:paraId="2338ADB1" w14:textId="77777777" w:rsidR="009F5790" w:rsidRPr="009F5790" w:rsidRDefault="009F5790" w:rsidP="00AB33FB"/>
    <w:p w14:paraId="61308D71" w14:textId="0BA97032" w:rsidR="00B50092" w:rsidRDefault="009F5790" w:rsidP="00AB33FB">
      <w:pPr>
        <w:pStyle w:val="StyleHeading1H1Mainheading1Heading1Heading10Head1h1Sec"/>
      </w:pPr>
      <w:bookmarkStart w:id="121" w:name="_Toc144299937"/>
      <w:bookmarkStart w:id="122" w:name="_Toc145125023"/>
      <w:bookmarkStart w:id="123" w:name="_Toc165439522"/>
      <w:bookmarkStart w:id="124" w:name="_Toc186019631"/>
      <w:bookmarkStart w:id="125" w:name="_Toc458607250"/>
      <w:r w:rsidRPr="009F5790">
        <w:t>Issues</w:t>
      </w:r>
      <w:bookmarkEnd w:id="121"/>
      <w:bookmarkEnd w:id="122"/>
      <w:bookmarkEnd w:id="123"/>
      <w:bookmarkEnd w:id="124"/>
      <w:bookmarkEnd w:id="125"/>
    </w:p>
    <w:p w14:paraId="3ACB8794" w14:textId="62B733A6" w:rsidR="003011FC" w:rsidRPr="003011FC" w:rsidRDefault="003011FC" w:rsidP="003011FC">
      <w:pPr>
        <w:pStyle w:val="NormalNotesBulleted"/>
        <w:numPr>
          <w:ilvl w:val="0"/>
          <w:numId w:val="0"/>
        </w:numPr>
        <w:ind w:left="720"/>
        <w:jc w:val="both"/>
        <w:rPr>
          <w:b w:val="0"/>
        </w:rPr>
      </w:pPr>
      <w:r>
        <w:rPr>
          <w:b w:val="0"/>
        </w:rPr>
        <w:t xml:space="preserve">1.   </w:t>
      </w:r>
      <w:r w:rsidRPr="003011FC">
        <w:rPr>
          <w:b w:val="0"/>
        </w:rPr>
        <w:t>What if the HTTP session not created.</w:t>
      </w:r>
    </w:p>
    <w:p w14:paraId="2D1D17C7" w14:textId="76FF1843" w:rsidR="003011FC" w:rsidRPr="003011FC" w:rsidRDefault="003011FC" w:rsidP="003011FC">
      <w:pPr>
        <w:pStyle w:val="NormalNotesBulleted"/>
        <w:numPr>
          <w:ilvl w:val="0"/>
          <w:numId w:val="0"/>
        </w:numPr>
        <w:ind w:left="720" w:hanging="360"/>
        <w:jc w:val="both"/>
        <w:rPr>
          <w:b w:val="0"/>
        </w:rPr>
      </w:pPr>
      <w:r>
        <w:rPr>
          <w:b w:val="0"/>
        </w:rPr>
        <w:t xml:space="preserve">      2. </w:t>
      </w:r>
      <w:r w:rsidRPr="003011FC">
        <w:rPr>
          <w:b w:val="0"/>
        </w:rPr>
        <w:t xml:space="preserve">What if the user </w:t>
      </w:r>
      <w:proofErr w:type="gramStart"/>
      <w:r w:rsidRPr="003011FC">
        <w:rPr>
          <w:b w:val="0"/>
        </w:rPr>
        <w:t>is able to</w:t>
      </w:r>
      <w:proofErr w:type="gramEnd"/>
      <w:r w:rsidRPr="003011FC">
        <w:rPr>
          <w:b w:val="0"/>
        </w:rPr>
        <w:t xml:space="preserve"> access the page of the application by simply entering the URL of that </w:t>
      </w:r>
    </w:p>
    <w:p w14:paraId="5025ED0E" w14:textId="77777777" w:rsidR="003011FC" w:rsidRPr="003011FC" w:rsidRDefault="003011FC" w:rsidP="003011FC">
      <w:pPr>
        <w:pStyle w:val="NormalNotesBulleted"/>
        <w:numPr>
          <w:ilvl w:val="0"/>
          <w:numId w:val="0"/>
        </w:numPr>
        <w:tabs>
          <w:tab w:val="left" w:pos="720"/>
        </w:tabs>
        <w:ind w:left="720"/>
        <w:rPr>
          <w:b w:val="0"/>
        </w:rPr>
      </w:pPr>
      <w:r w:rsidRPr="003011FC">
        <w:rPr>
          <w:b w:val="0"/>
        </w:rPr>
        <w:t xml:space="preserve"> page on the address bar of the browser.</w:t>
      </w:r>
    </w:p>
    <w:p w14:paraId="7E41E5C2" w14:textId="77777777" w:rsidR="003011FC" w:rsidRDefault="003011FC" w:rsidP="003011FC">
      <w:pPr>
        <w:pStyle w:val="StyleHeading1H1Mainheading1Heading1Heading10Head1h1Sec"/>
        <w:numPr>
          <w:ilvl w:val="0"/>
          <w:numId w:val="0"/>
        </w:numPr>
        <w:ind w:left="720"/>
      </w:pPr>
    </w:p>
    <w:p w14:paraId="7CC62646" w14:textId="28B3188D" w:rsidR="009F5790" w:rsidRDefault="009F5790" w:rsidP="00AB33FB">
      <w:pPr>
        <w:pStyle w:val="StyleHeading1H1Mainheading1Heading1Heading10Head1h1Sec"/>
      </w:pPr>
      <w:bookmarkStart w:id="126" w:name="_Toc144299938"/>
      <w:bookmarkStart w:id="127" w:name="_Toc145125024"/>
      <w:bookmarkStart w:id="128" w:name="_Toc165439523"/>
      <w:bookmarkStart w:id="129" w:name="_Toc186019632"/>
      <w:bookmarkStart w:id="130" w:name="_Toc458607251"/>
      <w:r w:rsidRPr="009F5790">
        <w:t>UI Specifications</w:t>
      </w:r>
      <w:bookmarkEnd w:id="126"/>
      <w:bookmarkEnd w:id="127"/>
      <w:bookmarkEnd w:id="128"/>
      <w:bookmarkEnd w:id="129"/>
      <w:bookmarkEnd w:id="130"/>
    </w:p>
    <w:p w14:paraId="5876ACA5" w14:textId="77777777" w:rsidR="003011FC" w:rsidRDefault="003011FC" w:rsidP="003011FC">
      <w:pPr>
        <w:rPr>
          <w:b w:val="0"/>
        </w:rPr>
      </w:pPr>
      <w:hyperlink r:id="rId14" w:history="1">
        <w:r>
          <w:rPr>
            <w:rStyle w:val="Hyperlink"/>
            <w:rFonts w:eastAsiaTheme="majorEastAsia"/>
          </w:rPr>
          <w:t>https://www.BankExam.com</w:t>
        </w:r>
      </w:hyperlink>
    </w:p>
    <w:p w14:paraId="79C1A233" w14:textId="77777777" w:rsidR="003011FC" w:rsidRPr="009F5790" w:rsidRDefault="003011FC" w:rsidP="003011FC">
      <w:pPr>
        <w:pStyle w:val="StyleHeading1H1Mainheading1Heading1Heading10Head1h1Sec"/>
        <w:numPr>
          <w:ilvl w:val="0"/>
          <w:numId w:val="0"/>
        </w:numPr>
        <w:ind w:left="720"/>
      </w:pPr>
    </w:p>
    <w:p w14:paraId="32F05197" w14:textId="1CE3266F" w:rsidR="00B50092" w:rsidRDefault="009F5790" w:rsidP="00AB33FB">
      <w:pPr>
        <w:pStyle w:val="StyleHeading1H1Mainheading1Heading1Heading10Head1h1Sec"/>
      </w:pPr>
      <w:bookmarkStart w:id="131" w:name="_Toc144299939"/>
      <w:bookmarkStart w:id="132" w:name="_Toc145125025"/>
      <w:bookmarkStart w:id="133" w:name="_Toc165439524"/>
      <w:bookmarkStart w:id="134" w:name="_Toc186019633"/>
      <w:bookmarkStart w:id="135" w:name="_Toc458607252"/>
      <w:r w:rsidRPr="001C4D77">
        <w:t>Inter System Dependencies</w:t>
      </w:r>
      <w:bookmarkEnd w:id="131"/>
      <w:bookmarkEnd w:id="132"/>
      <w:bookmarkEnd w:id="133"/>
      <w:bookmarkEnd w:id="134"/>
      <w:bookmarkEnd w:id="135"/>
    </w:p>
    <w:p w14:paraId="0BBA0221" w14:textId="38D00A68" w:rsidR="003011FC" w:rsidRDefault="003011FC" w:rsidP="00F257DB">
      <w:pPr>
        <w:ind w:left="708"/>
        <w:rPr>
          <w:rFonts w:ascii="Trebuchet MS" w:hAnsi="Trebuchet MS"/>
        </w:rPr>
      </w:pPr>
    </w:p>
    <w:p w14:paraId="6C5AE1FB" w14:textId="77777777" w:rsidR="003011FC" w:rsidRPr="003011FC" w:rsidRDefault="003011FC" w:rsidP="003011FC">
      <w:pPr>
        <w:tabs>
          <w:tab w:val="left" w:pos="9639"/>
        </w:tabs>
        <w:ind w:left="0"/>
        <w:jc w:val="both"/>
        <w:rPr>
          <w:b w:val="0"/>
        </w:rPr>
      </w:pPr>
      <w:r w:rsidRPr="003011FC">
        <w:t xml:space="preserve">Module: </w:t>
      </w:r>
      <w:r w:rsidRPr="003011FC">
        <w:rPr>
          <w:b w:val="0"/>
        </w:rPr>
        <w:t xml:space="preserve">Applicant </w:t>
      </w:r>
    </w:p>
    <w:p w14:paraId="759C5D4E" w14:textId="77777777" w:rsidR="003011FC" w:rsidRPr="003011FC" w:rsidRDefault="003011FC" w:rsidP="003011FC">
      <w:pPr>
        <w:tabs>
          <w:tab w:val="left" w:pos="9639"/>
        </w:tabs>
        <w:ind w:left="0"/>
        <w:jc w:val="both"/>
        <w:rPr>
          <w:b w:val="0"/>
        </w:rPr>
      </w:pPr>
    </w:p>
    <w:p w14:paraId="0AB474BF" w14:textId="77777777" w:rsidR="003011FC" w:rsidRPr="003011FC" w:rsidRDefault="003011FC" w:rsidP="003011FC">
      <w:pPr>
        <w:tabs>
          <w:tab w:val="left" w:pos="9639"/>
        </w:tabs>
        <w:ind w:left="0"/>
        <w:jc w:val="both"/>
        <w:rPr>
          <w:b w:val="0"/>
        </w:rPr>
      </w:pPr>
      <w:r w:rsidRPr="003011FC">
        <w:rPr>
          <w:b w:val="0"/>
        </w:rPr>
        <w:t>Use case name: Applicant view the list of Exam</w:t>
      </w:r>
      <w:r w:rsidRPr="003011FC">
        <w:rPr>
          <w:b w:val="0"/>
          <w:bCs/>
        </w:rPr>
        <w:t xml:space="preserve"> </w:t>
      </w:r>
    </w:p>
    <w:p w14:paraId="47EF7D28" w14:textId="77777777" w:rsidR="003011FC" w:rsidRPr="003011FC" w:rsidRDefault="003011FC" w:rsidP="003011FC">
      <w:pPr>
        <w:tabs>
          <w:tab w:val="left" w:pos="9639"/>
        </w:tabs>
        <w:ind w:left="0"/>
        <w:jc w:val="both"/>
        <w:rPr>
          <w:b w:val="0"/>
        </w:rPr>
      </w:pPr>
    </w:p>
    <w:p w14:paraId="49A14318" w14:textId="77777777" w:rsidR="003011FC" w:rsidRPr="003011FC" w:rsidRDefault="003011FC" w:rsidP="003011FC">
      <w:pPr>
        <w:tabs>
          <w:tab w:val="left" w:pos="9639"/>
        </w:tabs>
        <w:ind w:left="0"/>
        <w:jc w:val="both"/>
        <w:rPr>
          <w:b w:val="0"/>
        </w:rPr>
      </w:pPr>
      <w:r w:rsidRPr="003011FC">
        <w:t>Impact</w:t>
      </w:r>
      <w:r w:rsidRPr="003011FC">
        <w:rPr>
          <w:b w:val="0"/>
        </w:rPr>
        <w:t>: If Administrator has not added or updated exam details the applicant will not be able to see the details.</w:t>
      </w:r>
    </w:p>
    <w:p w14:paraId="549E3FD1" w14:textId="4913C493" w:rsidR="009F5790" w:rsidRPr="009F5790" w:rsidRDefault="009F5790" w:rsidP="003011FC">
      <w:pPr>
        <w:ind w:left="0"/>
      </w:pPr>
    </w:p>
    <w:p w14:paraId="50AD47E6" w14:textId="2884CF2C" w:rsidR="009F5790" w:rsidRPr="009F5790" w:rsidRDefault="009F5790" w:rsidP="00AB33FB">
      <w:pPr>
        <w:pStyle w:val="StyleHeading1H1Mainheading1Heading1Heading10Head1h1Sec"/>
      </w:pPr>
      <w:bookmarkStart w:id="136" w:name="_Toc144299941"/>
      <w:bookmarkStart w:id="137" w:name="_Toc145125027"/>
      <w:bookmarkStart w:id="138" w:name="_Toc165439526"/>
      <w:bookmarkStart w:id="139" w:name="_Toc186019635"/>
      <w:bookmarkStart w:id="140" w:name="_Toc458607254"/>
      <w:r w:rsidRPr="009F5790">
        <w:lastRenderedPageBreak/>
        <w:t>Assumptions</w:t>
      </w:r>
      <w:bookmarkEnd w:id="136"/>
      <w:bookmarkEnd w:id="137"/>
      <w:bookmarkEnd w:id="138"/>
      <w:bookmarkEnd w:id="139"/>
      <w:bookmarkEnd w:id="140"/>
    </w:p>
    <w:p w14:paraId="69B23A5D" w14:textId="600B559D" w:rsidR="003011FC" w:rsidRPr="003011FC" w:rsidRDefault="003011FC" w:rsidP="003011FC">
      <w:pPr>
        <w:ind w:left="0"/>
        <w:rPr>
          <w:rFonts w:ascii="Trebuchet MS" w:hAnsi="Trebuchet MS"/>
          <w:b w:val="0"/>
        </w:rPr>
      </w:pPr>
    </w:p>
    <w:p w14:paraId="555359B0" w14:textId="77777777" w:rsidR="003011FC" w:rsidRPr="003011FC" w:rsidRDefault="003011FC" w:rsidP="003011FC">
      <w:pPr>
        <w:pStyle w:val="NormalNotesBulleted"/>
        <w:numPr>
          <w:ilvl w:val="0"/>
          <w:numId w:val="26"/>
        </w:numPr>
        <w:jc w:val="both"/>
        <w:rPr>
          <w:b w:val="0"/>
        </w:rPr>
      </w:pPr>
      <w:r w:rsidRPr="003011FC">
        <w:rPr>
          <w:b w:val="0"/>
        </w:rPr>
        <w:t xml:space="preserve">Application is valid and up running </w:t>
      </w:r>
    </w:p>
    <w:p w14:paraId="79A4973D" w14:textId="77777777" w:rsidR="003011FC" w:rsidRPr="003011FC" w:rsidRDefault="003011FC" w:rsidP="003011FC">
      <w:pPr>
        <w:pStyle w:val="NormalNotesBulleted"/>
        <w:numPr>
          <w:ilvl w:val="0"/>
          <w:numId w:val="26"/>
        </w:numPr>
        <w:jc w:val="both"/>
        <w:rPr>
          <w:b w:val="0"/>
        </w:rPr>
      </w:pPr>
      <w:r w:rsidRPr="003011FC">
        <w:rPr>
          <w:b w:val="0"/>
        </w:rPr>
        <w:t xml:space="preserve">Application is </w:t>
      </w:r>
      <w:proofErr w:type="spellStart"/>
      <w:r w:rsidRPr="003011FC">
        <w:rPr>
          <w:b w:val="0"/>
        </w:rPr>
        <w:t>launcing</w:t>
      </w:r>
      <w:proofErr w:type="spellEnd"/>
      <w:r w:rsidRPr="003011FC">
        <w:rPr>
          <w:b w:val="0"/>
        </w:rPr>
        <w:t xml:space="preserve"> in all the browser</w:t>
      </w:r>
    </w:p>
    <w:p w14:paraId="3A4B0B5A" w14:textId="77777777" w:rsidR="003011FC" w:rsidRPr="003011FC" w:rsidRDefault="003011FC" w:rsidP="003011FC">
      <w:pPr>
        <w:pStyle w:val="NormalNotesBulleted"/>
        <w:numPr>
          <w:ilvl w:val="0"/>
          <w:numId w:val="26"/>
        </w:numPr>
        <w:jc w:val="both"/>
        <w:rPr>
          <w:b w:val="0"/>
        </w:rPr>
      </w:pPr>
      <w:r w:rsidRPr="003011FC">
        <w:rPr>
          <w:b w:val="0"/>
        </w:rPr>
        <w:t>Administrator should have valid username and password</w:t>
      </w:r>
    </w:p>
    <w:p w14:paraId="133AC3F5" w14:textId="6BFF4FD6" w:rsidR="009F5790" w:rsidRPr="00C8361D" w:rsidRDefault="003011FC" w:rsidP="003011FC">
      <w:pPr>
        <w:pStyle w:val="ListParagraph"/>
        <w:ind w:left="1068"/>
        <w:rPr>
          <w:rFonts w:ascii="Trebuchet MS" w:hAnsi="Trebuchet MS"/>
          <w:b w:val="0"/>
        </w:rPr>
      </w:pPr>
      <w:r w:rsidRPr="00C8361D">
        <w:rPr>
          <w:rFonts w:ascii="Trebuchet MS" w:hAnsi="Trebuchet MS"/>
          <w:b w:val="0"/>
        </w:rPr>
        <w:t xml:space="preserve"> </w:t>
      </w:r>
      <w:r w:rsidR="009F5790" w:rsidRPr="00C8361D">
        <w:rPr>
          <w:rFonts w:ascii="Trebuchet MS" w:hAnsi="Trebuchet MS"/>
          <w:b w:val="0"/>
        </w:rPr>
        <w:br w:type="page"/>
      </w:r>
    </w:p>
    <w:p w14:paraId="446E364F" w14:textId="57EF95A0" w:rsidR="009F5790" w:rsidRPr="001C4D77" w:rsidRDefault="009F5790" w:rsidP="00AB33FB">
      <w:r w:rsidRPr="001C4D77">
        <w:lastRenderedPageBreak/>
        <w:t>REVISION HISTORY OF THE WORK PRODUCT</w:t>
      </w:r>
    </w:p>
    <w:p w14:paraId="53265488" w14:textId="0EEBBB8F" w:rsidR="009F5790" w:rsidRPr="001C4D77" w:rsidRDefault="009F5790" w:rsidP="00AB33FB">
      <w:r w:rsidRPr="001C4D77">
        <w:t>&lt;to be maintained by projects&gt;</w:t>
      </w:r>
    </w:p>
    <w:p w14:paraId="0085CB76" w14:textId="77777777" w:rsidR="009F5790" w:rsidRPr="009F5790" w:rsidRDefault="009F5790" w:rsidP="00AB33FB"/>
    <w:p w14:paraId="27DB307B" w14:textId="77777777" w:rsidR="009F5790" w:rsidRPr="009F5790" w:rsidRDefault="009F5790" w:rsidP="00AB33F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AB33FB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AB33FB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AB33FB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AB33FB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AB33FB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AB33FB">
            <w:r w:rsidRPr="009F5790">
              <w:t>Approved By</w:t>
            </w:r>
          </w:p>
        </w:tc>
      </w:tr>
      <w:tr w:rsidR="009F5790" w:rsidRPr="009F5790" w14:paraId="67C28D7D" w14:textId="77777777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AB33FB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AB33FB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AB33FB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AB33FB"/>
        </w:tc>
      </w:tr>
      <w:tr w:rsidR="009F5790" w:rsidRPr="009F5790" w14:paraId="2B06FFCE" w14:textId="77777777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AB33FB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AB33FB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AB33FB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AB33FB"/>
        </w:tc>
      </w:tr>
    </w:tbl>
    <w:p w14:paraId="4690480B" w14:textId="77777777" w:rsidR="009F5790" w:rsidRPr="009F5790" w:rsidRDefault="009F5790" w:rsidP="00AB33FB"/>
    <w:p w14:paraId="5E49A99B" w14:textId="687C11B2" w:rsidR="00DD3DC0" w:rsidRPr="009F5790" w:rsidRDefault="00DD3DC0" w:rsidP="00AB33FB"/>
    <w:sectPr w:rsidR="00DD3DC0" w:rsidRPr="009F5790" w:rsidSect="00E218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0717A" w14:textId="77777777" w:rsidR="008B6B6B" w:rsidRDefault="008B6B6B" w:rsidP="00AB33FB">
      <w:r>
        <w:separator/>
      </w:r>
    </w:p>
    <w:p w14:paraId="57EE4B42" w14:textId="77777777" w:rsidR="008B6B6B" w:rsidRDefault="008B6B6B" w:rsidP="00AB33FB"/>
    <w:p w14:paraId="6BC9F911" w14:textId="77777777" w:rsidR="008B6B6B" w:rsidRDefault="008B6B6B" w:rsidP="00AB33FB"/>
    <w:p w14:paraId="3E64F610" w14:textId="77777777" w:rsidR="008B6B6B" w:rsidRDefault="008B6B6B" w:rsidP="00AB33FB"/>
    <w:p w14:paraId="4240AB70" w14:textId="77777777" w:rsidR="008B6B6B" w:rsidRDefault="008B6B6B" w:rsidP="00AB33FB"/>
    <w:p w14:paraId="45FDC98B" w14:textId="77777777" w:rsidR="008B6B6B" w:rsidRDefault="008B6B6B" w:rsidP="00AB33FB"/>
    <w:p w14:paraId="3429BBE1" w14:textId="77777777" w:rsidR="008B6B6B" w:rsidRDefault="008B6B6B" w:rsidP="00AB33FB"/>
    <w:p w14:paraId="40196D2C" w14:textId="77777777" w:rsidR="008B6B6B" w:rsidRDefault="008B6B6B" w:rsidP="002249C9"/>
    <w:p w14:paraId="2A7E00EF" w14:textId="77777777" w:rsidR="008B6B6B" w:rsidRDefault="008B6B6B" w:rsidP="00304EDE"/>
    <w:p w14:paraId="3EF6A365" w14:textId="77777777" w:rsidR="008B6B6B" w:rsidRDefault="008B6B6B"/>
  </w:endnote>
  <w:endnote w:type="continuationSeparator" w:id="0">
    <w:p w14:paraId="3FA7EEF5" w14:textId="77777777" w:rsidR="008B6B6B" w:rsidRDefault="008B6B6B" w:rsidP="00AB33FB">
      <w:r>
        <w:continuationSeparator/>
      </w:r>
    </w:p>
    <w:p w14:paraId="2886FD41" w14:textId="77777777" w:rsidR="008B6B6B" w:rsidRDefault="008B6B6B" w:rsidP="00AB33FB"/>
    <w:p w14:paraId="5DAE6EB1" w14:textId="77777777" w:rsidR="008B6B6B" w:rsidRDefault="008B6B6B" w:rsidP="00AB33FB"/>
    <w:p w14:paraId="07D97277" w14:textId="77777777" w:rsidR="008B6B6B" w:rsidRDefault="008B6B6B" w:rsidP="00AB33FB"/>
    <w:p w14:paraId="3C0903DE" w14:textId="77777777" w:rsidR="008B6B6B" w:rsidRDefault="008B6B6B" w:rsidP="00AB33FB"/>
    <w:p w14:paraId="40E61DCF" w14:textId="77777777" w:rsidR="008B6B6B" w:rsidRDefault="008B6B6B" w:rsidP="00AB33FB"/>
    <w:p w14:paraId="571276F3" w14:textId="77777777" w:rsidR="008B6B6B" w:rsidRDefault="008B6B6B" w:rsidP="00AB33FB"/>
    <w:p w14:paraId="7A6A1F91" w14:textId="77777777" w:rsidR="008B6B6B" w:rsidRDefault="008B6B6B" w:rsidP="002249C9"/>
    <w:p w14:paraId="5449EEF7" w14:textId="77777777" w:rsidR="008B6B6B" w:rsidRDefault="008B6B6B" w:rsidP="00304EDE"/>
    <w:p w14:paraId="33616C26" w14:textId="77777777" w:rsidR="008B6B6B" w:rsidRDefault="008B6B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C" w14:textId="77777777" w:rsidR="00485D4C" w:rsidRDefault="00485D4C" w:rsidP="00AB33FB">
    <w:pPr>
      <w:pStyle w:val="Footer"/>
    </w:pPr>
  </w:p>
  <w:p w14:paraId="5E49A9DD" w14:textId="77777777" w:rsidR="00485D4C" w:rsidRDefault="00485D4C" w:rsidP="00AB33FB"/>
  <w:p w14:paraId="4F1246D0" w14:textId="77777777" w:rsidR="00485D4C" w:rsidRDefault="00485D4C" w:rsidP="00AB33FB"/>
  <w:p w14:paraId="2F6CC1CB" w14:textId="77777777" w:rsidR="00485D4C" w:rsidRDefault="00485D4C" w:rsidP="00AB33FB"/>
  <w:p w14:paraId="6EA8DA5B" w14:textId="77777777" w:rsidR="00485D4C" w:rsidRDefault="00485D4C" w:rsidP="00AB33FB"/>
  <w:p w14:paraId="1A7F1BEB" w14:textId="77777777" w:rsidR="00485D4C" w:rsidRDefault="00485D4C" w:rsidP="00AB33FB"/>
  <w:p w14:paraId="6E88F4E2" w14:textId="77777777" w:rsidR="00485D4C" w:rsidRDefault="00485D4C" w:rsidP="002249C9"/>
  <w:p w14:paraId="20463257" w14:textId="77777777" w:rsidR="00485D4C" w:rsidRDefault="00485D4C" w:rsidP="00304EDE"/>
  <w:p w14:paraId="73715BE6" w14:textId="77777777" w:rsidR="00485D4C" w:rsidRDefault="00485D4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566E" w14:textId="77777777" w:rsidR="00485D4C" w:rsidRDefault="00485D4C" w:rsidP="00AB33F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68561CFE" w:rsidR="00485D4C" w:rsidRPr="00D318E1" w:rsidRDefault="00485D4C" w:rsidP="00AB33F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5449AB">
          <w:rPr>
            <w:noProof/>
            <w:lang w:val="fr-FR"/>
          </w:rPr>
          <w:t>4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5449AB">
          <w:rPr>
            <w:noProof/>
            <w:lang w:val="fr-FR"/>
          </w:rPr>
          <w:t>16</w:t>
        </w:r>
        <w:r>
          <w:rPr>
            <w:lang w:val="fr-FR"/>
          </w:rPr>
          <w:fldChar w:fldCharType="end"/>
        </w:r>
      </w:sdtContent>
    </w:sdt>
  </w:p>
  <w:p w14:paraId="5E49A9DF" w14:textId="77777777" w:rsidR="00485D4C" w:rsidRDefault="00485D4C" w:rsidP="00AB33FB"/>
  <w:p w14:paraId="5E49A9E0" w14:textId="77777777" w:rsidR="00485D4C" w:rsidRDefault="00485D4C" w:rsidP="00AB33FB"/>
  <w:p w14:paraId="5E49A9E1" w14:textId="77777777" w:rsidR="00485D4C" w:rsidRDefault="00485D4C" w:rsidP="00AB33FB"/>
  <w:p w14:paraId="5E49A9E2" w14:textId="1842743F" w:rsidR="00485D4C" w:rsidRDefault="00485D4C" w:rsidP="00AB33FB"/>
  <w:p w14:paraId="48726609" w14:textId="23A45DB7" w:rsidR="00485D4C" w:rsidRPr="005E7574" w:rsidRDefault="00485D4C" w:rsidP="00AB33FB">
    <w:r>
      <w:t>Capgemini Internal</w:t>
    </w:r>
  </w:p>
  <w:p w14:paraId="48DD6EF0" w14:textId="77777777" w:rsidR="00485D4C" w:rsidRDefault="00485D4C" w:rsidP="00AB33FB"/>
  <w:p w14:paraId="2AA8F8D8" w14:textId="77777777" w:rsidR="00485D4C" w:rsidRDefault="00485D4C" w:rsidP="00AB33FB"/>
  <w:p w14:paraId="78D181C9" w14:textId="77777777" w:rsidR="00485D4C" w:rsidRDefault="00485D4C" w:rsidP="00AB33FB"/>
  <w:p w14:paraId="40630506" w14:textId="77777777" w:rsidR="00485D4C" w:rsidRDefault="00485D4C" w:rsidP="00AB33FB"/>
  <w:p w14:paraId="7734A33C" w14:textId="77777777" w:rsidR="00485D4C" w:rsidRDefault="00485D4C" w:rsidP="002249C9"/>
  <w:p w14:paraId="0FE4B744" w14:textId="77777777" w:rsidR="00485D4C" w:rsidRDefault="00485D4C" w:rsidP="00304EDE"/>
  <w:p w14:paraId="483099E3" w14:textId="77777777" w:rsidR="00485D4C" w:rsidRDefault="00485D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0D054" w14:textId="77777777" w:rsidR="008B6B6B" w:rsidRDefault="008B6B6B" w:rsidP="00AB33FB">
      <w:r>
        <w:separator/>
      </w:r>
    </w:p>
    <w:p w14:paraId="50F4F590" w14:textId="77777777" w:rsidR="008B6B6B" w:rsidRDefault="008B6B6B" w:rsidP="00AB33FB"/>
    <w:p w14:paraId="607D875A" w14:textId="77777777" w:rsidR="008B6B6B" w:rsidRDefault="008B6B6B" w:rsidP="00AB33FB"/>
    <w:p w14:paraId="4ABE7311" w14:textId="77777777" w:rsidR="008B6B6B" w:rsidRDefault="008B6B6B" w:rsidP="00AB33FB"/>
    <w:p w14:paraId="0751382F" w14:textId="77777777" w:rsidR="008B6B6B" w:rsidRDefault="008B6B6B" w:rsidP="00AB33FB"/>
    <w:p w14:paraId="51E510DB" w14:textId="77777777" w:rsidR="008B6B6B" w:rsidRDefault="008B6B6B" w:rsidP="00AB33FB"/>
    <w:p w14:paraId="5BC47AB9" w14:textId="77777777" w:rsidR="008B6B6B" w:rsidRDefault="008B6B6B" w:rsidP="00AB33FB"/>
    <w:p w14:paraId="1BA4EAE5" w14:textId="77777777" w:rsidR="008B6B6B" w:rsidRDefault="008B6B6B" w:rsidP="002249C9"/>
    <w:p w14:paraId="20D404F2" w14:textId="77777777" w:rsidR="008B6B6B" w:rsidRDefault="008B6B6B" w:rsidP="00304EDE"/>
    <w:p w14:paraId="00CE82C6" w14:textId="77777777" w:rsidR="008B6B6B" w:rsidRDefault="008B6B6B"/>
  </w:footnote>
  <w:footnote w:type="continuationSeparator" w:id="0">
    <w:p w14:paraId="569CC047" w14:textId="77777777" w:rsidR="008B6B6B" w:rsidRDefault="008B6B6B" w:rsidP="00AB33FB">
      <w:r>
        <w:continuationSeparator/>
      </w:r>
    </w:p>
    <w:p w14:paraId="56893F51" w14:textId="77777777" w:rsidR="008B6B6B" w:rsidRDefault="008B6B6B" w:rsidP="00AB33FB"/>
    <w:p w14:paraId="6A4EEE93" w14:textId="77777777" w:rsidR="008B6B6B" w:rsidRDefault="008B6B6B" w:rsidP="00AB33FB"/>
    <w:p w14:paraId="712369AC" w14:textId="77777777" w:rsidR="008B6B6B" w:rsidRDefault="008B6B6B" w:rsidP="00AB33FB"/>
    <w:p w14:paraId="7699D761" w14:textId="77777777" w:rsidR="008B6B6B" w:rsidRDefault="008B6B6B" w:rsidP="00AB33FB"/>
    <w:p w14:paraId="06E893A9" w14:textId="77777777" w:rsidR="008B6B6B" w:rsidRDefault="008B6B6B" w:rsidP="00AB33FB"/>
    <w:p w14:paraId="237571C5" w14:textId="77777777" w:rsidR="008B6B6B" w:rsidRDefault="008B6B6B" w:rsidP="00AB33FB"/>
    <w:p w14:paraId="6B9A4EF5" w14:textId="77777777" w:rsidR="008B6B6B" w:rsidRDefault="008B6B6B" w:rsidP="002249C9"/>
    <w:p w14:paraId="19D3F648" w14:textId="77777777" w:rsidR="008B6B6B" w:rsidRDefault="008B6B6B" w:rsidP="00304EDE"/>
    <w:p w14:paraId="739BE392" w14:textId="77777777" w:rsidR="008B6B6B" w:rsidRDefault="008B6B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7" w14:textId="77777777" w:rsidR="00485D4C" w:rsidRDefault="00485D4C" w:rsidP="00AB33FB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485D4C" w:rsidRDefault="00485D4C" w:rsidP="00AB33FB"/>
  <w:p w14:paraId="195F69AB" w14:textId="77777777" w:rsidR="00485D4C" w:rsidRDefault="00485D4C" w:rsidP="00AB33FB"/>
  <w:p w14:paraId="3AAB0591" w14:textId="77777777" w:rsidR="00485D4C" w:rsidRDefault="00485D4C" w:rsidP="00AB33FB"/>
  <w:p w14:paraId="648B6FA2" w14:textId="77777777" w:rsidR="00485D4C" w:rsidRDefault="00485D4C" w:rsidP="00AB33FB"/>
  <w:p w14:paraId="4812A3F4" w14:textId="77777777" w:rsidR="00485D4C" w:rsidRDefault="00485D4C" w:rsidP="00AB33FB"/>
  <w:p w14:paraId="49724218" w14:textId="77777777" w:rsidR="00485D4C" w:rsidRDefault="00485D4C" w:rsidP="002249C9"/>
  <w:p w14:paraId="03B14635" w14:textId="77777777" w:rsidR="00485D4C" w:rsidRDefault="00485D4C" w:rsidP="00304EDE"/>
  <w:p w14:paraId="44A5BAD5" w14:textId="77777777" w:rsidR="00485D4C" w:rsidRDefault="00485D4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9" w14:textId="50C89381" w:rsidR="00485D4C" w:rsidRPr="003308F8" w:rsidRDefault="00485D4C" w:rsidP="00AB33FB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485D4C" w:rsidRDefault="00485D4C" w:rsidP="00AB33FB"/>
  <w:p w14:paraId="5E49A9DB" w14:textId="77777777" w:rsidR="00485D4C" w:rsidRDefault="00485D4C" w:rsidP="00AB33FB"/>
  <w:p w14:paraId="699F2CC6" w14:textId="77777777" w:rsidR="00485D4C" w:rsidRDefault="00485D4C" w:rsidP="00AB33FB"/>
  <w:p w14:paraId="6B954302" w14:textId="77777777" w:rsidR="00485D4C" w:rsidRDefault="00485D4C" w:rsidP="00AB33FB"/>
  <w:p w14:paraId="3FAEEEF9" w14:textId="77777777" w:rsidR="00485D4C" w:rsidRDefault="00485D4C" w:rsidP="00AB33FB"/>
  <w:p w14:paraId="2587CDC4" w14:textId="77777777" w:rsidR="00485D4C" w:rsidRDefault="00485D4C" w:rsidP="00AB33FB"/>
  <w:p w14:paraId="1A762CBE" w14:textId="77777777" w:rsidR="00485D4C" w:rsidRDefault="00485D4C" w:rsidP="002249C9"/>
  <w:p w14:paraId="475F260B" w14:textId="77777777" w:rsidR="00485D4C" w:rsidRDefault="00485D4C" w:rsidP="00304EDE"/>
  <w:p w14:paraId="426B14D9" w14:textId="77777777" w:rsidR="00485D4C" w:rsidRDefault="00485D4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E3" w14:textId="77777777" w:rsidR="00485D4C" w:rsidRDefault="00485D4C" w:rsidP="00AB33FB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A4E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8637F1"/>
    <w:multiLevelType w:val="hybridMultilevel"/>
    <w:tmpl w:val="C1DCAD96"/>
    <w:lvl w:ilvl="0" w:tplc="FE326084">
      <w:start w:val="1"/>
      <w:numFmt w:val="decimal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817091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7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9B2698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 w15:restartNumberingAfterBreak="0">
    <w:nsid w:val="3A2613DF"/>
    <w:multiLevelType w:val="hybridMultilevel"/>
    <w:tmpl w:val="B9D6E858"/>
    <w:lvl w:ilvl="0" w:tplc="20A483C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3678D2"/>
    <w:multiLevelType w:val="hybridMultilevel"/>
    <w:tmpl w:val="8A50BF94"/>
    <w:lvl w:ilvl="0" w:tplc="3DC05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551F84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3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95BEF"/>
    <w:multiLevelType w:val="hybridMultilevel"/>
    <w:tmpl w:val="426A5A00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6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17CCF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385859"/>
    <w:multiLevelType w:val="hybridMultilevel"/>
    <w:tmpl w:val="0BF4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DA1412C"/>
    <w:multiLevelType w:val="hybridMultilevel"/>
    <w:tmpl w:val="1CE4A034"/>
    <w:lvl w:ilvl="0" w:tplc="6C9AE7AA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8B5AA4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3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6C12432D"/>
    <w:multiLevelType w:val="hybridMultilevel"/>
    <w:tmpl w:val="6A98EBBC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5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4"/>
  </w:num>
  <w:num w:numId="3">
    <w:abstractNumId w:val="14"/>
  </w:num>
  <w:num w:numId="4">
    <w:abstractNumId w:val="38"/>
  </w:num>
  <w:num w:numId="5">
    <w:abstractNumId w:val="11"/>
  </w:num>
  <w:num w:numId="6">
    <w:abstractNumId w:val="23"/>
  </w:num>
  <w:num w:numId="7">
    <w:abstractNumId w:val="17"/>
  </w:num>
  <w:num w:numId="8">
    <w:abstractNumId w:val="1"/>
  </w:num>
  <w:num w:numId="9">
    <w:abstractNumId w:val="2"/>
  </w:num>
  <w:num w:numId="10">
    <w:abstractNumId w:val="26"/>
  </w:num>
  <w:num w:numId="11">
    <w:abstractNumId w:val="10"/>
  </w:num>
  <w:num w:numId="12">
    <w:abstractNumId w:val="30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  <w:num w:numId="17">
    <w:abstractNumId w:val="6"/>
  </w:num>
  <w:num w:numId="18">
    <w:abstractNumId w:val="37"/>
  </w:num>
  <w:num w:numId="19">
    <w:abstractNumId w:val="3"/>
  </w:num>
  <w:num w:numId="20">
    <w:abstractNumId w:val="35"/>
  </w:num>
  <w:num w:numId="21">
    <w:abstractNumId w:val="33"/>
  </w:num>
  <w:num w:numId="22">
    <w:abstractNumId w:val="13"/>
  </w:num>
  <w:num w:numId="23">
    <w:abstractNumId w:val="29"/>
  </w:num>
  <w:num w:numId="24">
    <w:abstractNumId w:val="24"/>
  </w:num>
  <w:num w:numId="25">
    <w:abstractNumId w:val="18"/>
  </w:num>
  <w:num w:numId="26">
    <w:abstractNumId w:val="15"/>
  </w:num>
  <w:num w:numId="27">
    <w:abstractNumId w:val="31"/>
  </w:num>
  <w:num w:numId="28">
    <w:abstractNumId w:val="21"/>
  </w:num>
  <w:num w:numId="29">
    <w:abstractNumId w:val="19"/>
  </w:num>
  <w:num w:numId="30">
    <w:abstractNumId w:val="16"/>
  </w:num>
  <w:num w:numId="31">
    <w:abstractNumId w:val="22"/>
  </w:num>
  <w:num w:numId="32">
    <w:abstractNumId w:val="34"/>
  </w:num>
  <w:num w:numId="33">
    <w:abstractNumId w:val="32"/>
  </w:num>
  <w:num w:numId="34">
    <w:abstractNumId w:val="0"/>
  </w:num>
  <w:num w:numId="35">
    <w:abstractNumId w:val="25"/>
  </w:num>
  <w:num w:numId="36">
    <w:abstractNumId w:val="28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06840"/>
    <w:rsid w:val="000126FA"/>
    <w:rsid w:val="00014210"/>
    <w:rsid w:val="000224C1"/>
    <w:rsid w:val="00026079"/>
    <w:rsid w:val="00063D3C"/>
    <w:rsid w:val="00080862"/>
    <w:rsid w:val="0008331A"/>
    <w:rsid w:val="00096043"/>
    <w:rsid w:val="000A2360"/>
    <w:rsid w:val="000C5717"/>
    <w:rsid w:val="000E00E7"/>
    <w:rsid w:val="0011053E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A5612"/>
    <w:rsid w:val="001C4D77"/>
    <w:rsid w:val="00201D1D"/>
    <w:rsid w:val="002249C9"/>
    <w:rsid w:val="00233482"/>
    <w:rsid w:val="002367BE"/>
    <w:rsid w:val="00250BF7"/>
    <w:rsid w:val="002572DB"/>
    <w:rsid w:val="0026052B"/>
    <w:rsid w:val="00261AEF"/>
    <w:rsid w:val="00274F7F"/>
    <w:rsid w:val="00277103"/>
    <w:rsid w:val="00292D6C"/>
    <w:rsid w:val="002C36A5"/>
    <w:rsid w:val="002D0988"/>
    <w:rsid w:val="002F046F"/>
    <w:rsid w:val="002F2F8C"/>
    <w:rsid w:val="002F3F02"/>
    <w:rsid w:val="003011FC"/>
    <w:rsid w:val="00303E5A"/>
    <w:rsid w:val="00304EDE"/>
    <w:rsid w:val="00307C46"/>
    <w:rsid w:val="003143BD"/>
    <w:rsid w:val="003308F8"/>
    <w:rsid w:val="00332A79"/>
    <w:rsid w:val="00334B92"/>
    <w:rsid w:val="00395294"/>
    <w:rsid w:val="003952B2"/>
    <w:rsid w:val="003B083C"/>
    <w:rsid w:val="003E795D"/>
    <w:rsid w:val="004027C9"/>
    <w:rsid w:val="004347D3"/>
    <w:rsid w:val="00472619"/>
    <w:rsid w:val="00472B48"/>
    <w:rsid w:val="00472DB3"/>
    <w:rsid w:val="00473C5E"/>
    <w:rsid w:val="00485D4C"/>
    <w:rsid w:val="004A7DCD"/>
    <w:rsid w:val="004B0FFF"/>
    <w:rsid w:val="004C3902"/>
    <w:rsid w:val="004D06AF"/>
    <w:rsid w:val="004E6979"/>
    <w:rsid w:val="004E7445"/>
    <w:rsid w:val="004F6444"/>
    <w:rsid w:val="00517857"/>
    <w:rsid w:val="00524418"/>
    <w:rsid w:val="00530E5A"/>
    <w:rsid w:val="0053544D"/>
    <w:rsid w:val="005449AB"/>
    <w:rsid w:val="00546112"/>
    <w:rsid w:val="00552AEE"/>
    <w:rsid w:val="00556AEE"/>
    <w:rsid w:val="005B044C"/>
    <w:rsid w:val="005B3604"/>
    <w:rsid w:val="005B666F"/>
    <w:rsid w:val="005D4827"/>
    <w:rsid w:val="005E5169"/>
    <w:rsid w:val="005E7574"/>
    <w:rsid w:val="00605B2D"/>
    <w:rsid w:val="006349A0"/>
    <w:rsid w:val="006403D2"/>
    <w:rsid w:val="00641FA0"/>
    <w:rsid w:val="0064586A"/>
    <w:rsid w:val="006522AA"/>
    <w:rsid w:val="006532B1"/>
    <w:rsid w:val="00667576"/>
    <w:rsid w:val="0068581D"/>
    <w:rsid w:val="006A615C"/>
    <w:rsid w:val="006B0A33"/>
    <w:rsid w:val="006B704F"/>
    <w:rsid w:val="006C53AA"/>
    <w:rsid w:val="006D0299"/>
    <w:rsid w:val="007419AF"/>
    <w:rsid w:val="007431D9"/>
    <w:rsid w:val="00755169"/>
    <w:rsid w:val="00775844"/>
    <w:rsid w:val="00790A92"/>
    <w:rsid w:val="00794598"/>
    <w:rsid w:val="0079693D"/>
    <w:rsid w:val="007A16C6"/>
    <w:rsid w:val="007A5A0D"/>
    <w:rsid w:val="007A65B3"/>
    <w:rsid w:val="007B41E9"/>
    <w:rsid w:val="007B4E6B"/>
    <w:rsid w:val="007C7699"/>
    <w:rsid w:val="00800A1B"/>
    <w:rsid w:val="008036AF"/>
    <w:rsid w:val="00807BDF"/>
    <w:rsid w:val="00823AEF"/>
    <w:rsid w:val="00834B20"/>
    <w:rsid w:val="00843826"/>
    <w:rsid w:val="00850205"/>
    <w:rsid w:val="00865363"/>
    <w:rsid w:val="00871582"/>
    <w:rsid w:val="00882A5D"/>
    <w:rsid w:val="00893E99"/>
    <w:rsid w:val="008A7999"/>
    <w:rsid w:val="008B6B15"/>
    <w:rsid w:val="008B6B6B"/>
    <w:rsid w:val="008D1407"/>
    <w:rsid w:val="008D1CF1"/>
    <w:rsid w:val="008D4D0D"/>
    <w:rsid w:val="008D634D"/>
    <w:rsid w:val="008E15A0"/>
    <w:rsid w:val="009020ED"/>
    <w:rsid w:val="0091275A"/>
    <w:rsid w:val="009207F4"/>
    <w:rsid w:val="00925C0D"/>
    <w:rsid w:val="00935785"/>
    <w:rsid w:val="009410F1"/>
    <w:rsid w:val="00972B60"/>
    <w:rsid w:val="009768DB"/>
    <w:rsid w:val="00980564"/>
    <w:rsid w:val="00982C75"/>
    <w:rsid w:val="0098706E"/>
    <w:rsid w:val="00993DB8"/>
    <w:rsid w:val="009A6B54"/>
    <w:rsid w:val="009A7052"/>
    <w:rsid w:val="009B1B45"/>
    <w:rsid w:val="009B4999"/>
    <w:rsid w:val="009F5790"/>
    <w:rsid w:val="00A01CFA"/>
    <w:rsid w:val="00A10DE5"/>
    <w:rsid w:val="00A1407A"/>
    <w:rsid w:val="00A23E12"/>
    <w:rsid w:val="00A318D4"/>
    <w:rsid w:val="00A33C06"/>
    <w:rsid w:val="00A65EC7"/>
    <w:rsid w:val="00A971EE"/>
    <w:rsid w:val="00AA3B75"/>
    <w:rsid w:val="00AB33FB"/>
    <w:rsid w:val="00AC4943"/>
    <w:rsid w:val="00AC4DEC"/>
    <w:rsid w:val="00AE6300"/>
    <w:rsid w:val="00AE6C7C"/>
    <w:rsid w:val="00AE763E"/>
    <w:rsid w:val="00AF402D"/>
    <w:rsid w:val="00AF5348"/>
    <w:rsid w:val="00AF5631"/>
    <w:rsid w:val="00B10BC4"/>
    <w:rsid w:val="00B11AC2"/>
    <w:rsid w:val="00B136BF"/>
    <w:rsid w:val="00B231E6"/>
    <w:rsid w:val="00B34985"/>
    <w:rsid w:val="00B45EA4"/>
    <w:rsid w:val="00B50092"/>
    <w:rsid w:val="00B53DC1"/>
    <w:rsid w:val="00B764C5"/>
    <w:rsid w:val="00B80750"/>
    <w:rsid w:val="00B90CF5"/>
    <w:rsid w:val="00B95EBB"/>
    <w:rsid w:val="00BE488A"/>
    <w:rsid w:val="00BF3438"/>
    <w:rsid w:val="00BF42A5"/>
    <w:rsid w:val="00C13A48"/>
    <w:rsid w:val="00C16330"/>
    <w:rsid w:val="00C20FBF"/>
    <w:rsid w:val="00C24AC2"/>
    <w:rsid w:val="00C3602B"/>
    <w:rsid w:val="00C37DC8"/>
    <w:rsid w:val="00C57E5C"/>
    <w:rsid w:val="00C65776"/>
    <w:rsid w:val="00C65C7B"/>
    <w:rsid w:val="00C82F93"/>
    <w:rsid w:val="00C8361D"/>
    <w:rsid w:val="00C84AE8"/>
    <w:rsid w:val="00C84F35"/>
    <w:rsid w:val="00C934E4"/>
    <w:rsid w:val="00C9552A"/>
    <w:rsid w:val="00C97676"/>
    <w:rsid w:val="00CB5284"/>
    <w:rsid w:val="00CD5B9B"/>
    <w:rsid w:val="00CE34BF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A18E8"/>
    <w:rsid w:val="00DB168F"/>
    <w:rsid w:val="00DC40E6"/>
    <w:rsid w:val="00DD3832"/>
    <w:rsid w:val="00DD3DC0"/>
    <w:rsid w:val="00DE247D"/>
    <w:rsid w:val="00DF7730"/>
    <w:rsid w:val="00E12319"/>
    <w:rsid w:val="00E218F1"/>
    <w:rsid w:val="00E26304"/>
    <w:rsid w:val="00E701E7"/>
    <w:rsid w:val="00E778A4"/>
    <w:rsid w:val="00EA36BC"/>
    <w:rsid w:val="00EA7593"/>
    <w:rsid w:val="00EB60A3"/>
    <w:rsid w:val="00ED7534"/>
    <w:rsid w:val="00F11BF2"/>
    <w:rsid w:val="00F257DB"/>
    <w:rsid w:val="00F2710C"/>
    <w:rsid w:val="00F27F5E"/>
    <w:rsid w:val="00F31BF2"/>
    <w:rsid w:val="00F369BB"/>
    <w:rsid w:val="00F411E8"/>
    <w:rsid w:val="00F56846"/>
    <w:rsid w:val="00F63FFB"/>
    <w:rsid w:val="00F64F8E"/>
    <w:rsid w:val="00F76F15"/>
    <w:rsid w:val="00F8175B"/>
    <w:rsid w:val="00F8410D"/>
    <w:rsid w:val="00F9098B"/>
    <w:rsid w:val="00F9573D"/>
    <w:rsid w:val="00FC181B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0C5DCA7D-C028-4E60-84FD-F7959FE5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080862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bankersjob.com/exa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bankersjob.com/exa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bankersjob.com/exam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BankExam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161</TotalTime>
  <Pages>16</Pages>
  <Words>2587</Words>
  <Characters>14751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Sharma, Siddharth</cp:lastModifiedBy>
  <cp:revision>7</cp:revision>
  <dcterms:created xsi:type="dcterms:W3CDTF">2018-05-18T06:45:00Z</dcterms:created>
  <dcterms:modified xsi:type="dcterms:W3CDTF">2018-05-18T10:35:00Z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