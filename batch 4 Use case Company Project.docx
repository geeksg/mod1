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90" w:rsidRPr="009F5790" w:rsidRDefault="009F5790" w:rsidP="00402DC2">
      <w:pPr>
        <w:pStyle w:val="PageTitle"/>
      </w:pPr>
    </w:p>
    <w:p w:rsidR="009F5790" w:rsidRPr="009F5790" w:rsidRDefault="009F5790" w:rsidP="00402DC2">
      <w:pPr>
        <w:pStyle w:val="PageTitle"/>
      </w:pPr>
    </w:p>
    <w:p w:rsidR="009F5790" w:rsidRPr="009F5790" w:rsidRDefault="009F5790" w:rsidP="00402DC2">
      <w:pPr>
        <w:pStyle w:val="PageTitle"/>
      </w:pPr>
    </w:p>
    <w:p w:rsidR="009F5790" w:rsidRPr="001C4D77" w:rsidRDefault="009F5790" w:rsidP="00402DC2">
      <w:pPr>
        <w:pStyle w:val="PageTitle"/>
      </w:pPr>
    </w:p>
    <w:p w:rsidR="009F5790" w:rsidRPr="001C4D77" w:rsidRDefault="009F5790" w:rsidP="00402DC2">
      <w:pPr>
        <w:pStyle w:val="PageTitle"/>
      </w:pPr>
      <w:r w:rsidRPr="001C4D77">
        <w:t>Use Case Specification</w:t>
      </w:r>
    </w:p>
    <w:p w:rsidR="009F5790" w:rsidRPr="009F5790" w:rsidRDefault="009F5790" w:rsidP="00402DC2">
      <w:pPr>
        <w:pStyle w:val="PageTitle"/>
      </w:pPr>
    </w:p>
    <w:p w:rsidR="009F5790" w:rsidRPr="001C4D77" w:rsidRDefault="00155339" w:rsidP="00402DC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:rsidTr="00883041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Default="009F5790" w:rsidP="00402DC2">
            <w:r w:rsidRPr="009F5790">
              <w:t> </w:t>
            </w:r>
            <w:r w:rsidR="004649E1">
              <w:t xml:space="preserve">PRJ_ </w:t>
            </w:r>
            <w:r w:rsidR="000F3BF6">
              <w:t>RecruitmentManagementSystem</w:t>
            </w:r>
            <w:r w:rsidR="004649E1">
              <w:t>_001</w:t>
            </w:r>
          </w:p>
          <w:p w:rsidR="004649E1" w:rsidRPr="009F5790" w:rsidRDefault="004649E1" w:rsidP="00402DC2"/>
        </w:tc>
      </w:tr>
      <w:tr w:rsidR="009F5790" w:rsidRPr="009F5790" w:rsidTr="00883041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>Recruitment Management System</w:t>
            </w:r>
          </w:p>
        </w:tc>
      </w:tr>
    </w:tbl>
    <w:p w:rsidR="009F5790" w:rsidRPr="009F5790" w:rsidRDefault="009F5790" w:rsidP="00402DC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883041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 xml:space="preserve">   Batch-4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>02</w:t>
            </w:r>
            <w:r w:rsidR="004D607E" w:rsidRPr="004D607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 w:rsidR="004D607E">
              <w:t xml:space="preserve"> 2018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402DC2"/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4649E1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402DC2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402DC2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/>
        </w:tc>
      </w:tr>
      <w:tr w:rsidR="004649E1" w:rsidRPr="009F5790" w:rsidTr="00883041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4649E1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&lt;version No &gt;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r w:rsidRPr="009F5790">
              <w:t> </w:t>
            </w:r>
            <w:r>
              <w:t>1.1</w:t>
            </w:r>
          </w:p>
        </w:tc>
      </w:tr>
    </w:tbl>
    <w:p w:rsidR="009F5790" w:rsidRPr="009F5790" w:rsidRDefault="009F5790" w:rsidP="00402DC2">
      <w:r w:rsidRPr="009F5790">
        <w:br w:type="page"/>
      </w:r>
    </w:p>
    <w:p w:rsidR="009F5790" w:rsidRPr="009F5790" w:rsidRDefault="009F5790" w:rsidP="00402DC2">
      <w:r w:rsidRPr="009F5790">
        <w:lastRenderedPageBreak/>
        <w:t>&lt;&lt;Customer&gt;&gt; REVIEW HISTORY</w:t>
      </w:r>
    </w:p>
    <w:p w:rsidR="009F5790" w:rsidRPr="009F5790" w:rsidRDefault="009F5790" w:rsidP="00402DC2">
      <w:r w:rsidRPr="009F5790">
        <w:t>&lt;&lt;Customer comments on the Use case along with the signed off is tracked here&gt;&gt;</w:t>
      </w:r>
    </w:p>
    <w:p w:rsidR="009F5790" w:rsidRPr="009F5790" w:rsidRDefault="009F5790" w:rsidP="00402DC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0B0BB6" w:rsidP="00402DC2">
            <w:r>
              <w:t>1.1</w:t>
            </w:r>
          </w:p>
        </w:tc>
        <w:tc>
          <w:tcPr>
            <w:tcW w:w="540" w:type="dxa"/>
          </w:tcPr>
          <w:p w:rsidR="009F5790" w:rsidRDefault="009F5790" w:rsidP="00402DC2"/>
          <w:p w:rsidR="000B0BB6" w:rsidRPr="009F5790" w:rsidRDefault="000B0BB6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4A0C6B" w:rsidP="00402DC2">
            <w:r>
              <w:t>A</w:t>
            </w:r>
          </w:p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402DC2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</w:tbl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r w:rsidRPr="009F5790">
        <w:t xml:space="preserve">Disclaimer: </w:t>
      </w:r>
    </w:p>
    <w:p w:rsidR="009F5790" w:rsidRPr="009F5790" w:rsidRDefault="009F5790" w:rsidP="00402DC2"/>
    <w:p w:rsidR="003C35AA" w:rsidRDefault="009F5790" w:rsidP="00402DC2">
      <w:r w:rsidRPr="009F5790">
        <w:t xml:space="preserve">The scope </w:t>
      </w:r>
      <w:r w:rsidR="000B0BB6">
        <w:t>of the project ‘Banking Exam Portal</w:t>
      </w:r>
      <w:r w:rsidRPr="009F5790">
        <w:t>’ is restricted to the conte</w:t>
      </w:r>
      <w:r w:rsidR="003C35AA">
        <w:t xml:space="preserve">nts of this signed off use </w:t>
      </w:r>
    </w:p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>
      <w:r>
        <w:t>]</w:t>
      </w:r>
    </w:p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3C35AA" w:rsidRDefault="003C35AA" w:rsidP="00402DC2"/>
    <w:p w:rsidR="009F5790" w:rsidRPr="009F5790" w:rsidRDefault="009F5790" w:rsidP="00402DC2"/>
    <w:p w:rsidR="004A0C6B" w:rsidRDefault="004A0C6B" w:rsidP="004A0C6B">
      <w:r w:rsidRPr="005B3604">
        <w:t xml:space="preserve"> </w:t>
      </w:r>
    </w:p>
    <w:p w:rsidR="004A0C6B" w:rsidRPr="005B3604" w:rsidRDefault="004A0C6B" w:rsidP="004A0C6B">
      <w:r>
        <w:lastRenderedPageBreak/>
        <w:t xml:space="preserve">TABLE OF </w:t>
      </w:r>
      <w:r w:rsidRPr="005B3604">
        <w:t>CONTENTS</w:t>
      </w:r>
    </w:p>
    <w:p w:rsidR="004A0C6B" w:rsidRDefault="004A0C6B" w:rsidP="00402DC2">
      <w:pPr>
        <w:pStyle w:val="TOC1"/>
      </w:pPr>
    </w:p>
    <w:p w:rsidR="000B0BB6" w:rsidRDefault="00151D8F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="009F5790" w:rsidRPr="00F42082">
        <w:instrText xml:space="preserve"> TOC \o "1-3" \f \h \z \u </w:instrText>
      </w:r>
      <w:r w:rsidRPr="00F42082">
        <w:fldChar w:fldCharType="separate"/>
      </w:r>
      <w:hyperlink w:anchor="_Toc467755986" w:history="1">
        <w:r w:rsidR="000B0BB6" w:rsidRPr="006D08C1">
          <w:rPr>
            <w:rStyle w:val="Hyperlink"/>
            <w:noProof/>
          </w:rPr>
          <w:t>1.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 xml:space="preserve">Use Case Name: Login to the </w:t>
        </w:r>
        <w:r w:rsidR="000F3BF6">
          <w:t>RecruitmentManagementSystem</w:t>
        </w:r>
        <w:r w:rsidR="004A0C6B">
          <w:t>………………………………………………</w:t>
        </w:r>
        <w:r w:rsidR="000B0B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7" w:history="1">
        <w:r w:rsidR="000B0BB6" w:rsidRPr="006D08C1">
          <w:rPr>
            <w:rStyle w:val="Hyperlink"/>
            <w:noProof/>
          </w:rPr>
          <w:t>2.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Actor(s)</w:t>
        </w:r>
        <w:r w:rsidR="004A0C6B">
          <w:rPr>
            <w:rStyle w:val="Hyperlink"/>
            <w:noProof/>
          </w:rPr>
          <w:t>……………………………………………………………………………………………………………….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_Toc467755987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8" w:history="1">
        <w:r w:rsidR="000B0BB6" w:rsidRPr="006D08C1">
          <w:rPr>
            <w:rStyle w:val="Hyperlink"/>
            <w:noProof/>
          </w:rPr>
          <w:t>3.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Preconditions</w:t>
        </w:r>
        <w:r w:rsidR="004A0C6B">
          <w:rPr>
            <w:rStyle w:val="Hyperlink"/>
            <w:noProof/>
          </w:rPr>
          <w:t>………………………………………………………………………………………………………...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_Toc467755988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9" w:history="1">
        <w:r w:rsidR="000B0BB6" w:rsidRPr="006D08C1">
          <w:rPr>
            <w:rStyle w:val="Hyperlink"/>
            <w:noProof/>
          </w:rPr>
          <w:t>4.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Flow of Events</w:t>
        </w:r>
        <w:r w:rsidR="004A0C6B">
          <w:rPr>
            <w:rStyle w:val="Hyperlink"/>
            <w:noProof/>
          </w:rPr>
          <w:t>……………………………………………………………………………………………………….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_Toc467755989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0" w:history="1">
        <w:r w:rsidR="000B0BB6" w:rsidRPr="006D08C1">
          <w:rPr>
            <w:rStyle w:val="Hyperlink"/>
            <w:noProof/>
          </w:rPr>
          <w:t>4.1  Basic Flow</w:t>
        </w:r>
        <w:r w:rsidR="000B0BB6">
          <w:rPr>
            <w:noProof/>
            <w:webHidden/>
          </w:rPr>
          <w:tab/>
        </w:r>
        <w:r w:rsidR="004A0C6B">
          <w:rPr>
            <w:noProof/>
            <w:webHidden/>
          </w:rPr>
          <w:t>………………………………………………………………………………………………………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1" w:history="1">
        <w:r w:rsidR="000B0BB6" w:rsidRPr="006D08C1">
          <w:rPr>
            <w:rStyle w:val="Hyperlink"/>
            <w:noProof/>
          </w:rPr>
          <w:t>4.2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Alternative Flows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</w:t>
        </w:r>
        <w:r w:rsidR="004A0C6B">
          <w:rPr>
            <w:noProof/>
            <w:webHidden/>
          </w:rPr>
          <w:t>…………..</w:t>
        </w:r>
        <w:r w:rsidR="004A0C6B" w:rsidRPr="004A0C6B">
          <w:rPr>
            <w:noProof/>
            <w:webHidden/>
          </w:rPr>
          <w:t>…………………………………………………………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2" w:history="1">
        <w:r w:rsidR="000B0BB6" w:rsidRPr="006D08C1">
          <w:rPr>
            <w:rStyle w:val="Hyperlink"/>
            <w:noProof/>
          </w:rPr>
          <w:t>4.2.1 Alternate Flow 1</w:t>
        </w:r>
        <w:r w:rsidR="004A0C6B" w:rsidRPr="004A0C6B">
          <w:rPr>
            <w:rStyle w:val="Hyperlink"/>
            <w:noProof/>
            <w:webHidden/>
          </w:rPr>
          <w:t>…………………………………..…………………………………………………………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3" w:history="1">
        <w:r w:rsidR="000B0BB6" w:rsidRPr="006D08C1">
          <w:rPr>
            <w:rStyle w:val="Hyperlink"/>
            <w:noProof/>
          </w:rPr>
          <w:t>4.2.2 Alternate Flow 2</w:t>
        </w:r>
        <w:r w:rsidR="004A0C6B" w:rsidRPr="004A0C6B">
          <w:rPr>
            <w:rStyle w:val="Hyperlink"/>
            <w:noProof/>
            <w:webHidden/>
          </w:rPr>
          <w:t>…………………………………..…………………………………………………………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4" w:history="1">
        <w:r w:rsidR="000B0BB6" w:rsidRPr="006D08C1">
          <w:rPr>
            <w:rStyle w:val="Hyperlink"/>
            <w:noProof/>
          </w:rPr>
          <w:t>4.2.2 Alternate Flow 3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…………………………………..……………………………………………………</w:t>
        </w:r>
        <w:r w:rsidR="004A0C6B">
          <w:rPr>
            <w:noProof/>
            <w:webHidden/>
          </w:rPr>
          <w:t>……….</w:t>
        </w:r>
        <w:r w:rsidR="004A0C6B" w:rsidRPr="004A0C6B">
          <w:rPr>
            <w:noProof/>
            <w:webHidden/>
          </w:rPr>
          <w:t>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_Toc467755994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5" w:history="1">
        <w:r w:rsidR="000B0BB6" w:rsidRPr="006D08C1">
          <w:rPr>
            <w:rStyle w:val="Hyperlink"/>
            <w:noProof/>
          </w:rPr>
          <w:t>Exception Flow 1: Userid is excedding the limit</w:t>
        </w:r>
        <w:r w:rsidR="004A0C6B" w:rsidRPr="004A0C6B">
          <w:rPr>
            <w:rStyle w:val="Hyperlink"/>
            <w:noProof/>
            <w:webHidden/>
          </w:rPr>
          <w:t>…………………………………..…………………………………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_Toc467755995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6" w:history="1">
        <w:r w:rsidR="000B0BB6" w:rsidRPr="006D08C1">
          <w:rPr>
            <w:rStyle w:val="Hyperlink"/>
            <w:noProof/>
          </w:rPr>
          <w:t>Exception Flow 2: Password is below the limit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…………………………………..…………………………………</w:t>
        </w:r>
        <w:r w:rsidR="004A0C6B">
          <w:rPr>
            <w:noProof/>
            <w:webHidden/>
          </w:rPr>
          <w:t>......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_Toc467755996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7" w:history="1">
        <w:r w:rsidR="000B0BB6" w:rsidRPr="006D08C1">
          <w:rPr>
            <w:rStyle w:val="Hyperlink"/>
            <w:noProof/>
          </w:rPr>
          <w:t>Exception Flow 3: Database Connectivity</w:t>
        </w:r>
        <w:r w:rsidR="000B0BB6">
          <w:rPr>
            <w:noProof/>
            <w:webHidden/>
          </w:rPr>
          <w:tab/>
        </w:r>
        <w:r w:rsidR="004A0C6B">
          <w:rPr>
            <w:noProof/>
            <w:webHidden/>
          </w:rPr>
          <w:t>………………………………………………………………………….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8" w:history="1">
        <w:r w:rsidR="000B0BB6" w:rsidRPr="006D08C1">
          <w:rPr>
            <w:rStyle w:val="Hyperlink"/>
            <w:noProof/>
          </w:rPr>
          <w:t>Exception Flow 4: Network Failure</w:t>
        </w:r>
        <w:r w:rsidR="000B0BB6">
          <w:rPr>
            <w:noProof/>
            <w:webHidden/>
          </w:rPr>
          <w:tab/>
        </w:r>
        <w:r w:rsidR="004A0C6B">
          <w:rPr>
            <w:noProof/>
            <w:webHidden/>
          </w:rPr>
          <w:t>…………………………………………………………………………………….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_Toc467755998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9" w:history="1">
        <w:r w:rsidR="000B0BB6" w:rsidRPr="006D08C1">
          <w:rPr>
            <w:rStyle w:val="Hyperlink"/>
            <w:noProof/>
          </w:rPr>
          <w:t>5.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Post Conditions</w:t>
        </w:r>
        <w:r w:rsidR="004A0C6B" w:rsidRPr="004A0C6B">
          <w:rPr>
            <w:rStyle w:val="Hyperlink"/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rStyle w:val="Hyperlink"/>
            <w:noProof/>
            <w:webHidden/>
          </w:rPr>
          <w:t>……….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_Toc467755999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0" w:history="1">
        <w:r w:rsidR="000B0BB6" w:rsidRPr="006D08C1">
          <w:rPr>
            <w:rStyle w:val="Hyperlink"/>
            <w:noProof/>
          </w:rPr>
          <w:t>6.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Special Requirements</w:t>
        </w:r>
        <w:r w:rsidR="004A0C6B" w:rsidRPr="004A0C6B">
          <w:rPr>
            <w:rStyle w:val="Hyperlink"/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rStyle w:val="Hyperlink"/>
            <w:noProof/>
            <w:webHidden/>
          </w:rPr>
          <w:t>…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1" w:history="1">
        <w:r w:rsidR="000B0BB6" w:rsidRPr="006D08C1">
          <w:rPr>
            <w:rStyle w:val="Hyperlink"/>
            <w:noProof/>
          </w:rPr>
          <w:t>Performance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…………………..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2" w:history="1">
        <w:r w:rsidR="000B0BB6" w:rsidRPr="006D08C1">
          <w:rPr>
            <w:rStyle w:val="Hyperlink"/>
            <w:rFonts w:asciiTheme="majorHAnsi" w:hAnsiTheme="majorHAnsi" w:cstheme="majorHAnsi"/>
            <w:noProof/>
          </w:rPr>
          <w:t>Availability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…………………..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3" w:history="1">
        <w:r w:rsidR="000B0BB6" w:rsidRPr="006D08C1">
          <w:rPr>
            <w:rStyle w:val="Hyperlink"/>
            <w:rFonts w:asciiTheme="majorHAnsi" w:hAnsiTheme="majorHAnsi" w:cstheme="majorHAnsi"/>
            <w:noProof/>
          </w:rPr>
          <w:t>Security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………………......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0B42EA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4" w:history="1">
        <w:r w:rsidR="000B0BB6" w:rsidRPr="006D08C1">
          <w:rPr>
            <w:rStyle w:val="Hyperlink"/>
            <w:noProof/>
          </w:rPr>
          <w:t>7.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Extension Points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_Toc467756004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6" w:history="1">
        <w:r w:rsidR="000B0BB6" w:rsidRPr="006D08C1">
          <w:rPr>
            <w:rStyle w:val="Hyperlink"/>
            <w:noProof/>
          </w:rPr>
          <w:t>&lt; Business Rules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_Toc467756006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7" w:history="1">
        <w:r w:rsidR="000B0BB6" w:rsidRPr="006D08C1">
          <w:rPr>
            <w:rStyle w:val="Hyperlink"/>
            <w:noProof/>
          </w:rPr>
          <w:t>9.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Diagrams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8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8" w:history="1">
        <w:r w:rsidR="000B0BB6" w:rsidRPr="006D08C1">
          <w:rPr>
            <w:rStyle w:val="Hyperlink"/>
            <w:noProof/>
          </w:rPr>
          <w:t>Use Case Diagram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_Toc467756008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8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9" w:history="1">
        <w:r w:rsidR="000B0BB6" w:rsidRPr="006D08C1">
          <w:rPr>
            <w:rStyle w:val="Hyperlink"/>
            <w:noProof/>
          </w:rPr>
          <w:t>Success Scenarios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…………9</w:t>
        </w:r>
      </w:hyperlink>
    </w:p>
    <w:p w:rsidR="000B0BB6" w:rsidRDefault="00C06B34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0" w:history="1">
        <w:r w:rsidR="000B0BB6" w:rsidRPr="006D08C1">
          <w:rPr>
            <w:rStyle w:val="Hyperlink"/>
            <w:noProof/>
          </w:rPr>
          <w:t>Failure Scenarios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………....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1" w:history="1">
        <w:r w:rsidR="000B0BB6" w:rsidRPr="006D08C1">
          <w:rPr>
            <w:rStyle w:val="Hyperlink"/>
            <w:noProof/>
          </w:rPr>
          <w:t>10.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Issues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………………….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2" w:history="1">
        <w:r w:rsidR="000B0BB6" w:rsidRPr="006D08C1">
          <w:rPr>
            <w:rStyle w:val="Hyperlink"/>
            <w:noProof/>
          </w:rPr>
          <w:t>11.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UI Specifications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</w:t>
        </w:r>
        <w:r w:rsidR="004A0C6B">
          <w:rPr>
            <w:noProof/>
            <w:webHidden/>
          </w:rPr>
          <w:t>….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3" w:history="1">
        <w:r w:rsidR="000B0BB6" w:rsidRPr="006D08C1">
          <w:rPr>
            <w:rStyle w:val="Hyperlink"/>
            <w:noProof/>
          </w:rPr>
          <w:t>12.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Inter System Dependencies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</w:t>
        </w:r>
        <w:r w:rsidR="004A0C6B">
          <w:rPr>
            <w:noProof/>
            <w:webHidden/>
          </w:rPr>
          <w:t>……………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C06B34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4" w:history="1">
        <w:r w:rsidR="000B0BB6" w:rsidRPr="006D08C1">
          <w:rPr>
            <w:rStyle w:val="Hyperlink"/>
            <w:noProof/>
          </w:rPr>
          <w:t>13.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Assumptions</w:t>
        </w:r>
        <w:r w:rsidR="000B0BB6">
          <w:rPr>
            <w:noProof/>
            <w:webHidden/>
          </w:rPr>
          <w:tab/>
        </w:r>
        <w:r w:rsidR="004A0C6B" w:rsidRPr="004A0C6B">
          <w:rPr>
            <w:noProof/>
            <w:webHidden/>
          </w:rPr>
          <w:t>………………………..…………………………………………………………….……</w:t>
        </w:r>
        <w:r w:rsidR="004A0C6B">
          <w:rPr>
            <w:noProof/>
            <w:webHidden/>
          </w:rPr>
          <w:t>……….</w:t>
        </w:r>
        <w:bookmarkStart w:id="0" w:name="_GoBack"/>
        <w:bookmarkEnd w:id="0"/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_Toc467756014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10</w:t>
        </w:r>
        <w:r w:rsidR="00151D8F">
          <w:rPr>
            <w:noProof/>
            <w:webHidden/>
          </w:rPr>
          <w:fldChar w:fldCharType="end"/>
        </w:r>
      </w:hyperlink>
    </w:p>
    <w:p w:rsidR="009F5790" w:rsidRPr="00F42082" w:rsidRDefault="00151D8F" w:rsidP="00402DC2">
      <w:r w:rsidRPr="00F42082">
        <w:lastRenderedPageBreak/>
        <w:fldChar w:fldCharType="end"/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67755986"/>
      <w:r w:rsidRPr="009F5790">
        <w:lastRenderedPageBreak/>
        <w:t>Use Case Name</w:t>
      </w:r>
      <w:bookmarkEnd w:id="1"/>
      <w:bookmarkEnd w:id="2"/>
      <w:bookmarkEnd w:id="3"/>
      <w:bookmarkEnd w:id="4"/>
      <w:bookmarkEnd w:id="5"/>
      <w:r w:rsidR="000B42EA">
        <w:t xml:space="preserve">: </w:t>
      </w:r>
      <w:proofErr w:type="spellStart"/>
      <w:r w:rsidR="000B42EA">
        <w:t>Functinalities</w:t>
      </w:r>
      <w:proofErr w:type="spellEnd"/>
      <w:r w:rsidR="000B42EA">
        <w:t xml:space="preserve"> Of Company </w:t>
      </w:r>
      <w:proofErr w:type="spellStart"/>
      <w:r w:rsidR="000B42EA">
        <w:t>Indivisual</w:t>
      </w:r>
      <w:proofErr w:type="spellEnd"/>
      <w:r w:rsidR="000B42EA">
        <w:t xml:space="preserve"> On</w:t>
      </w:r>
      <w:r w:rsidR="000F3BF6">
        <w:t xml:space="preserve"> </w:t>
      </w:r>
      <w:r w:rsidR="000B42EA">
        <w:t xml:space="preserve">Recruitment </w:t>
      </w:r>
      <w:r w:rsidR="000F3BF6">
        <w:t>Management System</w:t>
      </w:r>
    </w:p>
    <w:p w:rsidR="009F5790" w:rsidRPr="009F5790" w:rsidRDefault="009F5790" w:rsidP="00402DC2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proofErr w:type="gramStart"/>
      <w:r w:rsidR="000B42EA">
        <w:t>UC.User.Company</w:t>
      </w:r>
      <w:proofErr w:type="gramEnd"/>
      <w:r w:rsidR="000F3BF6">
        <w:t>_functionality</w:t>
      </w:r>
      <w:r w:rsidR="00C8144A">
        <w:t>_001</w:t>
      </w:r>
    </w:p>
    <w:p w:rsidR="009F5790" w:rsidRPr="009F5790" w:rsidRDefault="009F5790" w:rsidP="00402DC2">
      <w:pPr>
        <w:pStyle w:val="BodyText"/>
      </w:pPr>
    </w:p>
    <w:p w:rsidR="001168B3" w:rsidRDefault="009F5790" w:rsidP="00402DC2">
      <w:r w:rsidRPr="009F5790">
        <w:rPr>
          <w:b/>
        </w:rPr>
        <w:t>Brief Description:</w:t>
      </w:r>
      <w:r w:rsidRPr="009F5790">
        <w:t xml:space="preserve"> </w:t>
      </w:r>
      <w:r w:rsidR="00C8144A">
        <w:t xml:space="preserve">This Use Case describes </w:t>
      </w:r>
      <w:r w:rsidR="002B19FC">
        <w:t xml:space="preserve">the process by which the </w:t>
      </w:r>
      <w:proofErr w:type="spellStart"/>
      <w:r w:rsidR="000B42EA">
        <w:t>Comapany</w:t>
      </w:r>
      <w:proofErr w:type="spellEnd"/>
      <w:r w:rsidR="000B42EA">
        <w:t xml:space="preserve"> person as an </w:t>
      </w:r>
      <w:proofErr w:type="spellStart"/>
      <w:r w:rsidR="000B42EA">
        <w:t>indivisual</w:t>
      </w:r>
      <w:proofErr w:type="spellEnd"/>
      <w:r w:rsidR="000B42EA">
        <w:t xml:space="preserve"> Can Register Company Details, Post Job requirements and search for candidates based on Qualification, Position, Years of Experience. </w:t>
      </w:r>
    </w:p>
    <w:p w:rsidR="009F5790" w:rsidRDefault="009F5790" w:rsidP="00402DC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67755987"/>
      <w:r w:rsidRPr="009F5790">
        <w:t>Actor</w:t>
      </w:r>
      <w:bookmarkEnd w:id="6"/>
      <w:bookmarkEnd w:id="7"/>
      <w:bookmarkEnd w:id="8"/>
      <w:bookmarkEnd w:id="9"/>
      <w:bookmarkEnd w:id="10"/>
      <w:r w:rsidR="000B42EA">
        <w:t>(s)</w:t>
      </w:r>
    </w:p>
    <w:p w:rsidR="00C8144A" w:rsidRDefault="002B19FC" w:rsidP="00402DC2">
      <w:r>
        <w:t>1</w:t>
      </w:r>
      <w:r w:rsidR="000B42EA">
        <w:t>.</w:t>
      </w:r>
      <w:r w:rsidR="000B42EA" w:rsidRPr="000B42EA">
        <w:rPr>
          <w:sz w:val="22"/>
          <w:szCs w:val="22"/>
        </w:rPr>
        <w:t xml:space="preserve"> </w:t>
      </w:r>
      <w:r w:rsidR="000B42EA">
        <w:rPr>
          <w:sz w:val="22"/>
          <w:szCs w:val="22"/>
        </w:rPr>
        <w:t>C</w:t>
      </w:r>
      <w:r w:rsidR="000B42EA" w:rsidRPr="00E201A2">
        <w:rPr>
          <w:sz w:val="22"/>
          <w:szCs w:val="22"/>
        </w:rPr>
        <w:t>ompanies (individuals on behalf of the company)</w:t>
      </w:r>
    </w:p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67755988"/>
      <w:r w:rsidRPr="009F5790">
        <w:t>Preconditions</w:t>
      </w:r>
      <w:bookmarkEnd w:id="11"/>
      <w:bookmarkEnd w:id="12"/>
      <w:bookmarkEnd w:id="13"/>
      <w:bookmarkEnd w:id="14"/>
      <w:bookmarkEnd w:id="15"/>
    </w:p>
    <w:p w:rsidR="001168B3" w:rsidRPr="001168B3" w:rsidRDefault="000B42EA" w:rsidP="00402DC2">
      <w:pPr>
        <w:pStyle w:val="BodyText3"/>
        <w:numPr>
          <w:ilvl w:val="0"/>
          <w:numId w:val="10"/>
        </w:numPr>
      </w:pPr>
      <w:proofErr w:type="spellStart"/>
      <w:r>
        <w:t>Indivisual</w:t>
      </w:r>
      <w:proofErr w:type="spellEnd"/>
      <w:r>
        <w:t xml:space="preserve"> Person</w:t>
      </w:r>
      <w:r w:rsidR="001168B3" w:rsidRPr="001168B3">
        <w:t xml:space="preserve"> is an employee of a</w:t>
      </w:r>
      <w:r>
        <w:t xml:space="preserve"> Company</w:t>
      </w:r>
      <w:r w:rsidR="004E289B">
        <w:t>.</w:t>
      </w:r>
    </w:p>
    <w:p w:rsidR="001168B3" w:rsidRDefault="000B42EA" w:rsidP="00402DC2">
      <w:pPr>
        <w:pStyle w:val="BodyText3"/>
        <w:numPr>
          <w:ilvl w:val="0"/>
          <w:numId w:val="10"/>
        </w:numPr>
      </w:pPr>
      <w:r>
        <w:t>Company Person</w:t>
      </w:r>
      <w:r w:rsidR="001168B3" w:rsidRPr="001168B3">
        <w:t xml:space="preserve"> </w:t>
      </w:r>
      <w:proofErr w:type="gramStart"/>
      <w:r w:rsidR="001168B3" w:rsidRPr="001168B3">
        <w:t>has an access to</w:t>
      </w:r>
      <w:proofErr w:type="gramEnd"/>
      <w:r w:rsidR="001168B3" w:rsidRPr="001168B3">
        <w:t xml:space="preserve"> the </w:t>
      </w:r>
      <w:r w:rsidR="004E289B">
        <w:t>Recruitment Management</w:t>
      </w:r>
      <w:r w:rsidR="001168B3" w:rsidRPr="001168B3">
        <w:t xml:space="preserve"> Website</w:t>
      </w:r>
    </w:p>
    <w:p w:rsidR="009F5790" w:rsidRPr="001168B3" w:rsidRDefault="00D36763" w:rsidP="00402DC2">
      <w:pPr>
        <w:pStyle w:val="BodyText3"/>
        <w:numPr>
          <w:ilvl w:val="0"/>
          <w:numId w:val="10"/>
        </w:numPr>
      </w:pPr>
      <w:r>
        <w:t>Company Person</w:t>
      </w:r>
      <w:r w:rsidR="00883041">
        <w:rPr>
          <w:rFonts w:eastAsiaTheme="minorHAnsi"/>
          <w:lang w:eastAsia="en-US"/>
        </w:rPr>
        <w:t xml:space="preserve"> has a valid user id and a password</w:t>
      </w:r>
      <w:r w:rsidR="004E289B">
        <w:rPr>
          <w:rFonts w:eastAsiaTheme="minorHAnsi"/>
          <w:lang w:eastAsia="en-US"/>
        </w:rPr>
        <w:t>.</w:t>
      </w:r>
    </w:p>
    <w:p w:rsidR="009F5790" w:rsidRPr="009F5790" w:rsidRDefault="009F5790" w:rsidP="00402DC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67755989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Pr="001C4D77" w:rsidRDefault="009F5790" w:rsidP="00402DC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67755990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:rsidR="009F5790" w:rsidRDefault="009F5790" w:rsidP="00402DC2">
      <w:r w:rsidRPr="009F5790">
        <w:rPr>
          <w:b/>
        </w:rPr>
        <w:t xml:space="preserve">Name: </w:t>
      </w:r>
      <w:r w:rsidR="00D36763">
        <w:t>Company Person</w:t>
      </w:r>
      <w:r w:rsidR="001168B3">
        <w:t xml:space="preserve"> login to </w:t>
      </w:r>
      <w:r w:rsidR="004E289B">
        <w:t xml:space="preserve">Recruitment Management System and </w:t>
      </w:r>
      <w:r w:rsidR="00D36763">
        <w:t>Search Candidates</w:t>
      </w:r>
      <w:r w:rsidR="004E289B">
        <w:t>.</w:t>
      </w:r>
    </w:p>
    <w:p w:rsidR="00883041" w:rsidRDefault="00883041" w:rsidP="00402DC2"/>
    <w:p w:rsidR="004E289B" w:rsidRPr="004E289B" w:rsidRDefault="00D36763" w:rsidP="00402DC2">
      <w:pPr>
        <w:pStyle w:val="ListParagraph"/>
        <w:numPr>
          <w:ilvl w:val="0"/>
          <w:numId w:val="24"/>
        </w:numPr>
        <w:rPr>
          <w:b/>
        </w:rPr>
      </w:pPr>
      <w:r>
        <w:t>Company Person</w:t>
      </w:r>
      <w:r w:rsidR="004E289B">
        <w:t xml:space="preserve"> opens the browser and type the URL: </w:t>
      </w:r>
      <w:hyperlink r:id="rId11" w:history="1">
        <w:r w:rsidR="004E289B"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  <w:r w:rsidR="004E289B">
        <w:rPr>
          <w:color w:val="2493FF" w:themeColor="text1" w:themeTint="80"/>
        </w:rPr>
        <w:t xml:space="preserve"> .</w:t>
      </w:r>
    </w:p>
    <w:p w:rsidR="004E289B" w:rsidRPr="004E289B" w:rsidRDefault="00D36763" w:rsidP="00402DC2">
      <w:pPr>
        <w:pStyle w:val="ListParagraph"/>
        <w:numPr>
          <w:ilvl w:val="0"/>
          <w:numId w:val="24"/>
        </w:numPr>
        <w:rPr>
          <w:b/>
        </w:rPr>
      </w:pPr>
      <w:r>
        <w:t>Company Person</w:t>
      </w:r>
      <w:r w:rsidR="00F81940">
        <w:t xml:space="preserve"> enters the login credentials and gets logged into the website.</w:t>
      </w:r>
    </w:p>
    <w:p w:rsidR="004E289B" w:rsidRPr="00883041" w:rsidRDefault="00D36763" w:rsidP="00402DC2">
      <w:pPr>
        <w:pStyle w:val="ListParagraph"/>
        <w:numPr>
          <w:ilvl w:val="0"/>
          <w:numId w:val="24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</w:t>
      </w:r>
      <w:r w:rsidR="004E289B">
        <w:rPr>
          <w:rFonts w:eastAsiaTheme="minorHAnsi"/>
          <w:lang w:eastAsia="en-US"/>
        </w:rPr>
        <w:t xml:space="preserve">clicks on </w:t>
      </w:r>
      <w:r>
        <w:rPr>
          <w:rFonts w:eastAsiaTheme="minorHAnsi"/>
          <w:lang w:eastAsia="en-US"/>
        </w:rPr>
        <w:t>Register Company Details</w:t>
      </w:r>
      <w:r w:rsidR="004E289B">
        <w:rPr>
          <w:rFonts w:eastAsiaTheme="minorHAnsi"/>
          <w:lang w:eastAsia="en-US"/>
        </w:rPr>
        <w:t xml:space="preserve"> </w:t>
      </w:r>
      <w:r w:rsidR="00F81940">
        <w:rPr>
          <w:rFonts w:eastAsiaTheme="minorHAnsi"/>
          <w:lang w:eastAsia="en-US"/>
        </w:rPr>
        <w:t>button</w:t>
      </w:r>
      <w:r>
        <w:rPr>
          <w:rFonts w:eastAsiaTheme="minorHAnsi"/>
          <w:lang w:eastAsia="en-US"/>
        </w:rPr>
        <w:t xml:space="preserve"> available on the </w:t>
      </w:r>
      <w:r w:rsidR="004E289B">
        <w:rPr>
          <w:rFonts w:eastAsiaTheme="minorHAnsi"/>
          <w:lang w:eastAsia="en-US"/>
        </w:rPr>
        <w:t>home page</w:t>
      </w:r>
    </w:p>
    <w:p w:rsidR="004E289B" w:rsidRPr="00883041" w:rsidRDefault="00D36763" w:rsidP="00402DC2">
      <w:pPr>
        <w:pStyle w:val="ListParagraph"/>
        <w:numPr>
          <w:ilvl w:val="0"/>
          <w:numId w:val="24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</w:t>
      </w:r>
      <w:r w:rsidR="00F81940">
        <w:rPr>
          <w:rFonts w:eastAsiaTheme="minorHAnsi"/>
          <w:lang w:eastAsia="en-US"/>
        </w:rPr>
        <w:t xml:space="preserve">will be navigated to the </w:t>
      </w:r>
      <w:r>
        <w:rPr>
          <w:rFonts w:eastAsiaTheme="minorHAnsi"/>
          <w:lang w:eastAsia="en-US"/>
        </w:rPr>
        <w:t>Register Company Details</w:t>
      </w:r>
      <w:r w:rsidR="00097DE5">
        <w:rPr>
          <w:rFonts w:eastAsiaTheme="minorHAnsi"/>
          <w:lang w:eastAsia="en-US"/>
        </w:rPr>
        <w:t xml:space="preserve"> page.</w:t>
      </w:r>
    </w:p>
    <w:p w:rsidR="004E289B" w:rsidRPr="00097DE5" w:rsidRDefault="00D36763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t>Company Person</w:t>
      </w:r>
      <w:r w:rsidR="00097DE5" w:rsidRPr="00883041">
        <w:t xml:space="preserve"> </w:t>
      </w:r>
      <w:r w:rsidR="00097DE5">
        <w:t>fills the details about</w:t>
      </w:r>
      <w:r>
        <w:t xml:space="preserve"> Company</w:t>
      </w:r>
      <w:r w:rsidR="00097DE5" w:rsidRPr="00097DE5">
        <w:t>.</w:t>
      </w:r>
      <w:r w:rsidR="00097DE5">
        <w:t xml:space="preserve"> </w:t>
      </w:r>
    </w:p>
    <w:p w:rsidR="00097DE5" w:rsidRPr="00097DE5" w:rsidRDefault="00D36763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t>Company Person Then Post the Job Requirements</w:t>
      </w:r>
      <w:r w:rsidR="00097DE5" w:rsidRPr="00097DE5">
        <w:t>.</w:t>
      </w:r>
      <w:r w:rsidR="00097DE5">
        <w:t xml:space="preserve"> </w:t>
      </w:r>
    </w:p>
    <w:p w:rsidR="00097DE5" w:rsidRPr="00097DE5" w:rsidRDefault="00D36763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t>Company Person</w:t>
      </w:r>
      <w:r w:rsidRPr="00097DE5">
        <w:t xml:space="preserve"> </w:t>
      </w:r>
      <w:r>
        <w:t>The</w:t>
      </w:r>
      <w:r w:rsidR="00097DE5">
        <w:t>n</w:t>
      </w:r>
      <w:r>
        <w:t xml:space="preserve"> Search for the candidates based on Qualification, Position and Years of </w:t>
      </w:r>
      <w:proofErr w:type="gramStart"/>
      <w:r>
        <w:t xml:space="preserve">Experience </w:t>
      </w:r>
      <w:r w:rsidR="00097DE5" w:rsidRPr="00097DE5">
        <w:t>.</w:t>
      </w:r>
      <w:proofErr w:type="gramEnd"/>
      <w:r w:rsidR="00097DE5">
        <w:t xml:space="preserve"> </w:t>
      </w:r>
    </w:p>
    <w:p w:rsidR="009F5790" w:rsidRPr="009F5790" w:rsidRDefault="009F5790" w:rsidP="00402DC2">
      <w:pPr>
        <w:pStyle w:val="StyleHeading2Sub-headingH2ChapterNumberAppendixLetterchnh"/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467755991"/>
      <w:r w:rsidRPr="009F5790">
        <w:lastRenderedPageBreak/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4E4F87" w:rsidRDefault="004E4F87" w:rsidP="00402DC2">
      <w:pPr>
        <w:pStyle w:val="StyleHeading2Sub-headingH2ChapterNumberAppendixLetterchnh"/>
      </w:pPr>
      <w:bookmarkStart w:id="35" w:name="_Toc467755992"/>
      <w:r w:rsidRPr="009F5790">
        <w:t xml:space="preserve">Alternate Flow </w:t>
      </w:r>
      <w:r>
        <w:t>1</w:t>
      </w:r>
      <w:bookmarkEnd w:id="35"/>
      <w:r w:rsidR="000B0BB6">
        <w:t xml:space="preserve"> (</w:t>
      </w:r>
      <w:r w:rsidR="00ED4B6D">
        <w:t xml:space="preserve">Company Person </w:t>
      </w:r>
      <w:r w:rsidR="00616247">
        <w:t xml:space="preserve">on home page to </w:t>
      </w:r>
      <w:r w:rsidR="000B0BB6">
        <w:t>login)</w:t>
      </w:r>
    </w:p>
    <w:p w:rsidR="00C0272D" w:rsidRDefault="00D36763" w:rsidP="00402DC2">
      <w:pPr>
        <w:pStyle w:val="ListParagraph"/>
        <w:numPr>
          <w:ilvl w:val="0"/>
          <w:numId w:val="12"/>
        </w:numPr>
      </w:pPr>
      <w:r>
        <w:t>Company Person</w:t>
      </w:r>
      <w:r w:rsidR="004E4F87" w:rsidRPr="001168B3">
        <w:t xml:space="preserve"> </w:t>
      </w:r>
      <w:r w:rsidR="00ED4B6D">
        <w:t>is navigated to</w:t>
      </w:r>
      <w:r w:rsidR="00C0272D">
        <w:t xml:space="preserve"> home page and is already logged into the website.</w:t>
      </w:r>
    </w:p>
    <w:p w:rsidR="00ED4B6D" w:rsidRPr="00883041" w:rsidRDefault="00ED4B6D" w:rsidP="00ED4B6D">
      <w:pPr>
        <w:pStyle w:val="ListParagraph"/>
        <w:numPr>
          <w:ilvl w:val="0"/>
          <w:numId w:val="12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clicks on Register Company Details button available on the home page</w:t>
      </w:r>
    </w:p>
    <w:p w:rsidR="00ED4B6D" w:rsidRPr="00883041" w:rsidRDefault="00ED4B6D" w:rsidP="00ED4B6D">
      <w:pPr>
        <w:pStyle w:val="ListParagraph"/>
        <w:numPr>
          <w:ilvl w:val="0"/>
          <w:numId w:val="12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will be navigated to the Register Company Details page.</w:t>
      </w:r>
    </w:p>
    <w:p w:rsidR="00ED4B6D" w:rsidRPr="00097DE5" w:rsidRDefault="00ED4B6D" w:rsidP="00ED4B6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>Company Person</w:t>
      </w:r>
      <w:r w:rsidRPr="00883041">
        <w:t xml:space="preserve"> </w:t>
      </w:r>
      <w:r>
        <w:t>fills the details about Company</w:t>
      </w:r>
      <w:r w:rsidRPr="00097DE5">
        <w:t>.</w:t>
      </w:r>
      <w:r>
        <w:t xml:space="preserve"> </w:t>
      </w:r>
    </w:p>
    <w:p w:rsidR="00ED4B6D" w:rsidRPr="00097DE5" w:rsidRDefault="00ED4B6D" w:rsidP="00ED4B6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>Company Person Then Post the Job Requirements</w:t>
      </w:r>
      <w:r w:rsidRPr="00097DE5">
        <w:t>.</w:t>
      </w:r>
      <w:r>
        <w:t xml:space="preserve"> </w:t>
      </w:r>
    </w:p>
    <w:p w:rsidR="004E4F87" w:rsidRPr="009F5790" w:rsidRDefault="00ED4B6D" w:rsidP="00ED4B6D">
      <w:pPr>
        <w:pStyle w:val="ListParagraph"/>
        <w:numPr>
          <w:ilvl w:val="0"/>
          <w:numId w:val="12"/>
        </w:numPr>
      </w:pPr>
      <w:r>
        <w:t>Company Person</w:t>
      </w:r>
      <w:r w:rsidRPr="00097DE5">
        <w:t xml:space="preserve"> </w:t>
      </w:r>
      <w:r>
        <w:t xml:space="preserve">Then Search for the candidates based on Qualification, Position and Years of </w:t>
      </w:r>
      <w:proofErr w:type="gramStart"/>
      <w:r>
        <w:t xml:space="preserve">Experience </w:t>
      </w:r>
      <w:r w:rsidRPr="00097DE5">
        <w:t>.</w:t>
      </w:r>
      <w:proofErr w:type="gramEnd"/>
      <w:r>
        <w:t xml:space="preserve"> </w:t>
      </w:r>
      <w:r w:rsidR="004E4F87">
        <w:tab/>
      </w:r>
    </w:p>
    <w:p w:rsidR="00437A62" w:rsidRDefault="00437A62" w:rsidP="00402DC2">
      <w:pPr>
        <w:pStyle w:val="StyleHeading2Sub-headingH2ChapterNumberAppendixLetterchnh"/>
      </w:pPr>
      <w:bookmarkStart w:id="36" w:name="_Toc165439508"/>
      <w:bookmarkStart w:id="37" w:name="_Toc186019617"/>
      <w:bookmarkStart w:id="38" w:name="_Toc216505521"/>
      <w:bookmarkStart w:id="39" w:name="_Toc141844800"/>
      <w:bookmarkStart w:id="40" w:name="_Toc143500967"/>
      <w:bookmarkStart w:id="41" w:name="_Toc144299918"/>
      <w:bookmarkStart w:id="42" w:name="_Toc145125005"/>
    </w:p>
    <w:p w:rsidR="009F5790" w:rsidRPr="009F5790" w:rsidRDefault="009F5790" w:rsidP="00402DC2">
      <w:pPr>
        <w:pStyle w:val="StyleHeading2Sub-headingH2ChapterNumberAppendixLetterchnh"/>
      </w:pPr>
      <w:bookmarkStart w:id="43" w:name="_Toc467755993"/>
      <w:r w:rsidRPr="009F5790">
        <w:t xml:space="preserve">Alternate Flow </w:t>
      </w:r>
      <w:bookmarkEnd w:id="36"/>
      <w:bookmarkEnd w:id="37"/>
      <w:bookmarkEnd w:id="38"/>
      <w:r w:rsidR="004E4F87">
        <w:t>2</w:t>
      </w:r>
      <w:bookmarkEnd w:id="43"/>
      <w:r w:rsidR="00EA49C1">
        <w:t>(</w:t>
      </w:r>
      <w:r w:rsidR="00ED4B6D">
        <w:t>Company Person</w:t>
      </w:r>
      <w:r w:rsidR="00364728">
        <w:t xml:space="preserve"> on Register Company Details</w:t>
      </w:r>
      <w:r w:rsidR="00EA49C1">
        <w:t xml:space="preserve"> page)</w:t>
      </w:r>
    </w:p>
    <w:bookmarkEnd w:id="39"/>
    <w:bookmarkEnd w:id="40"/>
    <w:bookmarkEnd w:id="41"/>
    <w:bookmarkEnd w:id="42"/>
    <w:p w:rsidR="00636666" w:rsidRPr="001168B3" w:rsidRDefault="00636666" w:rsidP="00402DC2"/>
    <w:p w:rsidR="00C0272D" w:rsidRPr="00883041" w:rsidRDefault="00ED4B6D" w:rsidP="00402DC2">
      <w:pPr>
        <w:pStyle w:val="ListParagraph"/>
        <w:numPr>
          <w:ilvl w:val="0"/>
          <w:numId w:val="13"/>
        </w:numPr>
        <w:rPr>
          <w:b/>
        </w:rPr>
      </w:pPr>
      <w:r>
        <w:t>Company Person</w:t>
      </w:r>
      <w:r w:rsidR="00C0272D">
        <w:rPr>
          <w:rFonts w:eastAsiaTheme="minorHAnsi"/>
          <w:lang w:eastAsia="en-US"/>
        </w:rPr>
        <w:t xml:space="preserve"> is redi</w:t>
      </w:r>
      <w:r>
        <w:rPr>
          <w:rFonts w:eastAsiaTheme="minorHAnsi"/>
          <w:lang w:eastAsia="en-US"/>
        </w:rPr>
        <w:t xml:space="preserve">rected to Register Company Details </w:t>
      </w:r>
      <w:r w:rsidR="00C0272D">
        <w:rPr>
          <w:rFonts w:eastAsiaTheme="minorHAnsi"/>
          <w:lang w:eastAsia="en-US"/>
        </w:rPr>
        <w:t>page.</w:t>
      </w:r>
    </w:p>
    <w:p w:rsidR="00C0272D" w:rsidRPr="00883041" w:rsidRDefault="00ED4B6D" w:rsidP="00402DC2">
      <w:pPr>
        <w:pStyle w:val="ListParagraph"/>
        <w:numPr>
          <w:ilvl w:val="0"/>
          <w:numId w:val="13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</w:t>
      </w:r>
      <w:r w:rsidR="00C0272D">
        <w:rPr>
          <w:rFonts w:eastAsiaTheme="minorHAnsi"/>
          <w:lang w:eastAsia="en-US"/>
        </w:rPr>
        <w:t xml:space="preserve">will be navigated to </w:t>
      </w:r>
      <w:r>
        <w:rPr>
          <w:rFonts w:eastAsiaTheme="minorHAnsi"/>
          <w:lang w:eastAsia="en-US"/>
        </w:rPr>
        <w:t>Register Company Details page</w:t>
      </w:r>
      <w:r w:rsidR="00C0272D">
        <w:rPr>
          <w:rFonts w:eastAsiaTheme="minorHAnsi"/>
          <w:lang w:eastAsia="en-US"/>
        </w:rPr>
        <w:t>.</w:t>
      </w:r>
    </w:p>
    <w:p w:rsidR="00ED4B6D" w:rsidRPr="00097DE5" w:rsidRDefault="00ED4B6D" w:rsidP="00ED4B6D">
      <w:pPr>
        <w:pStyle w:val="ListParagraph"/>
        <w:numPr>
          <w:ilvl w:val="0"/>
          <w:numId w:val="13"/>
        </w:numPr>
        <w:rPr>
          <w:sz w:val="22"/>
          <w:szCs w:val="22"/>
        </w:rPr>
      </w:pPr>
      <w:bookmarkStart w:id="44" w:name="_Toc144299927"/>
      <w:r>
        <w:t>Company Person</w:t>
      </w:r>
      <w:r w:rsidRPr="00883041">
        <w:t xml:space="preserve"> </w:t>
      </w:r>
      <w:r>
        <w:t>fills the details about Company</w:t>
      </w:r>
      <w:r w:rsidRPr="00097DE5">
        <w:t>.</w:t>
      </w:r>
      <w:r>
        <w:t xml:space="preserve"> </w:t>
      </w:r>
    </w:p>
    <w:p w:rsidR="00ED4B6D" w:rsidRPr="00097DE5" w:rsidRDefault="00ED4B6D" w:rsidP="00ED4B6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t>Company Person Then Post the Job Requirements</w:t>
      </w:r>
      <w:r w:rsidRPr="00097DE5">
        <w:t>.</w:t>
      </w:r>
      <w:r>
        <w:t xml:space="preserve"> </w:t>
      </w:r>
    </w:p>
    <w:p w:rsidR="00ED4B6D" w:rsidRPr="00097DE5" w:rsidRDefault="00ED4B6D" w:rsidP="00ED4B6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t>Company Person</w:t>
      </w:r>
      <w:r w:rsidRPr="00097DE5">
        <w:t xml:space="preserve"> </w:t>
      </w:r>
      <w:r>
        <w:t xml:space="preserve">Then Search for the candidates based on Qualification, Position and Years of </w:t>
      </w:r>
      <w:proofErr w:type="gramStart"/>
      <w:r>
        <w:t xml:space="preserve">Experience </w:t>
      </w:r>
      <w:r w:rsidRPr="00097DE5">
        <w:t>.</w:t>
      </w:r>
      <w:proofErr w:type="gramEnd"/>
      <w:r>
        <w:t xml:space="preserve"> </w:t>
      </w:r>
    </w:p>
    <w:p w:rsidR="00616247" w:rsidRDefault="00616247" w:rsidP="00402DC2">
      <w:pPr>
        <w:pStyle w:val="StyleHeading2Sub-headingH2ChapterNumberAppendixLetterchnh"/>
      </w:pPr>
      <w:r>
        <w:t>Exception Flow 1: Unsuccessful login</w:t>
      </w:r>
    </w:p>
    <w:p w:rsidR="00616247" w:rsidRPr="001168B3" w:rsidRDefault="00ED4B6D" w:rsidP="00402DC2">
      <w:pPr>
        <w:pStyle w:val="ListParagraph"/>
        <w:numPr>
          <w:ilvl w:val="0"/>
          <w:numId w:val="19"/>
        </w:numPr>
      </w:pPr>
      <w:r>
        <w:t>Company Person</w:t>
      </w:r>
      <w:r w:rsidR="00C0272D">
        <w:t xml:space="preserve"> opens the browser and type the URL: </w:t>
      </w:r>
      <w:hyperlink r:id="rId12" w:history="1">
        <w:r w:rsidR="00C0272D"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</w:p>
    <w:p w:rsidR="00616247" w:rsidRPr="001168B3" w:rsidRDefault="00ED4B6D" w:rsidP="00402DC2">
      <w:pPr>
        <w:pStyle w:val="ListParagraph"/>
        <w:numPr>
          <w:ilvl w:val="0"/>
          <w:numId w:val="19"/>
        </w:numPr>
      </w:pPr>
      <w:r>
        <w:t>Company Person</w:t>
      </w:r>
      <w:r w:rsidR="00616247">
        <w:t xml:space="preserve"> enters </w:t>
      </w:r>
      <w:r w:rsidR="00616247" w:rsidRPr="001168B3">
        <w:t>user-id and password</w:t>
      </w:r>
      <w:r w:rsidR="00616247">
        <w:t xml:space="preserve"> and clicks on the login button.</w:t>
      </w:r>
    </w:p>
    <w:p w:rsidR="00616247" w:rsidRPr="001168B3" w:rsidRDefault="00616247" w:rsidP="00402DC2">
      <w:pPr>
        <w:pStyle w:val="ListParagraph"/>
        <w:numPr>
          <w:ilvl w:val="0"/>
          <w:numId w:val="19"/>
        </w:numPr>
      </w:pPr>
      <w:r w:rsidRPr="001168B3">
        <w:t>The system validates the user id and password combination with the database.</w:t>
      </w:r>
    </w:p>
    <w:p w:rsidR="00616247" w:rsidRPr="001168B3" w:rsidRDefault="00616247" w:rsidP="00402DC2">
      <w:pPr>
        <w:pStyle w:val="ListParagraph"/>
        <w:numPr>
          <w:ilvl w:val="0"/>
          <w:numId w:val="19"/>
        </w:numPr>
      </w:pPr>
      <w:r w:rsidRPr="001168B3">
        <w:t>If the authentication is unsuccessful, a login failure message is displayed.</w:t>
      </w:r>
    </w:p>
    <w:p w:rsidR="00616247" w:rsidRDefault="00616247" w:rsidP="00402DC2">
      <w:pPr>
        <w:pStyle w:val="StyleHeading2Sub-headingH2ChapterNumberAppendixLetterchnh"/>
      </w:pPr>
      <w:r>
        <w:t>Exception Flow 2: HTTP session not created</w:t>
      </w:r>
    </w:p>
    <w:p w:rsidR="00616247" w:rsidRPr="001168B3" w:rsidRDefault="00ED4B6D" w:rsidP="00402DC2">
      <w:pPr>
        <w:pStyle w:val="ListParagraph"/>
        <w:numPr>
          <w:ilvl w:val="0"/>
          <w:numId w:val="18"/>
        </w:numPr>
      </w:pPr>
      <w:r>
        <w:t>Company Person</w:t>
      </w:r>
      <w:r w:rsidR="00616247" w:rsidRPr="001168B3">
        <w:t xml:space="preserve"> </w:t>
      </w:r>
      <w:r w:rsidR="00616247">
        <w:t>is navigated to the home page</w:t>
      </w:r>
    </w:p>
    <w:p w:rsidR="00616247" w:rsidRPr="001168B3" w:rsidRDefault="00ED4B6D" w:rsidP="00402DC2">
      <w:pPr>
        <w:pStyle w:val="ListParagraph"/>
        <w:numPr>
          <w:ilvl w:val="0"/>
          <w:numId w:val="18"/>
        </w:numPr>
      </w:pPr>
      <w:r>
        <w:t>Company Person</w:t>
      </w:r>
      <w:r w:rsidR="00616247">
        <w:t xml:space="preserve"> enters </w:t>
      </w:r>
      <w:r w:rsidR="00616247" w:rsidRPr="001168B3">
        <w:t>user-id and password</w:t>
      </w:r>
      <w:r w:rsidR="00616247">
        <w:t xml:space="preserve"> and clicks on the login button.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 w:rsidRPr="001168B3">
        <w:t>The system validates the user id and password combination with the database.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 w:rsidRPr="001168B3">
        <w:t>On successful login, the admin home page is displayed.</w:t>
      </w:r>
    </w:p>
    <w:p w:rsidR="00616247" w:rsidRDefault="00616247" w:rsidP="00402DC2">
      <w:pPr>
        <w:pStyle w:val="ListParagraph"/>
        <w:numPr>
          <w:ilvl w:val="0"/>
          <w:numId w:val="18"/>
        </w:numPr>
      </w:pPr>
      <w:r w:rsidRPr="001168B3">
        <w:t xml:space="preserve">On Successful login, the user-id and role fields are </w:t>
      </w:r>
      <w:r>
        <w:t xml:space="preserve">not </w:t>
      </w:r>
      <w:r w:rsidRPr="001168B3">
        <w:t xml:space="preserve">stored in the HTTP session </w:t>
      </w:r>
    </w:p>
    <w:p w:rsidR="0067309F" w:rsidRDefault="00616247" w:rsidP="00402DC2">
      <w:pPr>
        <w:pStyle w:val="StyleHeading2Sub-headingH2ChapterNumberAppendixLetterchnh"/>
      </w:pPr>
      <w:bookmarkStart w:id="45" w:name="_Toc467755995"/>
      <w:r>
        <w:t>Exception Flow 3</w:t>
      </w:r>
      <w:bookmarkEnd w:id="45"/>
      <w:r w:rsidR="003C35AA" w:rsidRPr="003C35AA">
        <w:t xml:space="preserve"> </w:t>
      </w:r>
      <w:r w:rsidR="003C35AA">
        <w:t xml:space="preserve">Company Person </w:t>
      </w:r>
      <w:r w:rsidR="00A64730">
        <w:t xml:space="preserve">mismatches the </w:t>
      </w:r>
      <w:r w:rsidR="003C35AA">
        <w:t>Company</w:t>
      </w:r>
      <w:r w:rsidR="00A64730">
        <w:t xml:space="preserve"> details</w:t>
      </w:r>
    </w:p>
    <w:p w:rsidR="003C35AA" w:rsidRPr="004E289B" w:rsidRDefault="003C35AA" w:rsidP="003C35AA">
      <w:pPr>
        <w:pStyle w:val="ListParagraph"/>
        <w:numPr>
          <w:ilvl w:val="0"/>
          <w:numId w:val="26"/>
        </w:numPr>
        <w:rPr>
          <w:b/>
        </w:rPr>
      </w:pPr>
      <w:bookmarkStart w:id="46" w:name="_Toc467755996"/>
      <w:r>
        <w:t xml:space="preserve">Company Person opens the browser and type the URL: </w:t>
      </w:r>
      <w:hyperlink r:id="rId13" w:history="1">
        <w:r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  <w:r>
        <w:rPr>
          <w:color w:val="2493FF" w:themeColor="text1" w:themeTint="80"/>
        </w:rPr>
        <w:t xml:space="preserve"> .</w:t>
      </w:r>
    </w:p>
    <w:p w:rsidR="003C35AA" w:rsidRPr="004E289B" w:rsidRDefault="003C35AA" w:rsidP="003C35AA">
      <w:pPr>
        <w:pStyle w:val="ListParagraph"/>
        <w:numPr>
          <w:ilvl w:val="0"/>
          <w:numId w:val="26"/>
        </w:numPr>
        <w:rPr>
          <w:b/>
        </w:rPr>
      </w:pPr>
      <w:r>
        <w:t>Company Person enters the login credentials and gets logged into the website.</w:t>
      </w:r>
    </w:p>
    <w:p w:rsidR="003C35AA" w:rsidRPr="00883041" w:rsidRDefault="003C35AA" w:rsidP="003C35AA">
      <w:pPr>
        <w:pStyle w:val="ListParagraph"/>
        <w:numPr>
          <w:ilvl w:val="0"/>
          <w:numId w:val="26"/>
        </w:numPr>
        <w:rPr>
          <w:b/>
        </w:rPr>
      </w:pPr>
      <w:r>
        <w:t>Company Person</w:t>
      </w:r>
      <w:r>
        <w:rPr>
          <w:rFonts w:eastAsiaTheme="minorHAnsi"/>
          <w:lang w:eastAsia="en-US"/>
        </w:rPr>
        <w:t xml:space="preserve"> clicks on Register Company Details button available on the home page</w:t>
      </w:r>
    </w:p>
    <w:p w:rsidR="003C35AA" w:rsidRPr="00883041" w:rsidRDefault="003C35AA" w:rsidP="003C35AA">
      <w:pPr>
        <w:pStyle w:val="ListParagraph"/>
        <w:numPr>
          <w:ilvl w:val="0"/>
          <w:numId w:val="26"/>
        </w:numPr>
        <w:rPr>
          <w:b/>
        </w:rPr>
      </w:pPr>
      <w:r>
        <w:lastRenderedPageBreak/>
        <w:t>Company Person</w:t>
      </w:r>
      <w:r>
        <w:rPr>
          <w:rFonts w:eastAsiaTheme="minorHAnsi"/>
          <w:lang w:eastAsia="en-US"/>
        </w:rPr>
        <w:t xml:space="preserve"> will be navigated to the Register Company Details page.</w:t>
      </w:r>
    </w:p>
    <w:p w:rsidR="003C35AA" w:rsidRPr="00097DE5" w:rsidRDefault="003C35AA" w:rsidP="003C35AA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t>Company Person</w:t>
      </w:r>
      <w:r w:rsidRPr="00883041">
        <w:t xml:space="preserve"> </w:t>
      </w:r>
      <w:r>
        <w:t>fills the details about Company</w:t>
      </w:r>
      <w:r w:rsidRPr="00097DE5">
        <w:t>.</w:t>
      </w:r>
      <w:r>
        <w:t xml:space="preserve"> </w:t>
      </w:r>
    </w:p>
    <w:p w:rsidR="003C35AA" w:rsidRPr="00097DE5" w:rsidRDefault="003C35AA" w:rsidP="003C35AA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t>Company Person Then Post the Job Requirements</w:t>
      </w:r>
      <w:r w:rsidRPr="00097DE5">
        <w:t>.</w:t>
      </w:r>
      <w:r>
        <w:t xml:space="preserve"> </w:t>
      </w:r>
    </w:p>
    <w:p w:rsidR="003C35AA" w:rsidRPr="00097DE5" w:rsidRDefault="003C35AA" w:rsidP="003C35AA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t>Company Person</w:t>
      </w:r>
      <w:r w:rsidRPr="00097DE5">
        <w:t xml:space="preserve"> </w:t>
      </w:r>
      <w:r>
        <w:t xml:space="preserve">Then Search for the candidates based on Qualification, Position and Years of </w:t>
      </w:r>
      <w:proofErr w:type="gramStart"/>
      <w:r>
        <w:t xml:space="preserve">Experience </w:t>
      </w:r>
      <w:r w:rsidRPr="00097DE5">
        <w:t>.</w:t>
      </w:r>
      <w:proofErr w:type="gramEnd"/>
      <w:r>
        <w:t xml:space="preserve"> </w:t>
      </w:r>
    </w:p>
    <w:p w:rsidR="00A64730" w:rsidRPr="00883041" w:rsidRDefault="00A64730" w:rsidP="003C35AA">
      <w:pPr>
        <w:pStyle w:val="ListParagraph"/>
        <w:ind w:left="1140"/>
      </w:pPr>
      <w:r>
        <w:t>.</w:t>
      </w:r>
    </w:p>
    <w:p w:rsidR="0067309F" w:rsidRPr="009F5790" w:rsidRDefault="0046411B" w:rsidP="00402DC2">
      <w:pPr>
        <w:pStyle w:val="StyleHeading2Sub-headingH2ChapterNumberAppendixLetterchnh"/>
      </w:pPr>
      <w:bookmarkStart w:id="47" w:name="_Toc467755997"/>
      <w:bookmarkEnd w:id="46"/>
      <w:r>
        <w:t>Exception Flow 4</w:t>
      </w:r>
      <w:r w:rsidR="0067309F">
        <w:t>: Database Connectivity</w:t>
      </w:r>
      <w:bookmarkEnd w:id="47"/>
    </w:p>
    <w:p w:rsidR="0067309F" w:rsidRPr="001168B3" w:rsidRDefault="00ED4B6D" w:rsidP="00402DC2">
      <w:pPr>
        <w:pStyle w:val="ListParagraph"/>
        <w:numPr>
          <w:ilvl w:val="0"/>
          <w:numId w:val="16"/>
        </w:numPr>
      </w:pPr>
      <w:r>
        <w:t>Company Person</w:t>
      </w:r>
      <w:r w:rsidR="00EE7665">
        <w:t xml:space="preserve"> visits the</w:t>
      </w:r>
      <w:r w:rsidR="00EE7665" w:rsidRPr="001168B3">
        <w:t xml:space="preserve"> </w:t>
      </w:r>
      <w:r w:rsidR="00EE7665">
        <w:t>Recruitment Management System</w:t>
      </w:r>
      <w:r w:rsidR="00EE7665" w:rsidRPr="001168B3">
        <w:t xml:space="preserve"> </w:t>
      </w:r>
      <w:r w:rsidR="0067309F" w:rsidRPr="001168B3">
        <w:t xml:space="preserve">URL </w:t>
      </w:r>
      <w:hyperlink r:id="rId14" w:history="1">
        <w:r w:rsidR="00EE7665" w:rsidRPr="00FC51A0">
          <w:rPr>
            <w:rStyle w:val="Hyperlink"/>
          </w:rPr>
          <w:t>www.RMS.com/exam</w:t>
        </w:r>
      </w:hyperlink>
      <w:r w:rsidR="0067309F" w:rsidRPr="001168B3">
        <w:t xml:space="preserve"> using any standard browser.</w:t>
      </w:r>
    </w:p>
    <w:p w:rsidR="0067309F" w:rsidRPr="001168B3" w:rsidRDefault="00ED4B6D" w:rsidP="00402DC2">
      <w:pPr>
        <w:pStyle w:val="ListParagraph"/>
        <w:numPr>
          <w:ilvl w:val="0"/>
          <w:numId w:val="16"/>
        </w:numPr>
      </w:pPr>
      <w:r>
        <w:t xml:space="preserve">Company Person </w:t>
      </w:r>
      <w:r w:rsidR="0067309F">
        <w:t xml:space="preserve">enters </w:t>
      </w:r>
      <w:r w:rsidR="0067309F" w:rsidRPr="001168B3">
        <w:t>user-id and password</w:t>
      </w:r>
      <w:r w:rsidR="0067309F">
        <w:t xml:space="preserve"> and clicks on the login button.</w:t>
      </w:r>
    </w:p>
    <w:p w:rsidR="0067309F" w:rsidRDefault="0067309F" w:rsidP="00402DC2">
      <w:pPr>
        <w:pStyle w:val="ListParagraph"/>
        <w:numPr>
          <w:ilvl w:val="0"/>
          <w:numId w:val="16"/>
        </w:numPr>
      </w:pPr>
      <w:r w:rsidRPr="001168B3">
        <w:t>The system validates the user id and password combination with the database.</w:t>
      </w:r>
    </w:p>
    <w:p w:rsidR="0067309F" w:rsidRPr="001168B3" w:rsidRDefault="0067309F" w:rsidP="00402DC2">
      <w:pPr>
        <w:pStyle w:val="ListParagraph"/>
        <w:numPr>
          <w:ilvl w:val="0"/>
          <w:numId w:val="16"/>
        </w:numPr>
      </w:pPr>
      <w:r>
        <w:t>System displays error message regarding database connectivity.</w:t>
      </w:r>
    </w:p>
    <w:p w:rsidR="00AD5977" w:rsidRDefault="00616247" w:rsidP="00402DC2">
      <w:pPr>
        <w:pStyle w:val="StyleHeading2Sub-headingH2ChapterNumberAppendixLetterchnh"/>
      </w:pPr>
      <w:bookmarkStart w:id="48" w:name="_Toc467755998"/>
      <w:r>
        <w:t>Exception F</w:t>
      </w:r>
      <w:r w:rsidR="0046411B">
        <w:t>low 5</w:t>
      </w:r>
      <w:r w:rsidR="00AD5977">
        <w:t>: Network Failure</w:t>
      </w:r>
      <w:bookmarkEnd w:id="48"/>
    </w:p>
    <w:p w:rsidR="00AD5977" w:rsidRDefault="00ED4B6D" w:rsidP="00402DC2">
      <w:pPr>
        <w:pStyle w:val="ListParagraph"/>
        <w:numPr>
          <w:ilvl w:val="0"/>
          <w:numId w:val="17"/>
        </w:numPr>
      </w:pPr>
      <w:r>
        <w:t xml:space="preserve">Company Person </w:t>
      </w:r>
      <w:r w:rsidR="00AD5977" w:rsidRPr="001168B3">
        <w:t xml:space="preserve">visits the </w:t>
      </w:r>
      <w:r w:rsidR="00EE7665">
        <w:t>Recruitment Management System</w:t>
      </w:r>
      <w:r w:rsidR="00AD5977" w:rsidRPr="001168B3">
        <w:t xml:space="preserve"> URL </w:t>
      </w:r>
      <w:hyperlink r:id="rId15" w:history="1">
        <w:r w:rsidR="00EE7665" w:rsidRPr="00FC51A0">
          <w:rPr>
            <w:rStyle w:val="Hyperlink"/>
          </w:rPr>
          <w:t>www.RMS.com</w:t>
        </w:r>
      </w:hyperlink>
      <w:r w:rsidR="00AD5977" w:rsidRPr="001168B3">
        <w:t xml:space="preserve"> using any standard browser.</w:t>
      </w:r>
    </w:p>
    <w:p w:rsidR="00AD5977" w:rsidRPr="001168B3" w:rsidRDefault="00AD5977" w:rsidP="00402DC2">
      <w:pPr>
        <w:pStyle w:val="ListParagraph"/>
        <w:numPr>
          <w:ilvl w:val="0"/>
          <w:numId w:val="17"/>
        </w:numPr>
      </w:pPr>
      <w:r>
        <w:t xml:space="preserve">The </w:t>
      </w:r>
      <w:proofErr w:type="gramStart"/>
      <w:r>
        <w:t>system  displays</w:t>
      </w:r>
      <w:proofErr w:type="gramEnd"/>
      <w:r>
        <w:t xml:space="preserve"> error message </w:t>
      </w:r>
      <w:proofErr w:type="spellStart"/>
      <w:r>
        <w:t>regaring</w:t>
      </w:r>
      <w:proofErr w:type="spellEnd"/>
      <w:r>
        <w:t xml:space="preserve"> network failure.</w:t>
      </w:r>
    </w:p>
    <w:p w:rsidR="009F5790" w:rsidRPr="009F5790" w:rsidRDefault="009F5790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49" w:name="_Toc145125013"/>
      <w:bookmarkStart w:id="50" w:name="_Toc165439511"/>
      <w:bookmarkStart w:id="51" w:name="_Toc186019620"/>
      <w:bookmarkStart w:id="52" w:name="_Toc467755999"/>
      <w:r w:rsidRPr="009F5790">
        <w:t>Post Conditions</w:t>
      </w:r>
      <w:bookmarkEnd w:id="44"/>
      <w:bookmarkEnd w:id="49"/>
      <w:bookmarkEnd w:id="50"/>
      <w:bookmarkEnd w:id="51"/>
      <w:bookmarkEnd w:id="52"/>
    </w:p>
    <w:p w:rsidR="009F5790" w:rsidRPr="009F5790" w:rsidRDefault="009F5790" w:rsidP="00402DC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:rsidTr="00883041">
        <w:trPr>
          <w:tblHeader/>
        </w:trPr>
        <w:tc>
          <w:tcPr>
            <w:tcW w:w="3168" w:type="dxa"/>
          </w:tcPr>
          <w:p w:rsidR="009F5790" w:rsidRPr="009F5790" w:rsidRDefault="009F5790" w:rsidP="00402DC2">
            <w:r w:rsidRPr="009F5790">
              <w:t>Flow Name</w:t>
            </w:r>
          </w:p>
        </w:tc>
        <w:tc>
          <w:tcPr>
            <w:tcW w:w="5688" w:type="dxa"/>
          </w:tcPr>
          <w:p w:rsidR="009F5790" w:rsidRPr="009F5790" w:rsidRDefault="009F5790" w:rsidP="00402DC2">
            <w:r w:rsidRPr="009F5790">
              <w:t>Post Condition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364728" w:rsidP="00402DC2">
            <w:r>
              <w:t>Company Person login to Recruitment Management System and Search Candidates</w:t>
            </w:r>
          </w:p>
        </w:tc>
        <w:tc>
          <w:tcPr>
            <w:tcW w:w="5688" w:type="dxa"/>
          </w:tcPr>
          <w:p w:rsidR="009F5790" w:rsidRPr="009F5790" w:rsidRDefault="00364728" w:rsidP="00402DC2">
            <w:pPr>
              <w:pStyle w:val="infoblue"/>
            </w:pPr>
            <w:r>
              <w:t>Company Person Gets a list of Eligible Candidates</w:t>
            </w:r>
            <w:r w:rsidR="00EA49C1">
              <w:t>.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364728" w:rsidP="00402DC2">
            <w:r>
              <w:t>Company Person on home page to login</w:t>
            </w:r>
          </w:p>
        </w:tc>
        <w:tc>
          <w:tcPr>
            <w:tcW w:w="5688" w:type="dxa"/>
          </w:tcPr>
          <w:p w:rsidR="009F5790" w:rsidRPr="00EA49C1" w:rsidRDefault="00364728" w:rsidP="00402DC2">
            <w:r>
              <w:t>Company Person Gets a list of Eligible Candidates.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364728" w:rsidP="00402DC2">
            <w:r>
              <w:t>Company Person on Register Company Details page</w:t>
            </w:r>
          </w:p>
        </w:tc>
        <w:tc>
          <w:tcPr>
            <w:tcW w:w="5688" w:type="dxa"/>
          </w:tcPr>
          <w:p w:rsidR="009F5790" w:rsidRDefault="00364728" w:rsidP="00402DC2">
            <w:r>
              <w:t>Company Person Gets a list of Eligible Candidates</w:t>
            </w:r>
            <w:r w:rsidR="00EA49C1" w:rsidRPr="00EA49C1">
              <w:t>.</w:t>
            </w:r>
          </w:p>
          <w:p w:rsidR="00EA49C1" w:rsidRPr="00EA49C1" w:rsidRDefault="00EA49C1" w:rsidP="00402DC2"/>
        </w:tc>
      </w:tr>
      <w:tr w:rsidR="00EA49C1" w:rsidRPr="009F5790" w:rsidTr="00883041">
        <w:tc>
          <w:tcPr>
            <w:tcW w:w="3168" w:type="dxa"/>
          </w:tcPr>
          <w:p w:rsidR="00EA49C1" w:rsidRDefault="00EA49C1" w:rsidP="00402DC2">
            <w:r>
              <w:t>Unsuccessful login</w:t>
            </w:r>
          </w:p>
        </w:tc>
        <w:tc>
          <w:tcPr>
            <w:tcW w:w="5688" w:type="dxa"/>
          </w:tcPr>
          <w:p w:rsidR="00EA49C1" w:rsidRPr="00EA49C1" w:rsidRDefault="00364728" w:rsidP="00402DC2">
            <w:pPr>
              <w:rPr>
                <w:i/>
              </w:rPr>
            </w:pPr>
            <w:r>
              <w:t>A</w:t>
            </w:r>
            <w:r w:rsidR="00EA49C1" w:rsidRPr="001168B3">
              <w:t xml:space="preserve"> login failure message is displayed.</w:t>
            </w:r>
          </w:p>
        </w:tc>
      </w:tr>
      <w:tr w:rsidR="00EA49C1" w:rsidRPr="009F5790" w:rsidTr="00883041">
        <w:tc>
          <w:tcPr>
            <w:tcW w:w="3168" w:type="dxa"/>
          </w:tcPr>
          <w:p w:rsidR="00EA49C1" w:rsidRDefault="00EA49C1" w:rsidP="00402DC2">
            <w:r>
              <w:t>HTTP session not created</w:t>
            </w:r>
          </w:p>
        </w:tc>
        <w:tc>
          <w:tcPr>
            <w:tcW w:w="5688" w:type="dxa"/>
          </w:tcPr>
          <w:p w:rsidR="00EA49C1" w:rsidRPr="001168B3" w:rsidRDefault="00EA49C1" w:rsidP="00402DC2">
            <w:r w:rsidRPr="001168B3">
              <w:t xml:space="preserve">the user-id and role fields are </w:t>
            </w:r>
            <w:r>
              <w:t xml:space="preserve">not </w:t>
            </w:r>
            <w:r w:rsidRPr="001168B3">
              <w:t>stored in the HTTP session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3C35AA" w:rsidP="00402DC2">
            <w:r>
              <w:t>Company Person</w:t>
            </w:r>
            <w:r w:rsidR="00EA49C1">
              <w:t xml:space="preserve"> mismatches the </w:t>
            </w:r>
            <w:proofErr w:type="spellStart"/>
            <w:r>
              <w:t>Companyt</w:t>
            </w:r>
            <w:r w:rsidR="00EA49C1">
              <w:t>details</w:t>
            </w:r>
            <w:proofErr w:type="spellEnd"/>
          </w:p>
        </w:tc>
        <w:tc>
          <w:tcPr>
            <w:tcW w:w="5688" w:type="dxa"/>
          </w:tcPr>
          <w:p w:rsidR="009F5790" w:rsidRPr="009F5790" w:rsidRDefault="003C35AA" w:rsidP="00402DC2">
            <w:r>
              <w:t>Company Person</w:t>
            </w:r>
            <w:r w:rsidR="00EA49C1">
              <w:t xml:space="preserve"> has updated the mismatched details.</w:t>
            </w:r>
          </w:p>
        </w:tc>
      </w:tr>
      <w:tr w:rsidR="00F53F9B" w:rsidRPr="009F5790" w:rsidTr="00F53F9B">
        <w:trPr>
          <w:trHeight w:val="543"/>
        </w:trPr>
        <w:tc>
          <w:tcPr>
            <w:tcW w:w="3168" w:type="dxa"/>
          </w:tcPr>
          <w:p w:rsidR="00F53F9B" w:rsidRDefault="00F53F9B" w:rsidP="00402DC2">
            <w:r>
              <w:t>Database Connectivity</w:t>
            </w:r>
          </w:p>
        </w:tc>
        <w:tc>
          <w:tcPr>
            <w:tcW w:w="5688" w:type="dxa"/>
          </w:tcPr>
          <w:p w:rsidR="00F53F9B" w:rsidRDefault="00F53F9B" w:rsidP="00402DC2">
            <w:r>
              <w:t xml:space="preserve">The </w:t>
            </w:r>
            <w:r w:rsidR="00EE7665">
              <w:t>website</w:t>
            </w:r>
            <w:r>
              <w:t xml:space="preserve"> should display error message for Database connectivity</w:t>
            </w:r>
          </w:p>
        </w:tc>
      </w:tr>
      <w:tr w:rsidR="00F53F9B" w:rsidRPr="009F5790" w:rsidTr="00883041">
        <w:tc>
          <w:tcPr>
            <w:tcW w:w="3168" w:type="dxa"/>
          </w:tcPr>
          <w:p w:rsidR="00F53F9B" w:rsidRDefault="00F53F9B" w:rsidP="00402DC2">
            <w:r>
              <w:t>Network failure</w:t>
            </w:r>
          </w:p>
        </w:tc>
        <w:tc>
          <w:tcPr>
            <w:tcW w:w="5688" w:type="dxa"/>
          </w:tcPr>
          <w:p w:rsidR="00F53F9B" w:rsidRDefault="00EE7665" w:rsidP="00402DC2">
            <w:r>
              <w:t>The website</w:t>
            </w:r>
            <w:r w:rsidR="00F53F9B">
              <w:t xml:space="preserve"> should display error message for Network failure</w:t>
            </w:r>
          </w:p>
        </w:tc>
      </w:tr>
    </w:tbl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467756000"/>
      <w:r w:rsidRPr="009F5790">
        <w:t>Special Requirements</w:t>
      </w:r>
      <w:bookmarkEnd w:id="53"/>
      <w:bookmarkEnd w:id="54"/>
      <w:bookmarkEnd w:id="55"/>
      <w:bookmarkEnd w:id="56"/>
      <w:bookmarkEnd w:id="57"/>
    </w:p>
    <w:p w:rsidR="000958B8" w:rsidRDefault="000958B8" w:rsidP="00402DC2">
      <w:pPr>
        <w:pStyle w:val="StyleHeading1H1Mainheading1Heading1Heading10Head1h1Sec"/>
      </w:pPr>
      <w:bookmarkStart w:id="58" w:name="_Toc458607236"/>
      <w:bookmarkStart w:id="59" w:name="_Toc467756001"/>
      <w:r>
        <w:t>Performance</w:t>
      </w:r>
      <w:bookmarkEnd w:id="58"/>
      <w:bookmarkEnd w:id="59"/>
    </w:p>
    <w:p w:rsidR="000958B8" w:rsidRDefault="000958B8" w:rsidP="00402DC2">
      <w:pPr>
        <w:pStyle w:val="ListParagraph"/>
        <w:numPr>
          <w:ilvl w:val="0"/>
          <w:numId w:val="11"/>
        </w:numPr>
        <w:rPr>
          <w:lang w:val="fr-FR"/>
        </w:rPr>
      </w:pPr>
      <w:r w:rsidRPr="000958B8">
        <w:rPr>
          <w:lang w:val="fr-FR"/>
        </w:rPr>
        <w:t xml:space="preserve">On kiosks operating </w:t>
      </w:r>
      <w:proofErr w:type="spellStart"/>
      <w:r w:rsidRPr="000958B8">
        <w:rPr>
          <w:lang w:val="fr-FR"/>
        </w:rPr>
        <w:t>with</w:t>
      </w:r>
      <w:proofErr w:type="spellEnd"/>
      <w:r w:rsidRPr="000958B8">
        <w:rPr>
          <w:lang w:val="fr-FR"/>
        </w:rPr>
        <w:t xml:space="preserve"> a PSTN </w:t>
      </w:r>
      <w:proofErr w:type="spellStart"/>
      <w:r w:rsidRPr="000958B8">
        <w:rPr>
          <w:lang w:val="fr-FR"/>
        </w:rPr>
        <w:t>connection</w:t>
      </w:r>
      <w:proofErr w:type="spellEnd"/>
      <w:r w:rsidRPr="000958B8">
        <w:rPr>
          <w:lang w:val="fr-FR"/>
        </w:rPr>
        <w:t xml:space="preserve">, </w:t>
      </w:r>
      <w:proofErr w:type="spellStart"/>
      <w:r w:rsidRPr="000958B8">
        <w:rPr>
          <w:lang w:val="fr-FR"/>
        </w:rPr>
        <w:t>users</w:t>
      </w:r>
      <w:proofErr w:type="spellEnd"/>
      <w:r w:rsidRPr="000958B8">
        <w:rPr>
          <w:lang w:val="fr-FR"/>
        </w:rPr>
        <w:t xml:space="preserve"> </w:t>
      </w:r>
      <w:proofErr w:type="spellStart"/>
      <w:r w:rsidRPr="000958B8">
        <w:rPr>
          <w:lang w:val="fr-FR"/>
        </w:rPr>
        <w:t>shall</w:t>
      </w:r>
      <w:proofErr w:type="spellEnd"/>
      <w:r w:rsidRPr="000958B8">
        <w:rPr>
          <w:lang w:val="fr-FR"/>
        </w:rPr>
        <w:t xml:space="preserve"> have </w:t>
      </w:r>
      <w:proofErr w:type="spellStart"/>
      <w:r w:rsidRPr="000958B8">
        <w:rPr>
          <w:lang w:val="fr-FR"/>
        </w:rPr>
        <w:t>greater</w:t>
      </w:r>
      <w:proofErr w:type="spellEnd"/>
      <w:r w:rsidRPr="000958B8">
        <w:rPr>
          <w:lang w:val="fr-FR"/>
        </w:rPr>
        <w:t xml:space="preserve"> </w:t>
      </w:r>
      <w:proofErr w:type="spellStart"/>
      <w:r w:rsidRPr="000958B8">
        <w:rPr>
          <w:lang w:val="fr-FR"/>
        </w:rPr>
        <w:t>than</w:t>
      </w:r>
      <w:proofErr w:type="spellEnd"/>
      <w:r w:rsidRPr="000958B8">
        <w:rPr>
          <w:lang w:val="fr-FR"/>
        </w:rPr>
        <w:t xml:space="preserve"> 50Kbps </w:t>
      </w:r>
      <w:proofErr w:type="spellStart"/>
      <w:r w:rsidRPr="000958B8">
        <w:rPr>
          <w:lang w:val="fr-FR"/>
        </w:rPr>
        <w:t>connection</w:t>
      </w:r>
      <w:proofErr w:type="spellEnd"/>
      <w:r w:rsidRPr="000958B8">
        <w:rPr>
          <w:lang w:val="fr-FR"/>
        </w:rPr>
        <w:t xml:space="preserve"> speed. </w:t>
      </w:r>
    </w:p>
    <w:p w:rsidR="000958B8" w:rsidRPr="000958B8" w:rsidRDefault="00B725F6" w:rsidP="00402DC2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>
        <w:rPr>
          <w:lang w:val="fr-FR"/>
        </w:rPr>
        <w:t>Website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should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responce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within</w:t>
      </w:r>
      <w:proofErr w:type="spellEnd"/>
      <w:r w:rsidR="000958B8">
        <w:rPr>
          <w:lang w:val="fr-FR"/>
        </w:rPr>
        <w:t xml:space="preserve"> 6 sec. </w:t>
      </w:r>
      <w:proofErr w:type="gramStart"/>
      <w:r w:rsidR="000958B8">
        <w:rPr>
          <w:lang w:val="fr-FR"/>
        </w:rPr>
        <w:t>for</w:t>
      </w:r>
      <w:proofErr w:type="gramEnd"/>
      <w:r w:rsidR="000958B8">
        <w:rPr>
          <w:lang w:val="fr-FR"/>
        </w:rPr>
        <w:t xml:space="preserve"> all the </w:t>
      </w:r>
      <w:proofErr w:type="spellStart"/>
      <w:r w:rsidR="000958B8">
        <w:rPr>
          <w:lang w:val="fr-FR"/>
        </w:rPr>
        <w:t>request</w:t>
      </w:r>
      <w:proofErr w:type="spellEnd"/>
      <w:r w:rsidR="000958B8">
        <w:rPr>
          <w:lang w:val="fr-FR"/>
        </w:rPr>
        <w:t xml:space="preserve"> by the user.</w:t>
      </w:r>
    </w:p>
    <w:p w:rsidR="000958B8" w:rsidRDefault="000958B8" w:rsidP="00402DC2">
      <w:pPr>
        <w:pStyle w:val="StyleHeading1H1Mainheading1Heading1Heading10Head1h1Sec"/>
      </w:pPr>
      <w:bookmarkStart w:id="60" w:name="_Toc467756002"/>
      <w:r>
        <w:t>Availability</w:t>
      </w:r>
      <w:bookmarkEnd w:id="60"/>
    </w:p>
    <w:p w:rsidR="000958B8" w:rsidRDefault="00B725F6" w:rsidP="00402DC2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>
        <w:rPr>
          <w:lang w:val="fr-FR"/>
        </w:rPr>
        <w:t>Website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should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be</w:t>
      </w:r>
      <w:proofErr w:type="spellEnd"/>
      <w:r w:rsidR="000958B8">
        <w:rPr>
          <w:lang w:val="fr-FR"/>
        </w:rPr>
        <w:t xml:space="preserve"> </w:t>
      </w:r>
      <w:proofErr w:type="spellStart"/>
      <w:r w:rsidR="000958B8">
        <w:rPr>
          <w:lang w:val="fr-FR"/>
        </w:rPr>
        <w:t>available</w:t>
      </w:r>
      <w:proofErr w:type="spellEnd"/>
      <w:r w:rsidR="000958B8">
        <w:rPr>
          <w:lang w:val="fr-FR"/>
        </w:rPr>
        <w:t xml:space="preserve"> for 24*7 to </w:t>
      </w:r>
      <w:proofErr w:type="spellStart"/>
      <w:r w:rsidR="000958B8">
        <w:rPr>
          <w:lang w:val="fr-FR"/>
        </w:rPr>
        <w:t>Adminstrat</w:t>
      </w:r>
      <w:r w:rsidR="00873635">
        <w:rPr>
          <w:lang w:val="fr-FR"/>
        </w:rPr>
        <w:t>or</w:t>
      </w:r>
      <w:proofErr w:type="spellEnd"/>
      <w:r w:rsidR="0046411B">
        <w:rPr>
          <w:lang w:val="fr-FR"/>
        </w:rPr>
        <w:t>.</w:t>
      </w:r>
      <w:r w:rsidR="000958B8" w:rsidRPr="000958B8">
        <w:rPr>
          <w:lang w:val="fr-FR"/>
        </w:rPr>
        <w:t xml:space="preserve"> </w:t>
      </w:r>
    </w:p>
    <w:p w:rsidR="000958B8" w:rsidRDefault="000958B8" w:rsidP="00402DC2">
      <w:pPr>
        <w:pStyle w:val="StyleHeading1H1Mainheading1Heading1Heading10Head1h1Sec"/>
      </w:pPr>
      <w:bookmarkStart w:id="61" w:name="_Toc467756003"/>
      <w:r>
        <w:t>Security</w:t>
      </w:r>
      <w:bookmarkEnd w:id="61"/>
    </w:p>
    <w:p w:rsidR="000958B8" w:rsidRPr="001179AE" w:rsidRDefault="002800A0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On</w:t>
      </w:r>
      <w:r w:rsidR="000958B8" w:rsidRPr="001179AE">
        <w:rPr>
          <w:lang w:val="fr-FR"/>
        </w:rPr>
        <w:t xml:space="preserve"> </w:t>
      </w:r>
      <w:proofErr w:type="spellStart"/>
      <w:r w:rsidR="000958B8" w:rsidRPr="001179AE">
        <w:rPr>
          <w:lang w:val="fr-FR"/>
        </w:rPr>
        <w:t>Each</w:t>
      </w:r>
      <w:proofErr w:type="spellEnd"/>
      <w:r w:rsidR="000958B8" w:rsidRPr="001179AE">
        <w:rPr>
          <w:lang w:val="fr-FR"/>
        </w:rPr>
        <w:t xml:space="preserve"> page in the</w:t>
      </w:r>
      <w:r w:rsidR="0046411B">
        <w:rPr>
          <w:lang w:val="fr-FR"/>
        </w:rPr>
        <w:t xml:space="preserve"> </w:t>
      </w:r>
      <w:proofErr w:type="spellStart"/>
      <w:r>
        <w:rPr>
          <w:lang w:val="fr-FR"/>
        </w:rPr>
        <w:t>Register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 xml:space="preserve"> Details </w:t>
      </w:r>
      <w:r w:rsidR="0046411B">
        <w:rPr>
          <w:lang w:val="fr-FR"/>
        </w:rPr>
        <w:t>page</w:t>
      </w:r>
      <w:r w:rsidR="000958B8" w:rsidRPr="001179AE">
        <w:rPr>
          <w:lang w:val="fr-FR"/>
        </w:rPr>
        <w:t xml:space="preserve"> checks for a </w:t>
      </w:r>
      <w:proofErr w:type="spellStart"/>
      <w:r w:rsidR="000958B8" w:rsidRPr="001179AE">
        <w:rPr>
          <w:lang w:val="fr-FR"/>
        </w:rPr>
        <w:t>valid</w:t>
      </w:r>
      <w:proofErr w:type="spellEnd"/>
      <w:r w:rsidR="000958B8" w:rsidRPr="001179AE">
        <w:rPr>
          <w:lang w:val="fr-FR"/>
        </w:rPr>
        <w:t xml:space="preserve"> user login by checking the value of a session variable.</w:t>
      </w:r>
    </w:p>
    <w:p w:rsidR="007B3948" w:rsidRPr="0004791E" w:rsidRDefault="007B3948" w:rsidP="00402DC2">
      <w:pPr>
        <w:pStyle w:val="StyleHeading2Sub-headingH2ChapterNumberAppendixLetterchnh"/>
      </w:pPr>
      <w:bookmarkStart w:id="62" w:name="_Toc458607238"/>
      <w:r>
        <w:t>User Interface</w:t>
      </w:r>
      <w:bookmarkEnd w:id="62"/>
      <w:r w:rsidRPr="0004791E">
        <w:t xml:space="preserve"> 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letters on Menus shall be bold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 xml:space="preserve">The active links </w:t>
      </w:r>
      <w:proofErr w:type="spellStart"/>
      <w:r w:rsidRPr="00B10BC4">
        <w:t>shoul</w:t>
      </w:r>
      <w:proofErr w:type="spellEnd"/>
      <w:r w:rsidRPr="00B10BC4">
        <w:t xml:space="preserve"> be displayed in red color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 xml:space="preserve">The </w:t>
      </w:r>
      <w:proofErr w:type="spellStart"/>
      <w:r w:rsidRPr="00B10BC4">
        <w:t>visisted</w:t>
      </w:r>
      <w:proofErr w:type="spellEnd"/>
      <w:r w:rsidRPr="00B10BC4">
        <w:t xml:space="preserve"> links should be displayed in </w:t>
      </w:r>
      <w:proofErr w:type="spellStart"/>
      <w:r w:rsidRPr="00B10BC4">
        <w:t>purpule</w:t>
      </w:r>
      <w:proofErr w:type="spellEnd"/>
      <w:r w:rsidRPr="00B10BC4">
        <w:t xml:space="preserve"> color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Unvisited links should be displayed in blue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 xml:space="preserve">The logout and back button should be available on every page of the </w:t>
      </w:r>
      <w:proofErr w:type="spellStart"/>
      <w:r w:rsidR="00B725F6">
        <w:rPr>
          <w:lang w:val="fr-FR"/>
        </w:rPr>
        <w:t>Website</w:t>
      </w:r>
      <w:proofErr w:type="spellEnd"/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Look and feel and color of application should be proper.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 xml:space="preserve">In case of </w:t>
      </w:r>
      <w:proofErr w:type="gramStart"/>
      <w:r w:rsidRPr="00B10BC4">
        <w:t>Field  level</w:t>
      </w:r>
      <w:proofErr w:type="gramEnd"/>
      <w:r w:rsidRPr="00B10BC4">
        <w:t xml:space="preserve"> validation error messages should be displayed in red color.</w:t>
      </w:r>
    </w:p>
    <w:p w:rsidR="007B3948" w:rsidRPr="007B3948" w:rsidRDefault="007B3948" w:rsidP="00402DC2">
      <w:pPr>
        <w:rPr>
          <w:lang w:val="fr-FR"/>
        </w:rPr>
      </w:pPr>
    </w:p>
    <w:p w:rsidR="009F5790" w:rsidRDefault="009F5790" w:rsidP="00402DC2">
      <w:pPr>
        <w:pStyle w:val="infoblue"/>
      </w:pPr>
    </w:p>
    <w:p w:rsidR="007B3948" w:rsidRDefault="007B3948" w:rsidP="00402DC2">
      <w:pPr>
        <w:pStyle w:val="infoblue"/>
      </w:pPr>
    </w:p>
    <w:p w:rsidR="007B3948" w:rsidRPr="009F5790" w:rsidRDefault="007B3948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63" w:name="_Toc144299929"/>
      <w:bookmarkStart w:id="64" w:name="_Toc145125015"/>
      <w:bookmarkStart w:id="65" w:name="_Toc165439513"/>
      <w:bookmarkStart w:id="66" w:name="_Toc186019622"/>
      <w:bookmarkStart w:id="67" w:name="_Toc467756004"/>
      <w:r w:rsidRPr="009F5790">
        <w:lastRenderedPageBreak/>
        <w:t>Extension Points</w:t>
      </w:r>
      <w:bookmarkEnd w:id="63"/>
      <w:bookmarkEnd w:id="64"/>
      <w:bookmarkEnd w:id="65"/>
      <w:bookmarkEnd w:id="66"/>
      <w:bookmarkEnd w:id="67"/>
    </w:p>
    <w:p w:rsidR="007F00A8" w:rsidRPr="0004791E" w:rsidRDefault="007F00A8" w:rsidP="00402DC2">
      <w:pPr>
        <w:pStyle w:val="StyleHeading1H1Mainheading1Heading1Heading10Head1h1Sec"/>
      </w:pPr>
      <w:bookmarkStart w:id="68" w:name="_Toc458607241"/>
      <w:bookmarkStart w:id="69" w:name="_Toc467756005"/>
      <w:bookmarkStart w:id="70" w:name="_Toc122945797"/>
      <w:bookmarkStart w:id="71" w:name="_Toc123634717"/>
      <w:bookmarkStart w:id="72" w:name="_Toc165439514"/>
      <w:bookmarkStart w:id="73" w:name="_Toc186019623"/>
      <w:r w:rsidRPr="0004791E">
        <w:t xml:space="preserve">Extension in </w:t>
      </w:r>
      <w:r>
        <w:t>Alternate Flow  1</w:t>
      </w:r>
      <w:r w:rsidRPr="0004791E">
        <w:t>:</w:t>
      </w:r>
      <w:bookmarkEnd w:id="68"/>
      <w:bookmarkEnd w:id="69"/>
      <w:r w:rsidRPr="0004791E">
        <w:t xml:space="preserve"> </w:t>
      </w:r>
    </w:p>
    <w:p w:rsidR="007F00A8" w:rsidRPr="007F00A8" w:rsidRDefault="007F00A8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I</w:t>
      </w:r>
      <w:r w:rsidR="00CF6E74">
        <w:rPr>
          <w:lang w:val="fr-FR"/>
        </w:rPr>
        <w:t xml:space="preserve">f the </w:t>
      </w:r>
      <w:proofErr w:type="spellStart"/>
      <w:r w:rsidR="002800A0">
        <w:rPr>
          <w:lang w:val="fr-FR"/>
        </w:rPr>
        <w:t>Company</w:t>
      </w:r>
      <w:proofErr w:type="spellEnd"/>
      <w:r w:rsidR="002800A0">
        <w:rPr>
          <w:lang w:val="fr-FR"/>
        </w:rPr>
        <w:t xml:space="preserve"> Person</w:t>
      </w:r>
      <w:r w:rsidRPr="007F00A8">
        <w:rPr>
          <w:lang w:val="fr-FR"/>
        </w:rPr>
        <w:t xml:space="preserve"> has </w:t>
      </w:r>
      <w:proofErr w:type="spellStart"/>
      <w:r w:rsidR="002800A0">
        <w:rPr>
          <w:lang w:val="fr-FR"/>
        </w:rPr>
        <w:t>entered</w:t>
      </w:r>
      <w:proofErr w:type="spellEnd"/>
      <w:r w:rsidR="002800A0">
        <w:rPr>
          <w:lang w:val="fr-FR"/>
        </w:rPr>
        <w:t xml:space="preserve"> </w:t>
      </w:r>
      <w:proofErr w:type="spellStart"/>
      <w:r w:rsidR="002800A0">
        <w:rPr>
          <w:lang w:val="fr-FR"/>
        </w:rPr>
        <w:t>wrong</w:t>
      </w:r>
      <w:proofErr w:type="spellEnd"/>
      <w:r w:rsidR="002800A0">
        <w:rPr>
          <w:lang w:val="fr-FR"/>
        </w:rPr>
        <w:t xml:space="preserve"> user </w:t>
      </w:r>
      <w:proofErr w:type="spellStart"/>
      <w:proofErr w:type="gramStart"/>
      <w:r w:rsidR="002800A0">
        <w:rPr>
          <w:lang w:val="fr-FR"/>
        </w:rPr>
        <w:t>credentials</w:t>
      </w:r>
      <w:proofErr w:type="spellEnd"/>
      <w:r w:rsidR="002800A0">
        <w:rPr>
          <w:lang w:val="fr-FR"/>
        </w:rPr>
        <w:t xml:space="preserve"> .</w:t>
      </w:r>
      <w:proofErr w:type="gramEnd"/>
    </w:p>
    <w:p w:rsidR="007F00A8" w:rsidRPr="007F00A8" w:rsidRDefault="007F00A8" w:rsidP="00402DC2">
      <w:pPr>
        <w:pStyle w:val="ListParagraph"/>
        <w:numPr>
          <w:ilvl w:val="0"/>
          <w:numId w:val="11"/>
        </w:numPr>
        <w:rPr>
          <w:lang w:val="fr-FR"/>
        </w:rPr>
      </w:pPr>
      <w:r w:rsidRPr="007F00A8">
        <w:rPr>
          <w:lang w:val="fr-FR"/>
        </w:rPr>
        <w:t xml:space="preserve">The system prompts the user to </w:t>
      </w:r>
      <w:proofErr w:type="spellStart"/>
      <w:r w:rsidRPr="007F00A8">
        <w:rPr>
          <w:lang w:val="fr-FR"/>
        </w:rPr>
        <w:t>re-enter</w:t>
      </w:r>
      <w:proofErr w:type="spellEnd"/>
      <w:r w:rsidRPr="007F00A8">
        <w:rPr>
          <w:lang w:val="fr-FR"/>
        </w:rPr>
        <w:t xml:space="preserve"> the </w:t>
      </w:r>
      <w:proofErr w:type="spellStart"/>
      <w:r w:rsidRPr="007F00A8">
        <w:rPr>
          <w:lang w:val="fr-FR"/>
        </w:rPr>
        <w:t>credentials</w:t>
      </w:r>
      <w:proofErr w:type="spellEnd"/>
    </w:p>
    <w:p w:rsidR="007F00A8" w:rsidRPr="007F00A8" w:rsidRDefault="002800A0" w:rsidP="00402DC2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 xml:space="preserve"> Person</w:t>
      </w:r>
      <w:r w:rsidR="007F00A8" w:rsidRPr="007F00A8">
        <w:rPr>
          <w:lang w:val="fr-FR"/>
        </w:rPr>
        <w:t xml:space="preserve"> </w:t>
      </w:r>
      <w:proofErr w:type="spellStart"/>
      <w:r w:rsidR="007F00A8" w:rsidRPr="007F00A8">
        <w:rPr>
          <w:lang w:val="fr-FR"/>
        </w:rPr>
        <w:t>enters</w:t>
      </w:r>
      <w:proofErr w:type="spellEnd"/>
      <w:r w:rsidR="007F00A8" w:rsidRPr="007F00A8">
        <w:rPr>
          <w:lang w:val="fr-FR"/>
        </w:rPr>
        <w:t xml:space="preserve"> the </w:t>
      </w:r>
      <w:proofErr w:type="spellStart"/>
      <w:r w:rsidR="007F00A8" w:rsidRPr="007F00A8">
        <w:rPr>
          <w:lang w:val="fr-FR"/>
        </w:rPr>
        <w:t>username</w:t>
      </w:r>
      <w:proofErr w:type="spellEnd"/>
      <w:r w:rsidR="007F00A8" w:rsidRPr="007F00A8">
        <w:rPr>
          <w:lang w:val="fr-FR"/>
        </w:rPr>
        <w:t xml:space="preserve"> and </w:t>
      </w:r>
      <w:proofErr w:type="spellStart"/>
      <w:r w:rsidR="007F00A8" w:rsidRPr="007F00A8">
        <w:rPr>
          <w:lang w:val="fr-FR"/>
        </w:rPr>
        <w:t>password</w:t>
      </w:r>
      <w:proofErr w:type="spellEnd"/>
    </w:p>
    <w:p w:rsidR="007F00A8" w:rsidRPr="001168B3" w:rsidRDefault="007F00A8" w:rsidP="00402DC2">
      <w:pPr>
        <w:pStyle w:val="ListParagraph"/>
        <w:numPr>
          <w:ilvl w:val="0"/>
          <w:numId w:val="11"/>
        </w:numPr>
      </w:pPr>
      <w:r w:rsidRPr="001168B3">
        <w:t xml:space="preserve">The system validates the </w:t>
      </w:r>
      <w:proofErr w:type="spellStart"/>
      <w:r w:rsidR="002800A0">
        <w:rPr>
          <w:lang w:val="fr-FR"/>
        </w:rPr>
        <w:t>Company</w:t>
      </w:r>
      <w:proofErr w:type="spellEnd"/>
      <w:r w:rsidR="002800A0">
        <w:rPr>
          <w:lang w:val="fr-FR"/>
        </w:rPr>
        <w:t xml:space="preserve"> Person</w:t>
      </w:r>
      <w:r w:rsidR="00B55FA1" w:rsidRPr="001168B3">
        <w:t xml:space="preserve"> </w:t>
      </w:r>
      <w:r w:rsidR="00B55FA1">
        <w:t xml:space="preserve">user </w:t>
      </w:r>
      <w:r w:rsidRPr="001168B3">
        <w:t>id and password combination with the database.</w:t>
      </w:r>
    </w:p>
    <w:p w:rsidR="007F00A8" w:rsidRPr="001168B3" w:rsidRDefault="007F00A8" w:rsidP="00402DC2">
      <w:pPr>
        <w:pStyle w:val="ListParagraph"/>
        <w:numPr>
          <w:ilvl w:val="0"/>
          <w:numId w:val="11"/>
        </w:numPr>
      </w:pPr>
      <w:r w:rsidRPr="001168B3">
        <w:t xml:space="preserve">On successful login, the </w:t>
      </w:r>
      <w:r w:rsidR="002800A0">
        <w:t xml:space="preserve">Company </w:t>
      </w:r>
      <w:r w:rsidRPr="001168B3">
        <w:t>home page is displayed.</w:t>
      </w:r>
    </w:p>
    <w:p w:rsidR="007B3948" w:rsidRDefault="007B3948" w:rsidP="00402DC2">
      <w:pPr>
        <w:pStyle w:val="StyleHeading2Sub-headingH2ChapterNumberAppendixLetterchnh"/>
      </w:pPr>
      <w:r w:rsidRPr="0004791E">
        <w:t xml:space="preserve">Extension in </w:t>
      </w:r>
      <w:r w:rsidR="00402DC2">
        <w:t>Basic</w:t>
      </w:r>
      <w:r>
        <w:t xml:space="preserve"> </w:t>
      </w:r>
      <w:proofErr w:type="gramStart"/>
      <w:r>
        <w:t>F</w:t>
      </w:r>
      <w:r w:rsidR="00402DC2">
        <w:t xml:space="preserve">low </w:t>
      </w:r>
      <w:r w:rsidRPr="0004791E">
        <w:t>:</w:t>
      </w:r>
      <w:proofErr w:type="gramEnd"/>
      <w:r w:rsidRPr="0004791E">
        <w:t xml:space="preserve"> </w:t>
      </w:r>
    </w:p>
    <w:p w:rsidR="00540662" w:rsidRPr="0004791E" w:rsidRDefault="00540662" w:rsidP="00402DC2">
      <w:pPr>
        <w:pStyle w:val="StyleHeading2Sub-headingH2ChapterNumberAppendixLetterchnh"/>
      </w:pPr>
    </w:p>
    <w:p w:rsidR="00540662" w:rsidRDefault="00402DC2" w:rsidP="00402DC2">
      <w:pPr>
        <w:rPr>
          <w:b/>
        </w:rPr>
      </w:pPr>
      <w:r>
        <w:t xml:space="preserve">In step </w:t>
      </w:r>
      <w:proofErr w:type="gramStart"/>
      <w:r>
        <w:t xml:space="preserve">5 </w:t>
      </w:r>
      <w:r w:rsidR="007B3948" w:rsidRPr="00834B20">
        <w:t>,</w:t>
      </w:r>
      <w:proofErr w:type="gramEnd"/>
      <w:r w:rsidR="007B3948" w:rsidRPr="00834B20">
        <w:t xml:space="preserve"> if the </w:t>
      </w:r>
      <w:r>
        <w:rPr>
          <w:rFonts w:eastAsiaTheme="minorHAnsi"/>
          <w:lang w:eastAsia="en-US"/>
        </w:rPr>
        <w:t>administrator</w:t>
      </w:r>
      <w:r w:rsidR="007B3948" w:rsidRPr="00834B20">
        <w:t xml:space="preserve"> has </w:t>
      </w:r>
      <w:r>
        <w:t xml:space="preserve">entered wrong placement details. </w:t>
      </w:r>
    </w:p>
    <w:p w:rsidR="00402DC2" w:rsidRPr="00402DC2" w:rsidRDefault="00402DC2" w:rsidP="00402DC2"/>
    <w:p w:rsidR="00540662" w:rsidRPr="00883041" w:rsidRDefault="00540662" w:rsidP="00402DC2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t>If administrator is entered the wr</w:t>
      </w:r>
      <w:r w:rsidR="002941E1">
        <w:rPr>
          <w:rFonts w:eastAsiaTheme="minorHAnsi"/>
          <w:lang w:eastAsia="en-US"/>
        </w:rPr>
        <w:t xml:space="preserve">ong details in </w:t>
      </w:r>
      <w:r w:rsidR="002941E1">
        <w:t>h</w:t>
      </w:r>
      <w:r w:rsidR="002941E1" w:rsidRPr="00097DE5">
        <w:t xml:space="preserve">ow many individuals were placed in a </w:t>
      </w:r>
      <w:proofErr w:type="gramStart"/>
      <w:r w:rsidR="002941E1" w:rsidRPr="00097DE5">
        <w:t>particular month</w:t>
      </w:r>
      <w:proofErr w:type="gramEnd"/>
      <w:r w:rsidR="00C500BB">
        <w:t>.</w:t>
      </w:r>
    </w:p>
    <w:p w:rsidR="007B3948" w:rsidRPr="00402DC2" w:rsidRDefault="00402DC2" w:rsidP="00402DC2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t>Administrator is redirected to the step 5 of the basic flow</w:t>
      </w:r>
      <w:r>
        <w:t>.</w:t>
      </w:r>
    </w:p>
    <w:p w:rsidR="00402DC2" w:rsidRPr="003C35AA" w:rsidRDefault="00402DC2" w:rsidP="003C35AA">
      <w:pPr>
        <w:pStyle w:val="ListParagraph"/>
        <w:numPr>
          <w:ilvl w:val="0"/>
          <w:numId w:val="27"/>
        </w:numPr>
        <w:rPr>
          <w:b/>
        </w:rPr>
      </w:pPr>
      <w:r>
        <w:t>Administrator re-enters the valid value in h</w:t>
      </w:r>
      <w:r w:rsidRPr="00097DE5">
        <w:t xml:space="preserve">ow many individuals were placed in a </w:t>
      </w:r>
      <w:proofErr w:type="gramStart"/>
      <w:r w:rsidRPr="00097DE5">
        <w:t>particular month</w:t>
      </w:r>
      <w:proofErr w:type="gramEnd"/>
      <w:r>
        <w:t xml:space="preserve"> field.</w:t>
      </w:r>
    </w:p>
    <w:p w:rsidR="003C35AA" w:rsidRPr="003C35AA" w:rsidRDefault="003C35AA" w:rsidP="003C35AA">
      <w:pPr>
        <w:pStyle w:val="ListParagraph"/>
        <w:ind w:left="1080"/>
        <w:rPr>
          <w:b/>
        </w:rPr>
      </w:pPr>
    </w:p>
    <w:p w:rsidR="007F00A8" w:rsidRPr="00834B20" w:rsidRDefault="007F00A8" w:rsidP="00402DC2"/>
    <w:p w:rsidR="009F5790" w:rsidRPr="009F5790" w:rsidRDefault="009F5790" w:rsidP="00402DC2">
      <w:pPr>
        <w:pStyle w:val="StyleHeading2Sub-headingH2ChapterNumberAppendixLetterchnh"/>
      </w:pPr>
      <w:bookmarkStart w:id="74" w:name="_Toc467756006"/>
      <w:r w:rsidRPr="009F5790">
        <w:t>&lt;</w:t>
      </w:r>
      <w:bookmarkStart w:id="75" w:name="_Toc144299930"/>
      <w:bookmarkStart w:id="76" w:name="_Toc145125016"/>
      <w:bookmarkStart w:id="77" w:name="_Toc165439515"/>
      <w:bookmarkStart w:id="78" w:name="_Toc186019624"/>
      <w:bookmarkEnd w:id="70"/>
      <w:bookmarkEnd w:id="71"/>
      <w:bookmarkEnd w:id="72"/>
      <w:bookmarkEnd w:id="73"/>
      <w:r w:rsidR="007F00A8" w:rsidRPr="009F5790">
        <w:t xml:space="preserve"> </w:t>
      </w:r>
      <w:r w:rsidRPr="009F5790">
        <w:t>Business Rules</w:t>
      </w:r>
      <w:bookmarkEnd w:id="74"/>
      <w:bookmarkEnd w:id="75"/>
      <w:bookmarkEnd w:id="76"/>
      <w:bookmarkEnd w:id="77"/>
      <w:bookmarkEnd w:id="78"/>
    </w:p>
    <w:p w:rsidR="009F5790" w:rsidRPr="009F5790" w:rsidRDefault="009F5790" w:rsidP="00402DC2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:rsidTr="00883041">
        <w:trPr>
          <w:tblHeader/>
        </w:trPr>
        <w:tc>
          <w:tcPr>
            <w:tcW w:w="2268" w:type="dxa"/>
            <w:shd w:val="clear" w:color="auto" w:fill="F3F3F3"/>
          </w:tcPr>
          <w:p w:rsidR="009F5790" w:rsidRPr="009F5790" w:rsidRDefault="009F5790" w:rsidP="00402DC2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9F5790" w:rsidRDefault="009F5790" w:rsidP="00402DC2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9F5790" w:rsidRDefault="009F5790" w:rsidP="00402DC2">
            <w:r w:rsidRPr="009F5790">
              <w:t>System action (if BR fails)</w:t>
            </w:r>
          </w:p>
        </w:tc>
      </w:tr>
      <w:tr w:rsidR="009F5790" w:rsidRPr="009F5790" w:rsidTr="00883041">
        <w:tc>
          <w:tcPr>
            <w:tcW w:w="2268" w:type="dxa"/>
          </w:tcPr>
          <w:p w:rsidR="009F5790" w:rsidRPr="00F01F36" w:rsidRDefault="00BC420B" w:rsidP="00402DC2">
            <w:pPr>
              <w:pStyle w:val="infoblue"/>
            </w:pPr>
            <w:r w:rsidRPr="00F01F36">
              <w:t>BR01</w:t>
            </w:r>
          </w:p>
        </w:tc>
        <w:tc>
          <w:tcPr>
            <w:tcW w:w="3636" w:type="dxa"/>
          </w:tcPr>
          <w:p w:rsidR="009F5790" w:rsidRPr="00F01F36" w:rsidRDefault="002800A0" w:rsidP="00402DC2">
            <w:pPr>
              <w:pStyle w:val="infoblue"/>
            </w:pPr>
            <w:r>
              <w:t xml:space="preserve">Company Person </w:t>
            </w:r>
            <w:r w:rsidR="00BC420B" w:rsidRPr="00F01F36">
              <w:t>should be valid</w:t>
            </w:r>
          </w:p>
        </w:tc>
        <w:tc>
          <w:tcPr>
            <w:tcW w:w="2952" w:type="dxa"/>
          </w:tcPr>
          <w:p w:rsidR="009F5790" w:rsidRPr="00F01F36" w:rsidRDefault="00BC420B" w:rsidP="00402DC2">
            <w:pPr>
              <w:pStyle w:val="infoblue"/>
            </w:pPr>
            <w:r w:rsidRPr="00F01F36">
              <w:t xml:space="preserve">User </w:t>
            </w:r>
            <w:r w:rsidR="00E1404C" w:rsidRPr="00F01F36">
              <w:t xml:space="preserve">got popup to </w:t>
            </w:r>
            <w:proofErr w:type="spellStart"/>
            <w:r w:rsidR="00E1404C" w:rsidRPr="00F01F36">
              <w:t>reenter</w:t>
            </w:r>
            <w:proofErr w:type="spellEnd"/>
            <w:r w:rsidR="00E1404C" w:rsidRPr="00F01F36">
              <w:t xml:space="preserve"> the credentials.</w:t>
            </w:r>
          </w:p>
        </w:tc>
      </w:tr>
      <w:tr w:rsidR="00E1404C" w:rsidRPr="009F5790" w:rsidTr="00883041">
        <w:tc>
          <w:tcPr>
            <w:tcW w:w="2268" w:type="dxa"/>
          </w:tcPr>
          <w:p w:rsidR="00E1404C" w:rsidRPr="00F01F36" w:rsidRDefault="00E1404C" w:rsidP="00402DC2">
            <w:pPr>
              <w:pStyle w:val="infoblue"/>
            </w:pPr>
            <w:r w:rsidRPr="00F01F36">
              <w:t>BR02</w:t>
            </w:r>
          </w:p>
        </w:tc>
        <w:tc>
          <w:tcPr>
            <w:tcW w:w="3636" w:type="dxa"/>
          </w:tcPr>
          <w:p w:rsidR="00E1404C" w:rsidRPr="00F01F36" w:rsidRDefault="002800A0" w:rsidP="00402DC2">
            <w:pPr>
              <w:pStyle w:val="infoblue"/>
            </w:pPr>
            <w:r>
              <w:t xml:space="preserve">Admin </w:t>
            </w:r>
            <w:proofErr w:type="gramStart"/>
            <w:r>
              <w:t>And</w:t>
            </w:r>
            <w:proofErr w:type="gramEnd"/>
            <w:r>
              <w:t xml:space="preserve"> Applicants </w:t>
            </w:r>
            <w:r w:rsidR="00B95C16" w:rsidRPr="00F01F36">
              <w:t xml:space="preserve">should </w:t>
            </w:r>
            <w:r w:rsidR="00E1404C" w:rsidRPr="00F01F36">
              <w:t xml:space="preserve">be able to </w:t>
            </w:r>
            <w:r>
              <w:t>view the</w:t>
            </w:r>
            <w:r w:rsidR="00B95C16" w:rsidRPr="00F01F36">
              <w:t xml:space="preserve"> details added by </w:t>
            </w:r>
            <w:r>
              <w:t>the company Person</w:t>
            </w:r>
            <w:r w:rsidR="00B95C16" w:rsidRPr="00F01F36">
              <w:t>.</w:t>
            </w:r>
          </w:p>
        </w:tc>
        <w:tc>
          <w:tcPr>
            <w:tcW w:w="2952" w:type="dxa"/>
          </w:tcPr>
          <w:p w:rsidR="00E1404C" w:rsidRPr="00F01F36" w:rsidRDefault="003A0D06" w:rsidP="00402DC2">
            <w:pPr>
              <w:pStyle w:val="infoblue"/>
            </w:pPr>
            <w:r>
              <w:t xml:space="preserve">Display notification </w:t>
            </w:r>
            <w:r w:rsidR="002800A0">
              <w:t xml:space="preserve">message </w:t>
            </w:r>
            <w:proofErr w:type="gramStart"/>
            <w:r w:rsidR="002800A0">
              <w:t>“</w:t>
            </w:r>
            <w:r w:rsidR="00B95C16" w:rsidRPr="00F01F36">
              <w:t xml:space="preserve"> details</w:t>
            </w:r>
            <w:proofErr w:type="gramEnd"/>
            <w:r w:rsidR="00B95C16" w:rsidRPr="00F01F36">
              <w:t xml:space="preserve"> not available</w:t>
            </w:r>
            <w:r w:rsidR="00E1404C" w:rsidRPr="00F01F36">
              <w:t>”</w:t>
            </w:r>
          </w:p>
        </w:tc>
      </w:tr>
      <w:tr w:rsidR="00B95C16" w:rsidRPr="009F5790" w:rsidTr="00883041">
        <w:tc>
          <w:tcPr>
            <w:tcW w:w="2268" w:type="dxa"/>
          </w:tcPr>
          <w:p w:rsidR="00B95C16" w:rsidRPr="00F01F36" w:rsidRDefault="00B95C16" w:rsidP="00402DC2">
            <w:pPr>
              <w:pStyle w:val="infoblue"/>
            </w:pPr>
            <w:r w:rsidRPr="00F01F36">
              <w:t>BR03</w:t>
            </w:r>
          </w:p>
        </w:tc>
        <w:tc>
          <w:tcPr>
            <w:tcW w:w="3636" w:type="dxa"/>
          </w:tcPr>
          <w:p w:rsidR="00B95C16" w:rsidRPr="00F01F36" w:rsidRDefault="00B95C16" w:rsidP="00A01F8D">
            <w:pPr>
              <w:pStyle w:val="infoblue"/>
            </w:pPr>
            <w:r w:rsidRPr="00F01F36">
              <w:t>Applicant should not be able to u</w:t>
            </w:r>
            <w:r w:rsidR="00A01F8D">
              <w:t>p</w:t>
            </w:r>
            <w:r w:rsidRPr="00F01F36">
              <w:t xml:space="preserve">date or delete </w:t>
            </w:r>
            <w:r w:rsidR="002800A0">
              <w:t>the company Details added by the company Person.</w:t>
            </w:r>
          </w:p>
        </w:tc>
        <w:tc>
          <w:tcPr>
            <w:tcW w:w="2952" w:type="dxa"/>
          </w:tcPr>
          <w:p w:rsidR="00B95C16" w:rsidRPr="00F01F36" w:rsidRDefault="00123172" w:rsidP="00402DC2">
            <w:pPr>
              <w:pStyle w:val="infoblue"/>
            </w:pPr>
            <w:r>
              <w:t xml:space="preserve">Display </w:t>
            </w:r>
            <w:r w:rsidR="002800A0">
              <w:t xml:space="preserve">message </w:t>
            </w:r>
            <w:proofErr w:type="gramStart"/>
            <w:r w:rsidR="002800A0">
              <w:t>“ You</w:t>
            </w:r>
            <w:proofErr w:type="gramEnd"/>
            <w:r w:rsidR="002800A0">
              <w:t xml:space="preserve"> Cannot Make any Changes On This</w:t>
            </w:r>
            <w:r w:rsidR="00B95C16" w:rsidRPr="00F01F36">
              <w:t xml:space="preserve"> authentication is needed”</w:t>
            </w:r>
          </w:p>
        </w:tc>
      </w:tr>
    </w:tbl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A01F8D" w:rsidRDefault="00A01F8D">
      <w:pPr>
        <w:tabs>
          <w:tab w:val="clear" w:pos="9639"/>
        </w:tabs>
        <w:spacing w:after="200" w:line="288" w:lineRule="auto"/>
        <w:rPr>
          <w:rFonts w:ascii="Trebuchet MS" w:eastAsia="MS Mincho" w:hAnsi="Trebuchet MS" w:cs="Times New Roman"/>
          <w:lang w:eastAsia="en-US"/>
        </w:rPr>
      </w:pPr>
      <w:r>
        <w:br w:type="page"/>
      </w: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StyleHeading1H1Mainheading1Heading1Heading10Head1h1Sec"/>
      </w:pPr>
      <w:bookmarkStart w:id="79" w:name="_Toc144299931"/>
      <w:bookmarkStart w:id="80" w:name="_Toc145125017"/>
      <w:bookmarkStart w:id="81" w:name="_Toc165439516"/>
      <w:bookmarkStart w:id="82" w:name="_Toc186019625"/>
      <w:bookmarkStart w:id="83" w:name="_Toc467756007"/>
      <w:r w:rsidRPr="009F5790">
        <w:t>Diagrams</w:t>
      </w:r>
      <w:bookmarkEnd w:id="79"/>
      <w:bookmarkEnd w:id="80"/>
      <w:bookmarkEnd w:id="81"/>
      <w:bookmarkEnd w:id="82"/>
      <w:bookmarkEnd w:id="83"/>
    </w:p>
    <w:p w:rsidR="009F5790" w:rsidRPr="009F5790" w:rsidRDefault="009F5790" w:rsidP="00402DC2">
      <w:pPr>
        <w:pStyle w:val="StyleHeading2Sub-headingH2ChapterNumberAppendixLetterchnh"/>
      </w:pPr>
      <w:bookmarkStart w:id="84" w:name="_Toc144299932"/>
      <w:bookmarkStart w:id="85" w:name="_Toc145125018"/>
      <w:bookmarkStart w:id="86" w:name="_Toc165439517"/>
      <w:bookmarkStart w:id="87" w:name="_Toc186019626"/>
      <w:bookmarkStart w:id="88" w:name="_Toc467756008"/>
      <w:r w:rsidRPr="009F5790">
        <w:t>Use Case Diagram</w:t>
      </w:r>
      <w:bookmarkEnd w:id="84"/>
      <w:bookmarkEnd w:id="85"/>
      <w:bookmarkEnd w:id="86"/>
      <w:bookmarkEnd w:id="87"/>
      <w:bookmarkEnd w:id="88"/>
    </w:p>
    <w:p w:rsidR="009F5790" w:rsidRPr="009F5790" w:rsidRDefault="009F5790" w:rsidP="00402DC2">
      <w:pPr>
        <w:pStyle w:val="infoblue"/>
      </w:pPr>
    </w:p>
    <w:p w:rsidR="009F5790" w:rsidRPr="009F5790" w:rsidRDefault="009F5790" w:rsidP="00402DC2"/>
    <w:p w:rsidR="009F5790" w:rsidRPr="009F5790" w:rsidRDefault="00313E53" w:rsidP="00402DC2">
      <w:r>
        <w:rPr>
          <w:noProof/>
        </w:rPr>
        <w:drawing>
          <wp:inline distT="0" distB="0" distL="0" distR="0">
            <wp:extent cx="64770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38" w:rsidRDefault="00A57E38" w:rsidP="00402DC2">
      <w:bookmarkStart w:id="89" w:name="_Toc144299934"/>
      <w:bookmarkStart w:id="90" w:name="_Toc145125020"/>
      <w:bookmarkStart w:id="91" w:name="_Toc165439519"/>
      <w:bookmarkStart w:id="92" w:name="_Toc186019628"/>
    </w:p>
    <w:p w:rsidR="00A57E38" w:rsidRDefault="00A57E38" w:rsidP="00402DC2"/>
    <w:p w:rsidR="00A57E38" w:rsidRDefault="00A57E38" w:rsidP="00402DC2"/>
    <w:p w:rsidR="00A57E38" w:rsidRDefault="00A57E38" w:rsidP="00402DC2"/>
    <w:p w:rsidR="009F5790" w:rsidRPr="009F5790" w:rsidRDefault="009F5790" w:rsidP="00402DC2">
      <w:pPr>
        <w:pStyle w:val="StyleHeading2Sub-headingH2ChapterNumberAppendixLetterchnh"/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467756009"/>
      <w:bookmarkEnd w:id="89"/>
      <w:bookmarkEnd w:id="90"/>
      <w:bookmarkEnd w:id="91"/>
      <w:bookmarkEnd w:id="92"/>
      <w:r w:rsidRPr="009F5790">
        <w:t>Success Scenarios</w:t>
      </w:r>
      <w:bookmarkEnd w:id="93"/>
      <w:bookmarkEnd w:id="94"/>
      <w:bookmarkEnd w:id="95"/>
      <w:bookmarkEnd w:id="96"/>
      <w:bookmarkEnd w:id="97"/>
    </w:p>
    <w:p w:rsidR="009F5790" w:rsidRPr="009F5790" w:rsidRDefault="009F5790" w:rsidP="00402DC2"/>
    <w:p w:rsidR="009F5790" w:rsidRDefault="00CB1CCF" w:rsidP="00402DC2">
      <w:pPr>
        <w:pStyle w:val="NormalNotesBulleted"/>
        <w:numPr>
          <w:ilvl w:val="0"/>
          <w:numId w:val="7"/>
        </w:numPr>
      </w:pPr>
      <w:r>
        <w:t>Successful</w:t>
      </w:r>
      <w:r w:rsidR="00313E53">
        <w:t xml:space="preserve"> Company Person</w:t>
      </w:r>
      <w:r>
        <w:t xml:space="preserve"> login</w:t>
      </w:r>
    </w:p>
    <w:p w:rsidR="00CB1CCF" w:rsidRDefault="00CB1CCF" w:rsidP="00C51F73">
      <w:pPr>
        <w:pStyle w:val="NormalNotesBulleted"/>
        <w:numPr>
          <w:ilvl w:val="0"/>
          <w:numId w:val="7"/>
        </w:numPr>
      </w:pPr>
      <w:r>
        <w:lastRenderedPageBreak/>
        <w:t>Suc</w:t>
      </w:r>
      <w:r w:rsidR="00C51F73">
        <w:t>cessful Updating details</w:t>
      </w:r>
      <w:r w:rsidR="00313E53">
        <w:t xml:space="preserve"> of Company</w:t>
      </w:r>
      <w:r>
        <w:t xml:space="preserve"> in the porta</w:t>
      </w:r>
      <w:r w:rsidR="00C51F73">
        <w:t>l.</w:t>
      </w:r>
    </w:p>
    <w:p w:rsidR="001A597C" w:rsidRPr="009F5790" w:rsidRDefault="001A597C" w:rsidP="00402DC2">
      <w:pPr>
        <w:pStyle w:val="NormalNotesBulleted"/>
        <w:numPr>
          <w:ilvl w:val="0"/>
          <w:numId w:val="7"/>
        </w:numPr>
      </w:pPr>
      <w:r>
        <w:t>Successfully HTTP session got created</w:t>
      </w:r>
    </w:p>
    <w:p w:rsidR="009F5790" w:rsidRPr="009F5790" w:rsidRDefault="009F5790" w:rsidP="00402DC2">
      <w:pPr>
        <w:pStyle w:val="StyleHeading2Sub-headingH2ChapterNumberAppendixLetterchnh"/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467756010"/>
      <w:r w:rsidRPr="009F5790">
        <w:t>Failure Scenarios</w:t>
      </w:r>
      <w:bookmarkEnd w:id="98"/>
      <w:bookmarkEnd w:id="99"/>
      <w:bookmarkEnd w:id="100"/>
      <w:bookmarkEnd w:id="101"/>
      <w:bookmarkEnd w:id="102"/>
    </w:p>
    <w:p w:rsidR="001A597C" w:rsidRDefault="00313E53" w:rsidP="00402DC2">
      <w:pPr>
        <w:pStyle w:val="NormalNotesBulleted"/>
        <w:numPr>
          <w:ilvl w:val="0"/>
          <w:numId w:val="7"/>
        </w:numPr>
      </w:pPr>
      <w:r>
        <w:t>Company Person</w:t>
      </w:r>
      <w:r w:rsidR="001A597C">
        <w:t xml:space="preserve"> login authentication fails</w:t>
      </w:r>
    </w:p>
    <w:p w:rsidR="001A597C" w:rsidRDefault="001A597C" w:rsidP="00402DC2">
      <w:pPr>
        <w:pStyle w:val="NormalNotesBulleted"/>
        <w:numPr>
          <w:ilvl w:val="0"/>
          <w:numId w:val="7"/>
        </w:numPr>
      </w:pPr>
      <w:r>
        <w:t>HTTP session not created</w:t>
      </w:r>
    </w:p>
    <w:p w:rsidR="001A597C" w:rsidRPr="009F5790" w:rsidRDefault="00313E53" w:rsidP="00402DC2">
      <w:pPr>
        <w:pStyle w:val="NormalNotesBulleted"/>
        <w:numPr>
          <w:ilvl w:val="0"/>
          <w:numId w:val="7"/>
        </w:numPr>
      </w:pPr>
      <w:r>
        <w:t xml:space="preserve">Company Person not able to update the company </w:t>
      </w:r>
      <w:r w:rsidR="00C51F73">
        <w:t>details</w:t>
      </w:r>
      <w:r w:rsidR="001A597C">
        <w:t xml:space="preserve"> in portal.</w:t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467756011"/>
      <w:r w:rsidRPr="009F5790">
        <w:t>Issues</w:t>
      </w:r>
      <w:bookmarkEnd w:id="103"/>
      <w:bookmarkEnd w:id="104"/>
      <w:bookmarkEnd w:id="105"/>
      <w:bookmarkEnd w:id="106"/>
      <w:bookmarkEnd w:id="107"/>
    </w:p>
    <w:p w:rsidR="009F5790" w:rsidRPr="001A597C" w:rsidRDefault="001A597C" w:rsidP="00402DC2">
      <w:pPr>
        <w:pStyle w:val="NormalNotesBulleted"/>
        <w:numPr>
          <w:ilvl w:val="0"/>
          <w:numId w:val="7"/>
        </w:numPr>
      </w:pPr>
      <w:r w:rsidRPr="001A597C">
        <w:t>What if the HTTP session not created.</w:t>
      </w:r>
    </w:p>
    <w:p w:rsidR="001A597C" w:rsidRPr="001A597C" w:rsidRDefault="001A597C" w:rsidP="00402DC2">
      <w:pPr>
        <w:pStyle w:val="NormalNotesBulleted"/>
        <w:numPr>
          <w:ilvl w:val="0"/>
          <w:numId w:val="7"/>
        </w:numPr>
      </w:pPr>
      <w:r>
        <w:t xml:space="preserve">What if the user </w:t>
      </w:r>
      <w:proofErr w:type="gramStart"/>
      <w:r>
        <w:t>is able to</w:t>
      </w:r>
      <w:proofErr w:type="gramEnd"/>
      <w:r>
        <w:t xml:space="preserve"> access the page </w:t>
      </w:r>
      <w:r w:rsidRPr="001A597C">
        <w:t xml:space="preserve">of the application by simply entering the URL of that </w:t>
      </w:r>
    </w:p>
    <w:p w:rsidR="001A597C" w:rsidRPr="001A597C" w:rsidRDefault="001A597C" w:rsidP="00C51F73">
      <w:pPr>
        <w:pStyle w:val="NormalNotesBulleted"/>
        <w:numPr>
          <w:ilvl w:val="0"/>
          <w:numId w:val="0"/>
        </w:numPr>
        <w:ind w:left="360" w:firstLine="348"/>
      </w:pPr>
      <w:r w:rsidRPr="001A597C">
        <w:t xml:space="preserve"> page on the address bar of the browser.</w:t>
      </w:r>
    </w:p>
    <w:p w:rsidR="001A597C" w:rsidRDefault="001A597C" w:rsidP="00C51F73">
      <w:pPr>
        <w:pStyle w:val="NormalNotesBulleted"/>
        <w:numPr>
          <w:ilvl w:val="0"/>
          <w:numId w:val="0"/>
        </w:numPr>
        <w:ind w:left="720" w:hanging="360"/>
      </w:pPr>
    </w:p>
    <w:p w:rsidR="001A597C" w:rsidRPr="009F5790" w:rsidRDefault="001A597C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467756012"/>
      <w:r w:rsidRPr="009F5790">
        <w:t>UI Specifications</w:t>
      </w:r>
      <w:bookmarkEnd w:id="108"/>
      <w:bookmarkEnd w:id="109"/>
      <w:bookmarkEnd w:id="110"/>
      <w:bookmarkEnd w:id="111"/>
      <w:bookmarkEnd w:id="112"/>
    </w:p>
    <w:p w:rsidR="009F5790" w:rsidRDefault="00C51F73" w:rsidP="00402DC2">
      <w:r>
        <w:t xml:space="preserve">              </w:t>
      </w:r>
      <w:hyperlink r:id="rId17" w:history="1">
        <w:r w:rsidR="002634B5" w:rsidRPr="00FC51A0">
          <w:rPr>
            <w:rStyle w:val="Hyperlink"/>
          </w:rPr>
          <w:t>https://www.RMS.com</w:t>
        </w:r>
      </w:hyperlink>
    </w:p>
    <w:p w:rsidR="003F6557" w:rsidRPr="009F5790" w:rsidRDefault="003F6557" w:rsidP="00402DC2"/>
    <w:p w:rsidR="009F5790" w:rsidRPr="001C4D77" w:rsidRDefault="009F5790" w:rsidP="00402DC2">
      <w:pPr>
        <w:pStyle w:val="StyleHeading1H1Mainheading1Heading1Heading10Head1h1Sec"/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467756013"/>
      <w:r w:rsidRPr="001C4D77">
        <w:t>Inter System Dependencies</w:t>
      </w:r>
      <w:bookmarkEnd w:id="113"/>
      <w:bookmarkEnd w:id="114"/>
      <w:bookmarkEnd w:id="115"/>
      <w:bookmarkEnd w:id="116"/>
      <w:bookmarkEnd w:id="117"/>
    </w:p>
    <w:p w:rsidR="009F5790" w:rsidRPr="009A759B" w:rsidRDefault="009F5790" w:rsidP="00402DC2">
      <w:r w:rsidRPr="009A759B">
        <w:t xml:space="preserve">Module: </w:t>
      </w:r>
      <w:r w:rsidR="00313E53">
        <w:t xml:space="preserve">Company </w:t>
      </w:r>
    </w:p>
    <w:p w:rsidR="009F5790" w:rsidRPr="009A759B" w:rsidRDefault="009F5790" w:rsidP="00402DC2"/>
    <w:p w:rsidR="009F5790" w:rsidRPr="009A759B" w:rsidRDefault="009F5790" w:rsidP="00402DC2">
      <w:r w:rsidRPr="003C35AA">
        <w:rPr>
          <w:b/>
        </w:rPr>
        <w:t>Use case name</w:t>
      </w:r>
      <w:r w:rsidRPr="009A759B">
        <w:t xml:space="preserve">: </w:t>
      </w:r>
      <w:r w:rsidR="00313E53">
        <w:t xml:space="preserve">Functionality of company </w:t>
      </w:r>
      <w:proofErr w:type="spellStart"/>
      <w:r w:rsidR="00313E53">
        <w:t>indivisual</w:t>
      </w:r>
      <w:proofErr w:type="spellEnd"/>
      <w:r w:rsidR="00313E53">
        <w:t xml:space="preserve"> on Recruitment </w:t>
      </w:r>
      <w:proofErr w:type="gramStart"/>
      <w:r w:rsidR="00313E53">
        <w:t>management</w:t>
      </w:r>
      <w:proofErr w:type="gramEnd"/>
      <w:r w:rsidR="00313E53">
        <w:t xml:space="preserve"> </w:t>
      </w:r>
      <w:r w:rsidR="003C35AA">
        <w:t>System Application.</w:t>
      </w:r>
    </w:p>
    <w:p w:rsidR="009F5790" w:rsidRPr="009A759B" w:rsidRDefault="009F5790" w:rsidP="00402DC2">
      <w:r w:rsidRPr="009A759B">
        <w:rPr>
          <w:b/>
        </w:rPr>
        <w:t>Impact</w:t>
      </w:r>
      <w:r w:rsidRPr="009A759B">
        <w:t xml:space="preserve">: </w:t>
      </w:r>
      <w:r w:rsidR="00C77F9D" w:rsidRPr="009A759B">
        <w:t xml:space="preserve">If </w:t>
      </w:r>
      <w:r w:rsidR="003C35AA">
        <w:t>Company Person has not added or updated Company</w:t>
      </w:r>
      <w:r w:rsidR="00C77F9D" w:rsidRPr="009A759B">
        <w:t xml:space="preserve"> details the applicant will</w:t>
      </w:r>
      <w:r w:rsidR="003C35AA">
        <w:t xml:space="preserve"> not be able to see the details and will not be able to apply for jobs.</w:t>
      </w:r>
    </w:p>
    <w:p w:rsidR="009F5790" w:rsidRPr="009A759B" w:rsidRDefault="009F5790" w:rsidP="00402DC2"/>
    <w:p w:rsidR="009F5790" w:rsidRPr="009A759B" w:rsidRDefault="009F5790" w:rsidP="00402DC2"/>
    <w:p w:rsidR="009F5790" w:rsidRPr="009A759B" w:rsidRDefault="009F5790" w:rsidP="00402DC2"/>
    <w:p w:rsidR="009F5790" w:rsidRPr="009A759B" w:rsidRDefault="003F6557" w:rsidP="00402DC2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467756014"/>
      <w:r w:rsidRPr="009A759B">
        <w:t>A</w:t>
      </w:r>
      <w:r w:rsidR="009F5790" w:rsidRPr="009A759B">
        <w:t>ssumptions</w:t>
      </w:r>
      <w:bookmarkEnd w:id="118"/>
      <w:bookmarkEnd w:id="119"/>
      <w:bookmarkEnd w:id="120"/>
      <w:bookmarkEnd w:id="121"/>
      <w:bookmarkEnd w:id="122"/>
    </w:p>
    <w:p w:rsidR="00C77F9D" w:rsidRDefault="00C77F9D" w:rsidP="00402DC2">
      <w:pPr>
        <w:pStyle w:val="NormalNotesBulleted"/>
        <w:numPr>
          <w:ilvl w:val="0"/>
          <w:numId w:val="7"/>
        </w:numPr>
      </w:pPr>
      <w:r>
        <w:t xml:space="preserve">Application is valid and up running </w:t>
      </w:r>
    </w:p>
    <w:p w:rsidR="00C77F9D" w:rsidRDefault="00C77F9D" w:rsidP="00402DC2">
      <w:pPr>
        <w:pStyle w:val="NormalNotesBulleted"/>
        <w:numPr>
          <w:ilvl w:val="0"/>
          <w:numId w:val="7"/>
        </w:numPr>
      </w:pPr>
      <w:r>
        <w:t xml:space="preserve">Application is </w:t>
      </w:r>
      <w:proofErr w:type="spellStart"/>
      <w:r>
        <w:t>launcing</w:t>
      </w:r>
      <w:proofErr w:type="spellEnd"/>
      <w:r>
        <w:t xml:space="preserve"> in all the browser</w:t>
      </w:r>
    </w:p>
    <w:p w:rsidR="00C77F9D" w:rsidRDefault="003C35AA" w:rsidP="00402DC2">
      <w:pPr>
        <w:pStyle w:val="NormalNotesBulleted"/>
        <w:numPr>
          <w:ilvl w:val="0"/>
          <w:numId w:val="7"/>
        </w:numPr>
      </w:pPr>
      <w:r>
        <w:t>Company Person</w:t>
      </w:r>
      <w:r w:rsidR="00C77F9D">
        <w:t xml:space="preserve"> should have valid username and password</w:t>
      </w:r>
    </w:p>
    <w:p w:rsidR="007B3948" w:rsidRDefault="007B3948" w:rsidP="00402DC2"/>
    <w:p w:rsidR="00C77F9D" w:rsidRDefault="007B3948" w:rsidP="00402DC2">
      <w:proofErr w:type="gramStart"/>
      <w:r>
        <w:t>( more</w:t>
      </w:r>
      <w:proofErr w:type="gramEnd"/>
      <w:r>
        <w:t xml:space="preserve"> </w:t>
      </w:r>
      <w:proofErr w:type="spellStart"/>
      <w:r>
        <w:t>e.g</w:t>
      </w:r>
      <w:proofErr w:type="spellEnd"/>
    </w:p>
    <w:p w:rsidR="007B3948" w:rsidRPr="00C8361D" w:rsidRDefault="007B3948" w:rsidP="00402DC2">
      <w:pPr>
        <w:pStyle w:val="ListParagraph"/>
        <w:numPr>
          <w:ilvl w:val="0"/>
          <w:numId w:val="22"/>
        </w:numPr>
        <w:rPr>
          <w:b/>
        </w:rPr>
      </w:pPr>
      <w:r w:rsidRPr="00C8361D">
        <w:t xml:space="preserve">The </w:t>
      </w:r>
      <w:r w:rsidR="003C35AA">
        <w:t xml:space="preserve">Company person </w:t>
      </w:r>
      <w:r w:rsidRPr="00C8361D">
        <w:t xml:space="preserve">should be </w:t>
      </w:r>
      <w:proofErr w:type="gramStart"/>
      <w:r w:rsidRPr="00C8361D">
        <w:t>authenticate</w:t>
      </w:r>
      <w:proofErr w:type="gramEnd"/>
      <w:r w:rsidRPr="00C8361D">
        <w:t>.</w:t>
      </w:r>
    </w:p>
    <w:p w:rsidR="007B3948" w:rsidRPr="007B3948" w:rsidRDefault="003C35AA" w:rsidP="00402DC2">
      <w:pPr>
        <w:pStyle w:val="ListParagraph"/>
        <w:numPr>
          <w:ilvl w:val="0"/>
          <w:numId w:val="22"/>
        </w:numPr>
        <w:rPr>
          <w:b/>
        </w:rPr>
      </w:pPr>
      <w:r>
        <w:t>Company person</w:t>
      </w:r>
      <w:r w:rsidR="007B3948" w:rsidRPr="00C8361D">
        <w:t xml:space="preserve"> should </w:t>
      </w:r>
      <w:proofErr w:type="gramStart"/>
      <w:r w:rsidR="007B3948" w:rsidRPr="00C8361D">
        <w:t>know  the</w:t>
      </w:r>
      <w:proofErr w:type="gramEnd"/>
      <w:r w:rsidR="007B3948" w:rsidRPr="00C8361D">
        <w:t xml:space="preserve"> valid URL of </w:t>
      </w:r>
      <w:r w:rsidR="00C51F73">
        <w:t>Recruitment Management System</w:t>
      </w:r>
      <w:r w:rsidR="007B3948" w:rsidRPr="00C8361D">
        <w:t>.</w:t>
      </w:r>
    </w:p>
    <w:p w:rsidR="007B3948" w:rsidRDefault="003C35AA" w:rsidP="00402DC2">
      <w:pPr>
        <w:pStyle w:val="ListParagraph"/>
        <w:numPr>
          <w:ilvl w:val="0"/>
          <w:numId w:val="22"/>
        </w:numPr>
      </w:pPr>
      <w:r>
        <w:t xml:space="preserve">Company person </w:t>
      </w:r>
      <w:r w:rsidR="007B3948" w:rsidRPr="007B3948">
        <w:t>should have Google chrome browser for best view of site.)</w:t>
      </w:r>
    </w:p>
    <w:p w:rsidR="007B3948" w:rsidRDefault="007B3948" w:rsidP="00402DC2">
      <w:pPr>
        <w:pStyle w:val="ListParagraph"/>
      </w:pPr>
    </w:p>
    <w:p w:rsidR="009F5790" w:rsidRPr="009F5790" w:rsidRDefault="009F5790" w:rsidP="00402DC2"/>
    <w:p w:rsidR="009F5790" w:rsidRPr="009F5790" w:rsidRDefault="009F5790" w:rsidP="00402DC2"/>
    <w:p w:rsidR="009F5790" w:rsidRPr="001C4D77" w:rsidRDefault="009F5790" w:rsidP="00402DC2">
      <w:r w:rsidRPr="001C4D77">
        <w:t>REVISION HISTORY OF THE WORK PRODUCT</w:t>
      </w:r>
    </w:p>
    <w:p w:rsidR="009F5790" w:rsidRPr="001C4D77" w:rsidRDefault="009F5790" w:rsidP="00402DC2">
      <w:r w:rsidRPr="001C4D77">
        <w:t>&lt;to be maintained by projects&gt;</w:t>
      </w:r>
    </w:p>
    <w:p w:rsidR="009F5790" w:rsidRPr="009F5790" w:rsidRDefault="009F5790" w:rsidP="00402DC2"/>
    <w:p w:rsidR="009F5790" w:rsidRPr="009F5790" w:rsidRDefault="009F5790" w:rsidP="00402DC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883041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Approved By</w:t>
            </w:r>
          </w:p>
        </w:tc>
      </w:tr>
      <w:tr w:rsidR="009F5790" w:rsidRPr="009F5790" w:rsidTr="00883041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</w:tr>
      <w:tr w:rsidR="009F5790" w:rsidRPr="009F5790" w:rsidTr="00883041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</w:tr>
    </w:tbl>
    <w:p w:rsidR="009F5790" w:rsidRPr="009F5790" w:rsidRDefault="009F5790" w:rsidP="00402DC2"/>
    <w:p w:rsidR="00DD3DC0" w:rsidRPr="009F5790" w:rsidRDefault="00DD3DC0" w:rsidP="00402DC2"/>
    <w:sectPr w:rsidR="00DD3DC0" w:rsidRPr="009F5790" w:rsidSect="00E218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34" w:rsidRDefault="00C06B34" w:rsidP="00402DC2">
      <w:r>
        <w:separator/>
      </w:r>
    </w:p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/>
    <w:p w:rsidR="00C06B34" w:rsidRDefault="00C06B34" w:rsidP="00313E53"/>
  </w:endnote>
  <w:endnote w:type="continuationSeparator" w:id="0">
    <w:p w:rsidR="00C06B34" w:rsidRDefault="00C06B34" w:rsidP="00402DC2">
      <w:r>
        <w:continuationSeparator/>
      </w:r>
    </w:p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/>
    <w:p w:rsidR="00C06B34" w:rsidRDefault="00C06B34" w:rsidP="00313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0A0" w:rsidRDefault="002800A0" w:rsidP="00402DC2">
    <w:pPr>
      <w:pStyle w:val="Footer"/>
    </w:pPr>
  </w:p>
  <w:p w:rsidR="002800A0" w:rsidRDefault="002800A0" w:rsidP="00402DC2"/>
  <w:p w:rsidR="002800A0" w:rsidRDefault="002800A0" w:rsidP="00402DC2"/>
  <w:p w:rsidR="002800A0" w:rsidRDefault="002800A0" w:rsidP="00402DC2"/>
  <w:p w:rsidR="002800A0" w:rsidRDefault="002800A0" w:rsidP="00402DC2"/>
  <w:p w:rsidR="002800A0" w:rsidRDefault="002800A0"/>
  <w:p w:rsidR="002800A0" w:rsidRDefault="002800A0" w:rsidP="00313E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0A0" w:rsidRDefault="002800A0" w:rsidP="00402DC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2800A0" w:rsidRPr="00D318E1" w:rsidRDefault="002800A0" w:rsidP="00402DC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4A0C6B">
          <w:rPr>
            <w:b/>
            <w:noProof/>
            <w:lang w:val="fr-FR"/>
          </w:rPr>
          <w:t>13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A0C6B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:rsidR="002800A0" w:rsidRDefault="002800A0" w:rsidP="00402DC2"/>
  <w:p w:rsidR="002800A0" w:rsidRDefault="002800A0" w:rsidP="00402DC2"/>
  <w:p w:rsidR="002800A0" w:rsidRDefault="002800A0" w:rsidP="00402DC2"/>
  <w:p w:rsidR="002800A0" w:rsidRDefault="002800A0" w:rsidP="00402DC2"/>
  <w:p w:rsidR="002800A0" w:rsidRPr="005E7574" w:rsidRDefault="002800A0" w:rsidP="00402DC2">
    <w:r>
      <w:t>Capgemini Internal</w:t>
    </w:r>
  </w:p>
  <w:p w:rsidR="002800A0" w:rsidRDefault="002800A0" w:rsidP="00402DC2"/>
  <w:p w:rsidR="002800A0" w:rsidRDefault="002800A0" w:rsidP="00402DC2"/>
  <w:p w:rsidR="002800A0" w:rsidRDefault="002800A0" w:rsidP="00402DC2"/>
  <w:p w:rsidR="002800A0" w:rsidRDefault="002800A0"/>
  <w:p w:rsidR="002800A0" w:rsidRDefault="002800A0" w:rsidP="00313E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34" w:rsidRDefault="00C06B34" w:rsidP="00402DC2">
      <w:r>
        <w:separator/>
      </w:r>
    </w:p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/>
    <w:p w:rsidR="00C06B34" w:rsidRDefault="00C06B34" w:rsidP="00313E53"/>
  </w:footnote>
  <w:footnote w:type="continuationSeparator" w:id="0">
    <w:p w:rsidR="00C06B34" w:rsidRDefault="00C06B34" w:rsidP="00402DC2">
      <w:r>
        <w:continuationSeparator/>
      </w:r>
    </w:p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 w:rsidP="00402DC2"/>
    <w:p w:rsidR="00C06B34" w:rsidRDefault="00C06B34"/>
    <w:p w:rsidR="00C06B34" w:rsidRDefault="00C06B34" w:rsidP="00313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0A0" w:rsidRDefault="00C06B34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2800A0" w:rsidRDefault="002800A0" w:rsidP="00402DC2"/>
  <w:p w:rsidR="002800A0" w:rsidRDefault="002800A0" w:rsidP="00402DC2"/>
  <w:p w:rsidR="002800A0" w:rsidRDefault="002800A0" w:rsidP="00402DC2"/>
  <w:p w:rsidR="002800A0" w:rsidRDefault="002800A0" w:rsidP="00402DC2"/>
  <w:p w:rsidR="002800A0" w:rsidRDefault="002800A0"/>
  <w:p w:rsidR="002800A0" w:rsidRDefault="002800A0" w:rsidP="00313E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0A0" w:rsidRPr="003308F8" w:rsidRDefault="00C06B34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800A0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00A0">
      <w:t>Use Case Specification</w:t>
    </w:r>
  </w:p>
  <w:p w:rsidR="002800A0" w:rsidRDefault="002800A0" w:rsidP="00402DC2"/>
  <w:p w:rsidR="002800A0" w:rsidRDefault="002800A0" w:rsidP="00402DC2"/>
  <w:p w:rsidR="002800A0" w:rsidRDefault="002800A0" w:rsidP="00402DC2"/>
  <w:p w:rsidR="002800A0" w:rsidRDefault="002800A0" w:rsidP="00402DC2"/>
  <w:p w:rsidR="002800A0" w:rsidRDefault="002800A0" w:rsidP="00402DC2"/>
  <w:p w:rsidR="002800A0" w:rsidRDefault="002800A0"/>
  <w:p w:rsidR="002800A0" w:rsidRDefault="002800A0" w:rsidP="00313E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0A0" w:rsidRDefault="00C06B34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4A6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AA5"/>
    <w:multiLevelType w:val="hybridMultilevel"/>
    <w:tmpl w:val="3F60CDD0"/>
    <w:lvl w:ilvl="0" w:tplc="677EEB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8637F1"/>
    <w:multiLevelType w:val="hybridMultilevel"/>
    <w:tmpl w:val="9DD0A63C"/>
    <w:lvl w:ilvl="0" w:tplc="0382DC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C856CE"/>
    <w:multiLevelType w:val="hybridMultilevel"/>
    <w:tmpl w:val="CD4EE070"/>
    <w:lvl w:ilvl="0" w:tplc="E2D8057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75F5"/>
    <w:multiLevelType w:val="hybridMultilevel"/>
    <w:tmpl w:val="263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613DF"/>
    <w:multiLevelType w:val="hybridMultilevel"/>
    <w:tmpl w:val="7B1A1A10"/>
    <w:lvl w:ilvl="0" w:tplc="17907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703F58"/>
    <w:multiLevelType w:val="hybridMultilevel"/>
    <w:tmpl w:val="604A7AC4"/>
    <w:lvl w:ilvl="0" w:tplc="48A664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1043D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04BB2"/>
    <w:multiLevelType w:val="hybridMultilevel"/>
    <w:tmpl w:val="16704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5202571D"/>
    <w:multiLevelType w:val="hybridMultilevel"/>
    <w:tmpl w:val="6C0EEBCC"/>
    <w:lvl w:ilvl="0" w:tplc="0B0AEC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572F62EE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D7632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7E6310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246D2A"/>
    <w:multiLevelType w:val="hybridMultilevel"/>
    <w:tmpl w:val="604A7AC4"/>
    <w:lvl w:ilvl="0" w:tplc="48A664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5"/>
  </w:num>
  <w:num w:numId="2">
    <w:abstractNumId w:val="3"/>
  </w:num>
  <w:num w:numId="3">
    <w:abstractNumId w:val="8"/>
  </w:num>
  <w:num w:numId="4">
    <w:abstractNumId w:val="26"/>
  </w:num>
  <w:num w:numId="5">
    <w:abstractNumId w:val="6"/>
  </w:num>
  <w:num w:numId="6">
    <w:abstractNumId w:val="18"/>
  </w:num>
  <w:num w:numId="7">
    <w:abstractNumId w:val="12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15"/>
  </w:num>
  <w:num w:numId="13">
    <w:abstractNumId w:val="20"/>
  </w:num>
  <w:num w:numId="14">
    <w:abstractNumId w:val="13"/>
  </w:num>
  <w:num w:numId="15">
    <w:abstractNumId w:val="7"/>
  </w:num>
  <w:num w:numId="16">
    <w:abstractNumId w:val="19"/>
  </w:num>
  <w:num w:numId="17">
    <w:abstractNumId w:val="4"/>
  </w:num>
  <w:num w:numId="18">
    <w:abstractNumId w:val="16"/>
  </w:num>
  <w:num w:numId="19">
    <w:abstractNumId w:val="21"/>
  </w:num>
  <w:num w:numId="20">
    <w:abstractNumId w:val="5"/>
  </w:num>
  <w:num w:numId="21">
    <w:abstractNumId w:val="22"/>
  </w:num>
  <w:num w:numId="22">
    <w:abstractNumId w:val="9"/>
  </w:num>
  <w:num w:numId="23">
    <w:abstractNumId w:val="0"/>
  </w:num>
  <w:num w:numId="24">
    <w:abstractNumId w:val="27"/>
  </w:num>
  <w:num w:numId="25">
    <w:abstractNumId w:val="17"/>
  </w:num>
  <w:num w:numId="26">
    <w:abstractNumId w:val="14"/>
  </w:num>
  <w:num w:numId="27">
    <w:abstractNumId w:val="24"/>
  </w:num>
  <w:num w:numId="2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5385"/>
    <w:rsid w:val="000063BE"/>
    <w:rsid w:val="000126FA"/>
    <w:rsid w:val="00014210"/>
    <w:rsid w:val="00047654"/>
    <w:rsid w:val="0008331A"/>
    <w:rsid w:val="000958B8"/>
    <w:rsid w:val="00096043"/>
    <w:rsid w:val="00097DE5"/>
    <w:rsid w:val="000B0BB6"/>
    <w:rsid w:val="000B1210"/>
    <w:rsid w:val="000B42EA"/>
    <w:rsid w:val="000C4E8A"/>
    <w:rsid w:val="000C5717"/>
    <w:rsid w:val="000E00E7"/>
    <w:rsid w:val="000F036F"/>
    <w:rsid w:val="000F3BF6"/>
    <w:rsid w:val="001168B3"/>
    <w:rsid w:val="001179AE"/>
    <w:rsid w:val="00123172"/>
    <w:rsid w:val="0012666F"/>
    <w:rsid w:val="00141B52"/>
    <w:rsid w:val="00150EC1"/>
    <w:rsid w:val="00151D8F"/>
    <w:rsid w:val="00155262"/>
    <w:rsid w:val="00155339"/>
    <w:rsid w:val="00164AD1"/>
    <w:rsid w:val="0017290A"/>
    <w:rsid w:val="001804C0"/>
    <w:rsid w:val="0019751B"/>
    <w:rsid w:val="001A1E4F"/>
    <w:rsid w:val="001A597C"/>
    <w:rsid w:val="001C4D77"/>
    <w:rsid w:val="001E34E0"/>
    <w:rsid w:val="001F2976"/>
    <w:rsid w:val="00201D1D"/>
    <w:rsid w:val="002236DA"/>
    <w:rsid w:val="00233482"/>
    <w:rsid w:val="0023625D"/>
    <w:rsid w:val="002572DB"/>
    <w:rsid w:val="002634B5"/>
    <w:rsid w:val="002800A0"/>
    <w:rsid w:val="002941E1"/>
    <w:rsid w:val="002B19FC"/>
    <w:rsid w:val="002C04C0"/>
    <w:rsid w:val="002D0988"/>
    <w:rsid w:val="002F046F"/>
    <w:rsid w:val="002F5AA1"/>
    <w:rsid w:val="00302440"/>
    <w:rsid w:val="00303E5A"/>
    <w:rsid w:val="00310491"/>
    <w:rsid w:val="00313E53"/>
    <w:rsid w:val="003308F8"/>
    <w:rsid w:val="00332A79"/>
    <w:rsid w:val="00334B92"/>
    <w:rsid w:val="00364728"/>
    <w:rsid w:val="003938BD"/>
    <w:rsid w:val="00395294"/>
    <w:rsid w:val="003A0D06"/>
    <w:rsid w:val="003C35AA"/>
    <w:rsid w:val="003D3036"/>
    <w:rsid w:val="003F6557"/>
    <w:rsid w:val="004027C9"/>
    <w:rsid w:val="00402DC2"/>
    <w:rsid w:val="00405747"/>
    <w:rsid w:val="00412533"/>
    <w:rsid w:val="004347D3"/>
    <w:rsid w:val="00437A62"/>
    <w:rsid w:val="004568E7"/>
    <w:rsid w:val="0046411B"/>
    <w:rsid w:val="004649E1"/>
    <w:rsid w:val="00470DDB"/>
    <w:rsid w:val="00472619"/>
    <w:rsid w:val="00472DB3"/>
    <w:rsid w:val="004A0C6B"/>
    <w:rsid w:val="004A7DCD"/>
    <w:rsid w:val="004C3902"/>
    <w:rsid w:val="004D0F63"/>
    <w:rsid w:val="004D3E59"/>
    <w:rsid w:val="004D607E"/>
    <w:rsid w:val="004E289B"/>
    <w:rsid w:val="004E4F87"/>
    <w:rsid w:val="004E6BEB"/>
    <w:rsid w:val="004E7445"/>
    <w:rsid w:val="00530E5A"/>
    <w:rsid w:val="0053544D"/>
    <w:rsid w:val="00540662"/>
    <w:rsid w:val="00552AEE"/>
    <w:rsid w:val="005B3604"/>
    <w:rsid w:val="005C4A4C"/>
    <w:rsid w:val="005D4827"/>
    <w:rsid w:val="005D4FAC"/>
    <w:rsid w:val="005E5169"/>
    <w:rsid w:val="005E7574"/>
    <w:rsid w:val="00605B2D"/>
    <w:rsid w:val="00616247"/>
    <w:rsid w:val="006349A0"/>
    <w:rsid w:val="00636666"/>
    <w:rsid w:val="006403D2"/>
    <w:rsid w:val="0064586A"/>
    <w:rsid w:val="0065085D"/>
    <w:rsid w:val="006547C9"/>
    <w:rsid w:val="00667576"/>
    <w:rsid w:val="00672BF6"/>
    <w:rsid w:val="0067309F"/>
    <w:rsid w:val="006A615C"/>
    <w:rsid w:val="006B0A33"/>
    <w:rsid w:val="006D7F91"/>
    <w:rsid w:val="007143A8"/>
    <w:rsid w:val="00755A73"/>
    <w:rsid w:val="00775844"/>
    <w:rsid w:val="00790A92"/>
    <w:rsid w:val="007A16C6"/>
    <w:rsid w:val="007B3948"/>
    <w:rsid w:val="007B4E6B"/>
    <w:rsid w:val="007C7699"/>
    <w:rsid w:val="007F00A8"/>
    <w:rsid w:val="008036AF"/>
    <w:rsid w:val="00850205"/>
    <w:rsid w:val="00873635"/>
    <w:rsid w:val="00882A5D"/>
    <w:rsid w:val="00883041"/>
    <w:rsid w:val="008A7999"/>
    <w:rsid w:val="008B6B15"/>
    <w:rsid w:val="008D1CF1"/>
    <w:rsid w:val="008D634D"/>
    <w:rsid w:val="0091275A"/>
    <w:rsid w:val="00935785"/>
    <w:rsid w:val="009410F1"/>
    <w:rsid w:val="009768DB"/>
    <w:rsid w:val="0098706E"/>
    <w:rsid w:val="009A6B54"/>
    <w:rsid w:val="009A7052"/>
    <w:rsid w:val="009A759B"/>
    <w:rsid w:val="009B4999"/>
    <w:rsid w:val="009F5790"/>
    <w:rsid w:val="00A01F8D"/>
    <w:rsid w:val="00A10DE5"/>
    <w:rsid w:val="00A1407A"/>
    <w:rsid w:val="00A33C06"/>
    <w:rsid w:val="00A5344C"/>
    <w:rsid w:val="00A57E38"/>
    <w:rsid w:val="00A64730"/>
    <w:rsid w:val="00A65EC7"/>
    <w:rsid w:val="00A971EE"/>
    <w:rsid w:val="00AA3B75"/>
    <w:rsid w:val="00AB4825"/>
    <w:rsid w:val="00AC4943"/>
    <w:rsid w:val="00AD5977"/>
    <w:rsid w:val="00AE6300"/>
    <w:rsid w:val="00AE6C7C"/>
    <w:rsid w:val="00AE763E"/>
    <w:rsid w:val="00AF402D"/>
    <w:rsid w:val="00AF5631"/>
    <w:rsid w:val="00B01A77"/>
    <w:rsid w:val="00B136BF"/>
    <w:rsid w:val="00B231E6"/>
    <w:rsid w:val="00B34985"/>
    <w:rsid w:val="00B45EA4"/>
    <w:rsid w:val="00B55FA1"/>
    <w:rsid w:val="00B725F6"/>
    <w:rsid w:val="00B80750"/>
    <w:rsid w:val="00B95C16"/>
    <w:rsid w:val="00BC1695"/>
    <w:rsid w:val="00BC420B"/>
    <w:rsid w:val="00C0272D"/>
    <w:rsid w:val="00C06B34"/>
    <w:rsid w:val="00C13A48"/>
    <w:rsid w:val="00C24AC2"/>
    <w:rsid w:val="00C3602B"/>
    <w:rsid w:val="00C37DC8"/>
    <w:rsid w:val="00C5001E"/>
    <w:rsid w:val="00C500BB"/>
    <w:rsid w:val="00C51F73"/>
    <w:rsid w:val="00C57E5C"/>
    <w:rsid w:val="00C65776"/>
    <w:rsid w:val="00C77F9D"/>
    <w:rsid w:val="00C8144A"/>
    <w:rsid w:val="00C82F93"/>
    <w:rsid w:val="00C84AE8"/>
    <w:rsid w:val="00C934E4"/>
    <w:rsid w:val="00C97676"/>
    <w:rsid w:val="00C97AAA"/>
    <w:rsid w:val="00CB1CCF"/>
    <w:rsid w:val="00CD7112"/>
    <w:rsid w:val="00CF6E74"/>
    <w:rsid w:val="00D00798"/>
    <w:rsid w:val="00D06D60"/>
    <w:rsid w:val="00D12ADC"/>
    <w:rsid w:val="00D16345"/>
    <w:rsid w:val="00D316EB"/>
    <w:rsid w:val="00D318E1"/>
    <w:rsid w:val="00D36763"/>
    <w:rsid w:val="00D40824"/>
    <w:rsid w:val="00D5265C"/>
    <w:rsid w:val="00D55179"/>
    <w:rsid w:val="00D62EB9"/>
    <w:rsid w:val="00DC40E6"/>
    <w:rsid w:val="00DD3832"/>
    <w:rsid w:val="00DD3DC0"/>
    <w:rsid w:val="00E12319"/>
    <w:rsid w:val="00E1404C"/>
    <w:rsid w:val="00E218F1"/>
    <w:rsid w:val="00E26304"/>
    <w:rsid w:val="00E433AC"/>
    <w:rsid w:val="00E51809"/>
    <w:rsid w:val="00EA36BC"/>
    <w:rsid w:val="00EA49C1"/>
    <w:rsid w:val="00ED4B6D"/>
    <w:rsid w:val="00ED7534"/>
    <w:rsid w:val="00EE7665"/>
    <w:rsid w:val="00F01F36"/>
    <w:rsid w:val="00F11BF2"/>
    <w:rsid w:val="00F27F5E"/>
    <w:rsid w:val="00F31BF2"/>
    <w:rsid w:val="00F53F9B"/>
    <w:rsid w:val="00F56846"/>
    <w:rsid w:val="00F60BCF"/>
    <w:rsid w:val="00F76F15"/>
    <w:rsid w:val="00F81940"/>
    <w:rsid w:val="00F8410D"/>
    <w:rsid w:val="00F9573D"/>
    <w:rsid w:val="00FA631C"/>
    <w:rsid w:val="00FB1AE4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743EE2"/>
  <w15:docId w15:val="{22E2D8DA-4B17-4EE2-A93B-4774BD98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402DC2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64730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RMS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RMS.com" TargetMode="External"/><Relationship Id="rId17" Type="http://schemas.openxmlformats.org/officeDocument/2006/relationships/hyperlink" Target="https://www.RMS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M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RMS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RMS.com/exa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82B6A-780B-4FB1-9C56-E74AF3EE6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6C1231-1667-4E12-B939-48470179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9</TotalTime>
  <Pages>13</Pages>
  <Words>1912</Words>
  <Characters>10903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Sharma, Siddharth</cp:lastModifiedBy>
  <cp:revision>3</cp:revision>
  <dcterms:created xsi:type="dcterms:W3CDTF">2018-06-08T10:50:00Z</dcterms:created>
  <dcterms:modified xsi:type="dcterms:W3CDTF">2018-06-12T12:09:00Z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